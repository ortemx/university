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38C82" w14:textId="77777777" w:rsidR="00155355" w:rsidRDefault="00BD5A24" w:rsidP="0001668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786242E5" w14:textId="77777777" w:rsidR="00071D72" w:rsidRDefault="00155355" w:rsidP="000166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DD1EA9" w:rsidRPr="00DD1EA9">
        <w:rPr>
          <w:sz w:val="28"/>
          <w:szCs w:val="28"/>
        </w:rPr>
        <w:t>результат</w:t>
      </w:r>
      <w:r>
        <w:rPr>
          <w:sz w:val="28"/>
          <w:szCs w:val="28"/>
        </w:rPr>
        <w:t>ах</w:t>
      </w:r>
      <w:r w:rsidR="00DD1EA9" w:rsidRPr="00DD1EA9">
        <w:rPr>
          <w:sz w:val="28"/>
          <w:szCs w:val="28"/>
        </w:rPr>
        <w:t xml:space="preserve"> проверки работы </w:t>
      </w:r>
      <w:r w:rsidR="00E600D5">
        <w:rPr>
          <w:sz w:val="28"/>
          <w:szCs w:val="28"/>
        </w:rPr>
        <w:t>обучающегося</w:t>
      </w:r>
    </w:p>
    <w:p w14:paraId="6CAD4C24" w14:textId="77777777" w:rsidR="001A1A9D" w:rsidRDefault="00DD1EA9" w:rsidP="0001668C">
      <w:pPr>
        <w:jc w:val="center"/>
        <w:rPr>
          <w:sz w:val="28"/>
          <w:szCs w:val="28"/>
        </w:rPr>
      </w:pPr>
      <w:r w:rsidRPr="00DD1EA9">
        <w:rPr>
          <w:sz w:val="28"/>
          <w:szCs w:val="28"/>
        </w:rPr>
        <w:t xml:space="preserve">на наличие </w:t>
      </w:r>
      <w:r w:rsidR="00162B97">
        <w:rPr>
          <w:sz w:val="28"/>
          <w:szCs w:val="28"/>
        </w:rPr>
        <w:t>заимствований</w:t>
      </w:r>
    </w:p>
    <w:p w14:paraId="4F4EF225" w14:textId="77777777" w:rsidR="0001668C" w:rsidRDefault="0001668C" w:rsidP="0001668C">
      <w:pPr>
        <w:jc w:val="center"/>
        <w:rPr>
          <w:sz w:val="28"/>
          <w:szCs w:val="28"/>
        </w:rPr>
      </w:pPr>
    </w:p>
    <w:p w14:paraId="22AC5307" w14:textId="4EB060A3" w:rsidR="00DD1EA9" w:rsidRDefault="00DD1EA9" w:rsidP="001341BB">
      <w:pPr>
        <w:rPr>
          <w:sz w:val="28"/>
          <w:szCs w:val="28"/>
        </w:rPr>
      </w:pPr>
      <w:r>
        <w:rPr>
          <w:sz w:val="28"/>
          <w:szCs w:val="28"/>
        </w:rPr>
        <w:t xml:space="preserve">Ф.И.О. автора работы </w:t>
      </w:r>
      <w:r w:rsidR="00CC0DEB">
        <w:rPr>
          <w:sz w:val="28"/>
          <w:szCs w:val="28"/>
        </w:rPr>
        <w:t>Конышев Артем Евгеньевич</w:t>
      </w:r>
    </w:p>
    <w:p w14:paraId="47FA085D" w14:textId="2BF3AB0E" w:rsidR="00142137" w:rsidRDefault="00142137" w:rsidP="001341BB">
      <w:pPr>
        <w:rPr>
          <w:sz w:val="28"/>
          <w:szCs w:val="28"/>
        </w:rPr>
      </w:pPr>
      <w:r>
        <w:rPr>
          <w:sz w:val="28"/>
          <w:szCs w:val="28"/>
        </w:rPr>
        <w:t xml:space="preserve">Тема работы </w:t>
      </w:r>
      <w:r w:rsidR="009919A5">
        <w:rPr>
          <w:sz w:val="28"/>
          <w:szCs w:val="28"/>
        </w:rPr>
        <w:t>А</w:t>
      </w:r>
      <w:r w:rsidR="009919A5" w:rsidRPr="00CC0DEB">
        <w:rPr>
          <w:sz w:val="28"/>
          <w:szCs w:val="28"/>
        </w:rPr>
        <w:t xml:space="preserve">лгоритм преобразования </w:t>
      </w:r>
      <w:proofErr w:type="spellStart"/>
      <w:r w:rsidR="009919A5" w:rsidRPr="00CC0DEB">
        <w:rPr>
          <w:sz w:val="28"/>
          <w:szCs w:val="28"/>
        </w:rPr>
        <w:t>xml</w:t>
      </w:r>
      <w:proofErr w:type="spellEnd"/>
      <w:r w:rsidR="009919A5" w:rsidRPr="00CC0DEB">
        <w:rPr>
          <w:sz w:val="28"/>
          <w:szCs w:val="28"/>
        </w:rPr>
        <w:t xml:space="preserve"> формата в стилизованный текст и его реализация</w:t>
      </w:r>
    </w:p>
    <w:p w14:paraId="5E1FA2F0" w14:textId="0ED17911" w:rsidR="00142137" w:rsidRPr="00DD1EA9" w:rsidRDefault="00142137" w:rsidP="001341BB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9919A5">
        <w:rPr>
          <w:sz w:val="28"/>
          <w:szCs w:val="28"/>
        </w:rPr>
        <w:t>Куляшова Наталья Михайловна</w:t>
      </w:r>
    </w:p>
    <w:p w14:paraId="7EBAB224" w14:textId="77777777" w:rsidR="00B958A9" w:rsidRDefault="00155355" w:rsidP="001041A4">
      <w:pPr>
        <w:widowControl/>
        <w:tabs>
          <w:tab w:val="left" w:pos="567"/>
        </w:tabs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Представленная работа прошла проверку на наличие заимствований </w:t>
      </w:r>
      <w:r w:rsidR="00DD543F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в системе</w:t>
      </w:r>
      <w:r w:rsidR="00CB49B8">
        <w:rPr>
          <w:sz w:val="28"/>
          <w:szCs w:val="28"/>
        </w:rPr>
        <w:t xml:space="preserve"> </w:t>
      </w:r>
      <w:r w:rsidR="00CB49B8" w:rsidRPr="00B958A9">
        <w:rPr>
          <w:sz w:val="28"/>
          <w:szCs w:val="28"/>
        </w:rPr>
        <w:t>«</w:t>
      </w:r>
      <w:proofErr w:type="spellStart"/>
      <w:r w:rsidR="00CB49B8" w:rsidRPr="00B958A9">
        <w:rPr>
          <w:sz w:val="28"/>
          <w:szCs w:val="28"/>
        </w:rPr>
        <w:t>Антиплагиат.ВУЗ</w:t>
      </w:r>
      <w:proofErr w:type="spellEnd"/>
      <w:r w:rsidR="00CB49B8" w:rsidRPr="00B958A9">
        <w:rPr>
          <w:sz w:val="28"/>
          <w:szCs w:val="28"/>
        </w:rPr>
        <w:t>»</w:t>
      </w:r>
      <w:r w:rsidR="00B958A9">
        <w:rPr>
          <w:sz w:val="28"/>
          <w:szCs w:val="28"/>
        </w:rPr>
        <w:t>.</w:t>
      </w:r>
    </w:p>
    <w:p w14:paraId="5B5110ED" w14:textId="77777777" w:rsidR="001041A4" w:rsidRDefault="00097D66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Результаты </w:t>
      </w:r>
      <w:r w:rsidRPr="00C86D81">
        <w:rPr>
          <w:b/>
          <w:sz w:val="28"/>
          <w:szCs w:val="28"/>
          <w:lang w:val="ru"/>
        </w:rPr>
        <w:t>анализа</w:t>
      </w:r>
      <w:r>
        <w:rPr>
          <w:sz w:val="28"/>
          <w:szCs w:val="28"/>
          <w:lang w:val="ru"/>
        </w:rPr>
        <w:t xml:space="preserve"> </w:t>
      </w:r>
      <w:r w:rsidRPr="00097D66">
        <w:rPr>
          <w:b/>
          <w:sz w:val="28"/>
          <w:szCs w:val="28"/>
          <w:lang w:val="ru"/>
        </w:rPr>
        <w:t>полного отчё</w:t>
      </w:r>
      <w:r w:rsidR="001041A4" w:rsidRPr="00097D66">
        <w:rPr>
          <w:b/>
          <w:sz w:val="28"/>
          <w:szCs w:val="28"/>
          <w:lang w:val="ru"/>
        </w:rPr>
        <w:t>та</w:t>
      </w:r>
      <w:r w:rsidR="00A53A55">
        <w:rPr>
          <w:b/>
          <w:sz w:val="28"/>
          <w:szCs w:val="28"/>
          <w:lang w:val="ru"/>
        </w:rPr>
        <w:t>*</w:t>
      </w:r>
      <w:r w:rsidR="0001668C" w:rsidRPr="0001668C">
        <w:rPr>
          <w:sz w:val="28"/>
          <w:szCs w:val="28"/>
        </w:rPr>
        <w:t xml:space="preserve"> </w:t>
      </w:r>
      <w:r w:rsidR="0001668C" w:rsidRPr="00DD1EA9">
        <w:rPr>
          <w:sz w:val="28"/>
          <w:szCs w:val="28"/>
        </w:rPr>
        <w:t xml:space="preserve">на наличие </w:t>
      </w:r>
      <w:r w:rsidR="0001668C">
        <w:rPr>
          <w:sz w:val="28"/>
          <w:szCs w:val="28"/>
        </w:rPr>
        <w:t>заимствований</w:t>
      </w:r>
      <w:r w:rsidR="00CE207C">
        <w:rPr>
          <w:sz w:val="28"/>
          <w:szCs w:val="28"/>
        </w:rPr>
        <w:t>**</w:t>
      </w:r>
      <w:r w:rsidR="001041A4">
        <w:rPr>
          <w:sz w:val="28"/>
          <w:szCs w:val="28"/>
          <w:lang w:val="ru"/>
        </w:rPr>
        <w:t xml:space="preserve">: </w:t>
      </w:r>
    </w:p>
    <w:p w14:paraId="50034C0F" w14:textId="77777777" w:rsidR="001041A4" w:rsidRDefault="00CE207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заимствования</w:t>
      </w:r>
      <w:r w:rsidR="001041A4">
        <w:rPr>
          <w:sz w:val="28"/>
          <w:szCs w:val="28"/>
          <w:lang w:val="ru"/>
        </w:rPr>
        <w:t>:</w:t>
      </w:r>
      <w:r w:rsidR="006A198D" w:rsidRPr="006A198D">
        <w:rPr>
          <w:sz w:val="28"/>
          <w:szCs w:val="28"/>
          <w:lang w:val="ru"/>
        </w:rPr>
        <w:t xml:space="preserve"> </w:t>
      </w:r>
      <w:r w:rsidR="00F95313">
        <w:rPr>
          <w:sz w:val="28"/>
          <w:szCs w:val="28"/>
          <w:lang w:val="ru"/>
        </w:rPr>
        <w:t>_</w:t>
      </w:r>
      <w:r w:rsidR="0001668C">
        <w:rPr>
          <w:sz w:val="28"/>
          <w:szCs w:val="28"/>
          <w:lang w:val="ru"/>
        </w:rPr>
        <w:t>_____</w:t>
      </w:r>
      <w:r w:rsidR="008A0C50">
        <w:rPr>
          <w:sz w:val="28"/>
          <w:szCs w:val="28"/>
          <w:lang w:val="ru"/>
        </w:rPr>
        <w:t>________</w:t>
      </w:r>
    </w:p>
    <w:p w14:paraId="2989ADDF" w14:textId="77777777" w:rsidR="0001668C" w:rsidRPr="0001668C" w:rsidRDefault="0001668C" w:rsidP="00DF111F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9C035A">
        <w:rPr>
          <w:sz w:val="20"/>
          <w:szCs w:val="20"/>
          <w:lang w:val="ru"/>
        </w:rPr>
        <w:t>да/нет,</w:t>
      </w:r>
      <w:r w:rsidRPr="0001668C">
        <w:rPr>
          <w:sz w:val="20"/>
          <w:szCs w:val="20"/>
          <w:lang w:val="ru"/>
        </w:rPr>
        <w:t xml:space="preserve"> количество (%), обоснованность</w:t>
      </w:r>
    </w:p>
    <w:p w14:paraId="21E0165C" w14:textId="77777777" w:rsidR="0001668C" w:rsidRDefault="0001668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_______________________________________________________________</w:t>
      </w:r>
    </w:p>
    <w:p w14:paraId="2CC692CD" w14:textId="77777777" w:rsidR="0001668C" w:rsidRDefault="00CE207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proofErr w:type="spellStart"/>
      <w:r>
        <w:rPr>
          <w:sz w:val="28"/>
          <w:szCs w:val="28"/>
          <w:lang w:val="ru"/>
        </w:rPr>
        <w:t>самоцитировани</w:t>
      </w:r>
      <w:r w:rsidR="002C0C7D">
        <w:rPr>
          <w:sz w:val="28"/>
          <w:szCs w:val="28"/>
          <w:lang w:val="ru"/>
        </w:rPr>
        <w:t>я</w:t>
      </w:r>
      <w:proofErr w:type="spellEnd"/>
      <w:r w:rsidR="0001668C">
        <w:rPr>
          <w:sz w:val="28"/>
          <w:szCs w:val="28"/>
          <w:lang w:val="ru"/>
        </w:rPr>
        <w:t>:</w:t>
      </w:r>
      <w:r w:rsidR="0001668C" w:rsidRPr="0001668C">
        <w:rPr>
          <w:sz w:val="28"/>
          <w:szCs w:val="28"/>
          <w:lang w:val="ru"/>
        </w:rPr>
        <w:t xml:space="preserve"> </w:t>
      </w:r>
      <w:r w:rsidR="0001668C">
        <w:rPr>
          <w:sz w:val="28"/>
          <w:szCs w:val="28"/>
          <w:lang w:val="ru"/>
        </w:rPr>
        <w:t>_________</w:t>
      </w:r>
      <w:r w:rsidR="008A0C50">
        <w:rPr>
          <w:sz w:val="28"/>
          <w:szCs w:val="28"/>
          <w:lang w:val="ru"/>
        </w:rPr>
        <w:t>___</w:t>
      </w:r>
    </w:p>
    <w:p w14:paraId="58FA91F8" w14:textId="77777777" w:rsidR="0001668C" w:rsidRPr="0001668C" w:rsidRDefault="0001668C" w:rsidP="00DF111F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2A6F02">
        <w:rPr>
          <w:sz w:val="20"/>
          <w:szCs w:val="20"/>
          <w:lang w:val="ru"/>
        </w:rPr>
        <w:t>да/нет,</w:t>
      </w:r>
      <w:r w:rsidRPr="0001668C">
        <w:rPr>
          <w:sz w:val="20"/>
          <w:szCs w:val="20"/>
          <w:lang w:val="ru"/>
        </w:rPr>
        <w:t xml:space="preserve"> количество (%), обоснованность</w:t>
      </w:r>
    </w:p>
    <w:p w14:paraId="1FBECC95" w14:textId="77777777" w:rsidR="0001668C" w:rsidRDefault="0001668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_______________________________________________________________</w:t>
      </w:r>
    </w:p>
    <w:p w14:paraId="75BB42C6" w14:textId="77777777" w:rsidR="0001668C" w:rsidRDefault="002C0C7D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 w:rsidRPr="002C0C7D">
        <w:rPr>
          <w:sz w:val="28"/>
          <w:szCs w:val="28"/>
          <w:lang w:val="ru"/>
        </w:rPr>
        <w:t>цитирования</w:t>
      </w:r>
      <w:r w:rsidR="001041A4">
        <w:rPr>
          <w:sz w:val="28"/>
          <w:szCs w:val="28"/>
          <w:lang w:val="ru"/>
        </w:rPr>
        <w:t>:</w:t>
      </w:r>
      <w:r w:rsidR="006A198D" w:rsidRPr="006A198D">
        <w:rPr>
          <w:sz w:val="28"/>
          <w:szCs w:val="28"/>
          <w:lang w:val="ru"/>
        </w:rPr>
        <w:t xml:space="preserve"> </w:t>
      </w:r>
      <w:r w:rsidR="0001668C">
        <w:rPr>
          <w:sz w:val="28"/>
          <w:szCs w:val="28"/>
          <w:lang w:val="ru"/>
        </w:rPr>
        <w:t>____</w:t>
      </w:r>
      <w:r w:rsidR="008A0C50">
        <w:rPr>
          <w:sz w:val="28"/>
          <w:szCs w:val="28"/>
          <w:lang w:val="ru"/>
        </w:rPr>
        <w:t>____________</w:t>
      </w:r>
    </w:p>
    <w:p w14:paraId="2BFD8D2F" w14:textId="77777777" w:rsidR="0001668C" w:rsidRPr="0001668C" w:rsidRDefault="0001668C" w:rsidP="00DF111F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2A6F02">
        <w:rPr>
          <w:sz w:val="20"/>
          <w:szCs w:val="20"/>
          <w:lang w:val="ru"/>
        </w:rPr>
        <w:t>да/нет,</w:t>
      </w:r>
      <w:r w:rsidRPr="0001668C">
        <w:rPr>
          <w:sz w:val="20"/>
          <w:szCs w:val="20"/>
          <w:lang w:val="ru"/>
        </w:rPr>
        <w:t xml:space="preserve"> количество (%), обоснованность</w:t>
      </w:r>
    </w:p>
    <w:p w14:paraId="391E033D" w14:textId="77777777" w:rsidR="0001668C" w:rsidRDefault="0001668C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_______________________________________________________________</w:t>
      </w:r>
    </w:p>
    <w:p w14:paraId="4F6F19B8" w14:textId="77777777" w:rsidR="002C0C7D" w:rsidRDefault="002C0C7D" w:rsidP="002C0C7D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оригинальность:</w:t>
      </w:r>
      <w:r w:rsidRPr="006A198D">
        <w:rPr>
          <w:sz w:val="28"/>
          <w:szCs w:val="28"/>
          <w:lang w:val="ru"/>
        </w:rPr>
        <w:t xml:space="preserve"> </w:t>
      </w:r>
      <w:r>
        <w:rPr>
          <w:sz w:val="28"/>
          <w:szCs w:val="28"/>
          <w:lang w:val="ru"/>
        </w:rPr>
        <w:t>____</w:t>
      </w:r>
      <w:r w:rsidR="008A0C50">
        <w:rPr>
          <w:sz w:val="28"/>
          <w:szCs w:val="28"/>
          <w:lang w:val="ru"/>
        </w:rPr>
        <w:t>_________</w:t>
      </w:r>
    </w:p>
    <w:p w14:paraId="743A8A85" w14:textId="77777777" w:rsidR="002C0C7D" w:rsidRPr="0001668C" w:rsidRDefault="002C0C7D" w:rsidP="002C0C7D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01668C">
        <w:rPr>
          <w:sz w:val="20"/>
          <w:szCs w:val="20"/>
          <w:lang w:val="ru"/>
        </w:rPr>
        <w:t>да/нет, количество (%), обоснованность</w:t>
      </w:r>
    </w:p>
    <w:p w14:paraId="04E118FD" w14:textId="77777777" w:rsidR="002C0C7D" w:rsidRDefault="002C0C7D" w:rsidP="002C0C7D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_______________________________________________________________</w:t>
      </w:r>
    </w:p>
    <w:p w14:paraId="4A886160" w14:textId="77777777" w:rsidR="00F95313" w:rsidRDefault="002A6F02" w:rsidP="002A6F02">
      <w:pPr>
        <w:widowControl/>
        <w:tabs>
          <w:tab w:val="left" w:pos="567"/>
        </w:tabs>
        <w:ind w:firstLine="0"/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          </w:t>
      </w:r>
      <w:r w:rsidR="00F95313">
        <w:rPr>
          <w:sz w:val="28"/>
          <w:szCs w:val="28"/>
          <w:lang w:val="ru"/>
        </w:rPr>
        <w:t>признаки обхода системы:</w:t>
      </w:r>
      <w:r w:rsidR="006A198D" w:rsidRPr="006A198D">
        <w:rPr>
          <w:sz w:val="28"/>
          <w:szCs w:val="28"/>
          <w:lang w:val="ru"/>
        </w:rPr>
        <w:t xml:space="preserve"> </w:t>
      </w:r>
      <w:r w:rsidR="008A0C50">
        <w:rPr>
          <w:sz w:val="28"/>
          <w:szCs w:val="28"/>
          <w:lang w:val="ru"/>
        </w:rPr>
        <w:t>____</w:t>
      </w:r>
    </w:p>
    <w:p w14:paraId="6D0C73F1" w14:textId="77777777" w:rsidR="0001668C" w:rsidRPr="0001668C" w:rsidRDefault="00984561" w:rsidP="00DF111F">
      <w:pPr>
        <w:widowControl/>
        <w:tabs>
          <w:tab w:val="left" w:pos="567"/>
        </w:tabs>
        <w:contextualSpacing/>
        <w:rPr>
          <w:sz w:val="20"/>
          <w:szCs w:val="20"/>
          <w:lang w:val="ru"/>
        </w:rPr>
      </w:pPr>
      <w:r w:rsidRPr="002A6F02">
        <w:rPr>
          <w:sz w:val="20"/>
          <w:szCs w:val="20"/>
          <w:lang w:val="ru"/>
        </w:rPr>
        <w:t xml:space="preserve"> </w:t>
      </w:r>
      <w:r w:rsidR="0001668C" w:rsidRPr="002A6F02">
        <w:rPr>
          <w:sz w:val="20"/>
          <w:szCs w:val="20"/>
          <w:lang w:val="ru"/>
        </w:rPr>
        <w:t>да/нет,</w:t>
      </w:r>
      <w:r w:rsidR="0001668C">
        <w:rPr>
          <w:sz w:val="20"/>
          <w:szCs w:val="20"/>
          <w:lang w:val="ru"/>
        </w:rPr>
        <w:t xml:space="preserve"> описание</w:t>
      </w:r>
    </w:p>
    <w:p w14:paraId="11C8DD1D" w14:textId="77777777" w:rsidR="006A198D" w:rsidRDefault="006A198D" w:rsidP="00DF111F">
      <w:pPr>
        <w:widowControl/>
        <w:tabs>
          <w:tab w:val="left" w:pos="567"/>
        </w:tabs>
        <w:contextualSpacing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_______________________________________________________________</w:t>
      </w:r>
    </w:p>
    <w:p w14:paraId="61D75F0D" w14:textId="77777777" w:rsidR="006D4740" w:rsidRPr="0084539C" w:rsidRDefault="001041A4" w:rsidP="00DF111F">
      <w:pPr>
        <w:widowControl/>
        <w:tabs>
          <w:tab w:val="left" w:pos="567"/>
        </w:tabs>
        <w:contextualSpacing/>
        <w:rPr>
          <w:strike/>
          <w:color w:val="FF0000"/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Общее заключение </w:t>
      </w:r>
      <w:r w:rsidR="006E4768">
        <w:rPr>
          <w:sz w:val="28"/>
          <w:szCs w:val="28"/>
          <w:lang w:val="ru"/>
        </w:rPr>
        <w:t>о</w:t>
      </w:r>
      <w:r>
        <w:rPr>
          <w:sz w:val="28"/>
          <w:szCs w:val="28"/>
          <w:lang w:val="ru"/>
        </w:rPr>
        <w:t xml:space="preserve"> </w:t>
      </w:r>
      <w:r w:rsidR="009C22B9">
        <w:rPr>
          <w:sz w:val="28"/>
          <w:szCs w:val="28"/>
          <w:lang w:val="ru"/>
        </w:rPr>
        <w:t>работе</w:t>
      </w:r>
      <w:r w:rsidR="005A4B76">
        <w:rPr>
          <w:sz w:val="28"/>
          <w:szCs w:val="28"/>
          <w:lang w:val="ru"/>
        </w:rPr>
        <w:t>:</w:t>
      </w:r>
      <w:r w:rsidR="0020361F">
        <w:rPr>
          <w:sz w:val="28"/>
          <w:szCs w:val="28"/>
          <w:lang w:val="ru"/>
        </w:rPr>
        <w:t xml:space="preserve"> </w:t>
      </w:r>
    </w:p>
    <w:p w14:paraId="1E66546F" w14:textId="77777777" w:rsidR="00F95313" w:rsidRPr="00F95313" w:rsidRDefault="006D4740" w:rsidP="00DF111F">
      <w:pPr>
        <w:widowControl/>
        <w:tabs>
          <w:tab w:val="left" w:pos="567"/>
        </w:tabs>
        <w:contextualSpacing/>
        <w:rPr>
          <w:rStyle w:val="ae"/>
          <w:bCs/>
          <w:sz w:val="28"/>
          <w:szCs w:val="28"/>
        </w:rPr>
      </w:pPr>
      <w:r>
        <w:rPr>
          <w:sz w:val="28"/>
          <w:szCs w:val="28"/>
          <w:lang w:val="ru"/>
        </w:rPr>
        <w:t>_______</w:t>
      </w:r>
      <w:r w:rsidR="00F95313">
        <w:rPr>
          <w:sz w:val="28"/>
          <w:szCs w:val="28"/>
          <w:lang w:val="ru"/>
        </w:rPr>
        <w:t>________________________________________________________</w:t>
      </w:r>
    </w:p>
    <w:p w14:paraId="56C1F094" w14:textId="77777777" w:rsidR="009C22B9" w:rsidRDefault="009C22B9" w:rsidP="00DF111F">
      <w:pPr>
        <w:widowControl/>
        <w:tabs>
          <w:tab w:val="left" w:pos="567"/>
        </w:tabs>
        <w:contextualSpacing/>
        <w:rPr>
          <w:rStyle w:val="ae"/>
          <w:b w:val="0"/>
          <w:bCs/>
          <w:sz w:val="28"/>
          <w:szCs w:val="28"/>
        </w:rPr>
      </w:pPr>
    </w:p>
    <w:p w14:paraId="693737D4" w14:textId="77777777" w:rsidR="00F97407" w:rsidRDefault="00F97407" w:rsidP="00F97407">
      <w:pPr>
        <w:widowControl/>
        <w:ind w:firstLine="0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Руководитель</w:t>
      </w:r>
      <w:r w:rsidR="00B209E0">
        <w:rPr>
          <w:sz w:val="28"/>
          <w:szCs w:val="20"/>
          <w:lang w:eastAsia="ru-RU"/>
        </w:rPr>
        <w:t>,</w:t>
      </w:r>
    </w:p>
    <w:p w14:paraId="0665A699" w14:textId="77777777" w:rsidR="00F97407" w:rsidRPr="00F97407" w:rsidRDefault="00B209E0" w:rsidP="00F97407">
      <w:pPr>
        <w:widowControl/>
        <w:ind w:firstLine="0"/>
        <w:rPr>
          <w:sz w:val="28"/>
          <w:szCs w:val="20"/>
          <w:lang w:eastAsia="ru-RU"/>
        </w:rPr>
      </w:pPr>
      <w:bookmarkStart w:id="0" w:name="_GoBack"/>
      <w:r>
        <w:rPr>
          <w:sz w:val="28"/>
          <w:szCs w:val="20"/>
          <w:lang w:eastAsia="ru-RU"/>
        </w:rPr>
        <w:t>д</w:t>
      </w:r>
      <w:r w:rsidR="002A338C">
        <w:rPr>
          <w:sz w:val="28"/>
          <w:szCs w:val="20"/>
          <w:lang w:eastAsia="ru-RU"/>
        </w:rPr>
        <w:t>олжность</w:t>
      </w:r>
      <w:bookmarkEnd w:id="0"/>
      <w:r w:rsidR="002A338C">
        <w:rPr>
          <w:sz w:val="28"/>
          <w:szCs w:val="20"/>
          <w:lang w:eastAsia="ru-RU"/>
        </w:rPr>
        <w:t xml:space="preserve">                      </w:t>
      </w:r>
      <w:r w:rsidR="00F97407" w:rsidRPr="00F97407">
        <w:rPr>
          <w:sz w:val="28"/>
          <w:szCs w:val="20"/>
          <w:lang w:eastAsia="ru-RU"/>
        </w:rPr>
        <w:t>___________________________________И.О. Фамилия</w:t>
      </w:r>
    </w:p>
    <w:p w14:paraId="04B4E240" w14:textId="77777777" w:rsidR="00F97407" w:rsidRPr="00F97407" w:rsidRDefault="00F97407" w:rsidP="00F97407">
      <w:pPr>
        <w:widowControl/>
        <w:tabs>
          <w:tab w:val="left" w:pos="5103"/>
          <w:tab w:val="left" w:pos="5245"/>
        </w:tabs>
        <w:ind w:firstLine="0"/>
        <w:rPr>
          <w:sz w:val="20"/>
          <w:szCs w:val="20"/>
          <w:lang w:eastAsia="ru-RU"/>
        </w:rPr>
      </w:pPr>
      <w:r w:rsidRPr="00F97407">
        <w:rPr>
          <w:sz w:val="28"/>
          <w:szCs w:val="20"/>
          <w:lang w:eastAsia="ru-RU"/>
        </w:rPr>
        <w:t xml:space="preserve">                              </w:t>
      </w:r>
      <w:r w:rsidR="002A338C">
        <w:rPr>
          <w:sz w:val="28"/>
          <w:szCs w:val="20"/>
          <w:lang w:eastAsia="ru-RU"/>
        </w:rPr>
        <w:t xml:space="preserve">                               </w:t>
      </w:r>
      <w:r w:rsidRPr="00F97407">
        <w:rPr>
          <w:sz w:val="20"/>
          <w:szCs w:val="20"/>
          <w:lang w:eastAsia="ru-RU"/>
        </w:rPr>
        <w:t>подпись, дата</w:t>
      </w:r>
    </w:p>
    <w:p w14:paraId="2A585A3D" w14:textId="77777777" w:rsidR="00143A31" w:rsidRDefault="00143A31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</w:p>
    <w:p w14:paraId="1A8A975A" w14:textId="77777777" w:rsidR="00143A31" w:rsidRDefault="00143A31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</w:p>
    <w:p w14:paraId="51DD0C38" w14:textId="77777777" w:rsidR="00143A31" w:rsidRDefault="00143A31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</w:p>
    <w:p w14:paraId="282AA6D9" w14:textId="77777777" w:rsidR="00143A31" w:rsidRDefault="00143A31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</w:p>
    <w:p w14:paraId="074F98E5" w14:textId="77777777" w:rsidR="00D00357" w:rsidRDefault="00D00357" w:rsidP="00D00357">
      <w:pPr>
        <w:widowControl/>
        <w:tabs>
          <w:tab w:val="left" w:pos="0"/>
        </w:tabs>
        <w:contextualSpacing/>
        <w:jc w:val="left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________</w:t>
      </w:r>
      <w:r w:rsidR="00143A31">
        <w:rPr>
          <w:b/>
          <w:sz w:val="28"/>
          <w:szCs w:val="28"/>
          <w:lang w:eastAsia="ar-SA"/>
        </w:rPr>
        <w:t>________</w:t>
      </w:r>
    </w:p>
    <w:p w14:paraId="13A9364D" w14:textId="77777777" w:rsidR="00A53A55" w:rsidRDefault="001E51DA" w:rsidP="00D00357">
      <w:pPr>
        <w:widowControl/>
        <w:tabs>
          <w:tab w:val="left" w:pos="567"/>
        </w:tabs>
        <w:contextualSpacing/>
        <w:jc w:val="left"/>
        <w:rPr>
          <w:sz w:val="20"/>
          <w:szCs w:val="20"/>
          <w:lang w:val="ru"/>
        </w:rPr>
      </w:pPr>
      <w:r>
        <w:rPr>
          <w:sz w:val="20"/>
          <w:szCs w:val="20"/>
          <w:lang w:val="ru"/>
        </w:rPr>
        <w:t>*</w:t>
      </w:r>
      <w:r w:rsidR="00801EE7">
        <w:rPr>
          <w:sz w:val="20"/>
          <w:szCs w:val="20"/>
          <w:lang w:val="ru"/>
        </w:rPr>
        <w:t>то, что показала С</w:t>
      </w:r>
      <w:r w:rsidR="00DF111F" w:rsidRPr="0023472E">
        <w:rPr>
          <w:sz w:val="20"/>
          <w:szCs w:val="20"/>
          <w:lang w:val="ru"/>
        </w:rPr>
        <w:t xml:space="preserve">истема после </w:t>
      </w:r>
      <w:r w:rsidR="00801EE7">
        <w:rPr>
          <w:sz w:val="20"/>
          <w:szCs w:val="20"/>
          <w:lang w:val="ru"/>
        </w:rPr>
        <w:t xml:space="preserve">анализа </w:t>
      </w:r>
      <w:r w:rsidR="0023472E" w:rsidRPr="0023472E">
        <w:rPr>
          <w:sz w:val="20"/>
          <w:szCs w:val="20"/>
          <w:lang w:val="ru"/>
        </w:rPr>
        <w:t xml:space="preserve">полного </w:t>
      </w:r>
      <w:proofErr w:type="gramStart"/>
      <w:r w:rsidR="0023472E" w:rsidRPr="0023472E">
        <w:rPr>
          <w:sz w:val="20"/>
          <w:szCs w:val="20"/>
          <w:lang w:val="ru"/>
        </w:rPr>
        <w:t xml:space="preserve">отчёта </w:t>
      </w:r>
      <w:r w:rsidR="00DF111F" w:rsidRPr="0023472E">
        <w:rPr>
          <w:sz w:val="20"/>
          <w:szCs w:val="20"/>
          <w:lang w:val="ru"/>
        </w:rPr>
        <w:t xml:space="preserve"> </w:t>
      </w:r>
      <w:r w:rsidR="0023472E" w:rsidRPr="0023472E">
        <w:rPr>
          <w:sz w:val="20"/>
          <w:szCs w:val="20"/>
          <w:lang w:val="ru"/>
        </w:rPr>
        <w:t>ру</w:t>
      </w:r>
      <w:r w:rsidR="00DF111F" w:rsidRPr="0023472E">
        <w:rPr>
          <w:sz w:val="20"/>
          <w:szCs w:val="20"/>
          <w:lang w:val="ru"/>
        </w:rPr>
        <w:t>ководителем</w:t>
      </w:r>
      <w:proofErr w:type="gramEnd"/>
    </w:p>
    <w:p w14:paraId="5D94E8C9" w14:textId="77777777" w:rsidR="002B350E" w:rsidRPr="002B350E" w:rsidRDefault="00F220A1" w:rsidP="005B033C">
      <w:pPr>
        <w:widowControl/>
        <w:tabs>
          <w:tab w:val="left" w:pos="567"/>
        </w:tabs>
        <w:contextualSpacing/>
        <w:rPr>
          <w:szCs w:val="28"/>
        </w:rPr>
      </w:pPr>
      <w:r>
        <w:rPr>
          <w:sz w:val="20"/>
          <w:szCs w:val="20"/>
          <w:lang w:val="ru"/>
        </w:rPr>
        <w:t>**</w:t>
      </w:r>
      <w:r w:rsidR="001E51DA">
        <w:rPr>
          <w:sz w:val="20"/>
          <w:szCs w:val="20"/>
        </w:rPr>
        <w:t>д</w:t>
      </w:r>
      <w:r w:rsidR="001E51DA" w:rsidRPr="001E51DA">
        <w:rPr>
          <w:sz w:val="20"/>
          <w:szCs w:val="20"/>
        </w:rPr>
        <w:t>оля всех найденных</w:t>
      </w:r>
      <w:r w:rsidR="00A53A55">
        <w:rPr>
          <w:sz w:val="20"/>
          <w:szCs w:val="20"/>
          <w:lang w:val="ru"/>
        </w:rPr>
        <w:t xml:space="preserve"> </w:t>
      </w:r>
      <w:r w:rsidR="00A3768B">
        <w:rPr>
          <w:iCs/>
          <w:sz w:val="20"/>
          <w:szCs w:val="20"/>
          <w:lang w:eastAsia="ru-RU"/>
        </w:rPr>
        <w:t>з</w:t>
      </w:r>
      <w:r w:rsidR="00930357">
        <w:rPr>
          <w:iCs/>
          <w:sz w:val="20"/>
          <w:szCs w:val="20"/>
          <w:lang w:eastAsia="ru-RU"/>
        </w:rPr>
        <w:t xml:space="preserve">аимствований, цитирований, </w:t>
      </w:r>
      <w:proofErr w:type="spellStart"/>
      <w:r w:rsidR="00930357">
        <w:rPr>
          <w:iCs/>
          <w:sz w:val="20"/>
          <w:szCs w:val="20"/>
          <w:lang w:eastAsia="ru-RU"/>
        </w:rPr>
        <w:t>самоцитирований</w:t>
      </w:r>
      <w:proofErr w:type="spellEnd"/>
      <w:r w:rsidR="00930357">
        <w:rPr>
          <w:iCs/>
          <w:sz w:val="20"/>
          <w:szCs w:val="20"/>
          <w:lang w:eastAsia="ru-RU"/>
        </w:rPr>
        <w:t xml:space="preserve"> и оригинальности</w:t>
      </w:r>
      <w:r w:rsidR="004F253A" w:rsidRPr="00A3768B">
        <w:rPr>
          <w:iCs/>
          <w:sz w:val="20"/>
          <w:szCs w:val="20"/>
          <w:lang w:eastAsia="ru-RU"/>
        </w:rPr>
        <w:t xml:space="preserve"> я</w:t>
      </w:r>
      <w:r w:rsidR="00D00357">
        <w:rPr>
          <w:iCs/>
          <w:sz w:val="20"/>
          <w:szCs w:val="20"/>
          <w:lang w:eastAsia="ru-RU"/>
        </w:rPr>
        <w:t>вляются отдельными показателям</w:t>
      </w:r>
      <w:r w:rsidR="004F253A" w:rsidRPr="00A3768B">
        <w:rPr>
          <w:iCs/>
          <w:sz w:val="20"/>
          <w:szCs w:val="20"/>
          <w:lang w:eastAsia="ru-RU"/>
        </w:rPr>
        <w:t>и</w:t>
      </w:r>
      <w:r w:rsidR="00D00357">
        <w:rPr>
          <w:iCs/>
          <w:sz w:val="20"/>
          <w:szCs w:val="20"/>
          <w:lang w:eastAsia="ru-RU"/>
        </w:rPr>
        <w:t xml:space="preserve"> и</w:t>
      </w:r>
      <w:r w:rsidR="004F253A" w:rsidRPr="00A3768B">
        <w:rPr>
          <w:iCs/>
          <w:sz w:val="20"/>
          <w:szCs w:val="20"/>
          <w:lang w:eastAsia="ru-RU"/>
        </w:rPr>
        <w:t xml:space="preserve"> в сумме дают 100%, что соответствует всему тексту проверяемого документа</w:t>
      </w:r>
    </w:p>
    <w:sectPr w:rsidR="002B350E" w:rsidRPr="002B350E" w:rsidSect="00F66150">
      <w:headerReference w:type="default" r:id="rId8"/>
      <w:headerReference w:type="first" r:id="rId9"/>
      <w:pgSz w:w="11906" w:h="16838"/>
      <w:pgMar w:top="142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014B0" w14:textId="77777777" w:rsidR="00860666" w:rsidRDefault="00860666" w:rsidP="009455C4">
      <w:r>
        <w:separator/>
      </w:r>
    </w:p>
  </w:endnote>
  <w:endnote w:type="continuationSeparator" w:id="0">
    <w:p w14:paraId="1D0ABB10" w14:textId="77777777" w:rsidR="00860666" w:rsidRDefault="00860666" w:rsidP="0094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32FA6" w14:textId="77777777" w:rsidR="00860666" w:rsidRDefault="00860666" w:rsidP="009455C4">
      <w:r>
        <w:separator/>
      </w:r>
    </w:p>
  </w:footnote>
  <w:footnote w:type="continuationSeparator" w:id="0">
    <w:p w14:paraId="242895D4" w14:textId="77777777" w:rsidR="00860666" w:rsidRDefault="00860666" w:rsidP="0094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60"/>
      <w:gridCol w:w="6378"/>
      <w:gridCol w:w="1701"/>
    </w:tblGrid>
    <w:tr w:rsidR="004253F6" w:rsidRPr="003B0FDE" w14:paraId="6AABDE52" w14:textId="77777777" w:rsidTr="003B0FDE">
      <w:trPr>
        <w:trHeight w:val="983"/>
      </w:trPr>
      <w:tc>
        <w:tcPr>
          <w:tcW w:w="1560" w:type="dxa"/>
          <w:tcMar>
            <w:left w:w="0" w:type="dxa"/>
            <w:right w:w="0" w:type="dxa"/>
          </w:tcMar>
          <w:vAlign w:val="center"/>
        </w:tcPr>
        <w:p w14:paraId="5024B031" w14:textId="77777777" w:rsidR="00A72C84" w:rsidRPr="003B0FDE" w:rsidRDefault="00A72C84" w:rsidP="00553443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ФГБОУ ВО</w:t>
          </w:r>
        </w:p>
        <w:p w14:paraId="2A882CE1" w14:textId="77777777" w:rsidR="00A72C84" w:rsidRPr="003B0FDE" w:rsidRDefault="00A72C84" w:rsidP="00553443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 xml:space="preserve"> «МГУ им. </w:t>
          </w:r>
        </w:p>
        <w:p w14:paraId="452E8EDA" w14:textId="77777777" w:rsidR="00A72C84" w:rsidRPr="003B0FDE" w:rsidRDefault="00A72C84" w:rsidP="00553443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Н.П. Огарёва»</w:t>
          </w:r>
        </w:p>
      </w:tc>
      <w:tc>
        <w:tcPr>
          <w:tcW w:w="6378" w:type="dxa"/>
          <w:tcMar>
            <w:left w:w="0" w:type="dxa"/>
            <w:right w:w="0" w:type="dxa"/>
          </w:tcMar>
        </w:tcPr>
        <w:p w14:paraId="262B163E" w14:textId="77777777" w:rsidR="0050780D" w:rsidRPr="003B0FDE" w:rsidRDefault="00A72C84" w:rsidP="0050780D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Положение</w:t>
          </w:r>
        </w:p>
        <w:p w14:paraId="5E010237" w14:textId="77777777" w:rsidR="00080D04" w:rsidRDefault="00F81B2D" w:rsidP="003B0FDE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о</w:t>
          </w:r>
          <w:r w:rsidR="0050780D" w:rsidRPr="003B0FDE">
            <w:rPr>
              <w:szCs w:val="24"/>
            </w:rPr>
            <w:t xml:space="preserve"> проверке</w:t>
          </w:r>
          <w:r w:rsidRPr="003B0FDE">
            <w:rPr>
              <w:szCs w:val="24"/>
            </w:rPr>
            <w:t xml:space="preserve"> работ обучающихся</w:t>
          </w:r>
          <w:r w:rsidR="0050780D" w:rsidRPr="003B0FDE">
            <w:rPr>
              <w:szCs w:val="24"/>
            </w:rPr>
            <w:t xml:space="preserve"> </w:t>
          </w:r>
          <w:r w:rsidR="003B0FDE">
            <w:rPr>
              <w:szCs w:val="24"/>
            </w:rPr>
            <w:t xml:space="preserve">                                                   </w:t>
          </w:r>
          <w:r w:rsidR="0050780D" w:rsidRPr="003B0FDE">
            <w:rPr>
              <w:szCs w:val="24"/>
            </w:rPr>
            <w:t xml:space="preserve">ФГБОУ </w:t>
          </w:r>
          <w:proofErr w:type="gramStart"/>
          <w:r w:rsidR="0050780D" w:rsidRPr="003B0FDE">
            <w:rPr>
              <w:szCs w:val="24"/>
            </w:rPr>
            <w:t>ВО  «</w:t>
          </w:r>
          <w:proofErr w:type="gramEnd"/>
          <w:r w:rsidR="0050780D" w:rsidRPr="003B0FDE">
            <w:rPr>
              <w:szCs w:val="24"/>
            </w:rPr>
            <w:t>МГУ им. Н.П. Огарёва»</w:t>
          </w:r>
          <w:r w:rsidR="003B0FDE">
            <w:rPr>
              <w:szCs w:val="24"/>
            </w:rPr>
            <w:t> </w:t>
          </w:r>
        </w:p>
        <w:p w14:paraId="67BEF2F0" w14:textId="77777777" w:rsidR="00A72C84" w:rsidRPr="003B0FDE" w:rsidRDefault="0050780D" w:rsidP="003B0FDE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>на наличие заимствований</w:t>
          </w:r>
        </w:p>
      </w:tc>
      <w:tc>
        <w:tcPr>
          <w:tcW w:w="1701" w:type="dxa"/>
          <w:tcMar>
            <w:left w:w="0" w:type="dxa"/>
            <w:right w:w="0" w:type="dxa"/>
          </w:tcMar>
          <w:vAlign w:val="center"/>
        </w:tcPr>
        <w:p w14:paraId="237ABDCD" w14:textId="77777777" w:rsidR="00A72C84" w:rsidRPr="003B0FDE" w:rsidRDefault="00A72C84" w:rsidP="00553443">
          <w:pPr>
            <w:pStyle w:val="aa"/>
            <w:ind w:firstLine="0"/>
            <w:jc w:val="center"/>
            <w:rPr>
              <w:szCs w:val="24"/>
            </w:rPr>
          </w:pPr>
          <w:r w:rsidRPr="003B0FDE">
            <w:rPr>
              <w:szCs w:val="24"/>
            </w:rPr>
            <w:t xml:space="preserve">Лист </w:t>
          </w:r>
          <w:r w:rsidRPr="003B0FDE">
            <w:rPr>
              <w:szCs w:val="24"/>
            </w:rPr>
            <w:fldChar w:fldCharType="begin"/>
          </w:r>
          <w:r w:rsidRPr="003B0FDE">
            <w:rPr>
              <w:szCs w:val="24"/>
            </w:rPr>
            <w:instrText xml:space="preserve"> PAGE </w:instrText>
          </w:r>
          <w:r w:rsidRPr="003B0FDE">
            <w:rPr>
              <w:szCs w:val="24"/>
            </w:rPr>
            <w:fldChar w:fldCharType="separate"/>
          </w:r>
          <w:r w:rsidR="005B033C">
            <w:rPr>
              <w:noProof/>
              <w:szCs w:val="24"/>
            </w:rPr>
            <w:t>3</w:t>
          </w:r>
          <w:r w:rsidRPr="003B0FDE">
            <w:rPr>
              <w:szCs w:val="24"/>
            </w:rPr>
            <w:fldChar w:fldCharType="end"/>
          </w:r>
        </w:p>
        <w:p w14:paraId="36D0286E" w14:textId="77777777" w:rsidR="00A72C84" w:rsidRPr="003B0FDE" w:rsidRDefault="003B0FDE" w:rsidP="004253F6">
          <w:pPr>
            <w:pStyle w:val="aa"/>
            <w:ind w:firstLine="0"/>
            <w:jc w:val="center"/>
            <w:rPr>
              <w:szCs w:val="24"/>
            </w:rPr>
          </w:pPr>
          <w:r>
            <w:rPr>
              <w:szCs w:val="24"/>
            </w:rPr>
            <w:t>Всего л</w:t>
          </w:r>
          <w:r w:rsidR="00A72C84" w:rsidRPr="003B0FDE">
            <w:rPr>
              <w:szCs w:val="24"/>
            </w:rPr>
            <w:t xml:space="preserve">истов </w:t>
          </w:r>
          <w:r w:rsidR="00A72C84" w:rsidRPr="003B0FDE">
            <w:rPr>
              <w:szCs w:val="24"/>
            </w:rPr>
            <w:fldChar w:fldCharType="begin"/>
          </w:r>
          <w:r w:rsidR="00A72C84" w:rsidRPr="003B0FDE">
            <w:rPr>
              <w:szCs w:val="24"/>
            </w:rPr>
            <w:instrText xml:space="preserve"> NUMPAGES </w:instrText>
          </w:r>
          <w:r w:rsidR="00A72C84" w:rsidRPr="003B0FDE">
            <w:rPr>
              <w:szCs w:val="24"/>
            </w:rPr>
            <w:fldChar w:fldCharType="separate"/>
          </w:r>
          <w:r w:rsidR="005B033C">
            <w:rPr>
              <w:noProof/>
              <w:szCs w:val="24"/>
            </w:rPr>
            <w:t>3</w:t>
          </w:r>
          <w:r w:rsidR="00A72C84" w:rsidRPr="003B0FDE">
            <w:rPr>
              <w:szCs w:val="24"/>
            </w:rPr>
            <w:fldChar w:fldCharType="end"/>
          </w:r>
        </w:p>
      </w:tc>
    </w:tr>
  </w:tbl>
  <w:p w14:paraId="5E7CF23D" w14:textId="77777777" w:rsidR="00A72C84" w:rsidRDefault="00A72C8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EA06" w14:textId="77777777" w:rsidR="00A72C84" w:rsidRDefault="00A72C84" w:rsidP="004B060B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18A7"/>
    <w:multiLevelType w:val="multilevel"/>
    <w:tmpl w:val="E1B8141E"/>
    <w:lvl w:ilvl="0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074" w:hanging="1365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23" w:hanging="1365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72" w:hanging="1365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21" w:hanging="1365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cs="Times New Roman" w:hint="default"/>
      </w:rPr>
    </w:lvl>
  </w:abstractNum>
  <w:abstractNum w:abstractNumId="1" w15:restartNumberingAfterBreak="0">
    <w:nsid w:val="1219717C"/>
    <w:multiLevelType w:val="hybridMultilevel"/>
    <w:tmpl w:val="73808456"/>
    <w:lvl w:ilvl="0" w:tplc="82628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E5D36"/>
    <w:multiLevelType w:val="hybridMultilevel"/>
    <w:tmpl w:val="358453F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EBC4E0C"/>
    <w:multiLevelType w:val="hybridMultilevel"/>
    <w:tmpl w:val="F3AEDA20"/>
    <w:lvl w:ilvl="0" w:tplc="82628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97B5C"/>
    <w:multiLevelType w:val="hybridMultilevel"/>
    <w:tmpl w:val="BFDCD326"/>
    <w:lvl w:ilvl="0" w:tplc="82628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B1D3D"/>
    <w:multiLevelType w:val="hybridMultilevel"/>
    <w:tmpl w:val="4C90BA98"/>
    <w:lvl w:ilvl="0" w:tplc="894E02D6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3023C63"/>
    <w:multiLevelType w:val="hybridMultilevel"/>
    <w:tmpl w:val="3550B61A"/>
    <w:lvl w:ilvl="0" w:tplc="534E68CE">
      <w:start w:val="40"/>
      <w:numFmt w:val="bullet"/>
      <w:lvlText w:val=""/>
      <w:lvlJc w:val="left"/>
      <w:pPr>
        <w:ind w:left="124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7" w15:restartNumberingAfterBreak="0">
    <w:nsid w:val="26304ADC"/>
    <w:multiLevelType w:val="hybridMultilevel"/>
    <w:tmpl w:val="3D0C3E2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719114B"/>
    <w:multiLevelType w:val="hybridMultilevel"/>
    <w:tmpl w:val="160ACD3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7B467AA"/>
    <w:multiLevelType w:val="hybridMultilevel"/>
    <w:tmpl w:val="747ACB7A"/>
    <w:lvl w:ilvl="0" w:tplc="82628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B073EF"/>
    <w:multiLevelType w:val="hybridMultilevel"/>
    <w:tmpl w:val="E9062878"/>
    <w:lvl w:ilvl="0" w:tplc="0419000F">
      <w:start w:val="1"/>
      <w:numFmt w:val="decimal"/>
      <w:lvlText w:val="%1."/>
      <w:lvlJc w:val="left"/>
      <w:pPr>
        <w:ind w:left="161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  <w:rPr>
        <w:rFonts w:cs="Times New Roman"/>
      </w:rPr>
    </w:lvl>
  </w:abstractNum>
  <w:abstractNum w:abstractNumId="11" w15:restartNumberingAfterBreak="0">
    <w:nsid w:val="30852DEB"/>
    <w:multiLevelType w:val="hybridMultilevel"/>
    <w:tmpl w:val="914C8886"/>
    <w:lvl w:ilvl="0" w:tplc="82628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E5129C"/>
    <w:multiLevelType w:val="hybridMultilevel"/>
    <w:tmpl w:val="7FE61F04"/>
    <w:lvl w:ilvl="0" w:tplc="826282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846D2"/>
    <w:multiLevelType w:val="hybridMultilevel"/>
    <w:tmpl w:val="74CC41C6"/>
    <w:lvl w:ilvl="0" w:tplc="8262821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12F6B7E"/>
    <w:multiLevelType w:val="hybridMultilevel"/>
    <w:tmpl w:val="3DC04DF0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51D80244"/>
    <w:multiLevelType w:val="hybridMultilevel"/>
    <w:tmpl w:val="3A1EFA88"/>
    <w:lvl w:ilvl="0" w:tplc="DB5A9B3E">
      <w:start w:val="40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C0326F9"/>
    <w:multiLevelType w:val="hybridMultilevel"/>
    <w:tmpl w:val="6420823E"/>
    <w:lvl w:ilvl="0" w:tplc="826282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C4E5AD6"/>
    <w:multiLevelType w:val="hybridMultilevel"/>
    <w:tmpl w:val="541413F8"/>
    <w:lvl w:ilvl="0" w:tplc="6DB08A04">
      <w:start w:val="40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10C61CD"/>
    <w:multiLevelType w:val="hybridMultilevel"/>
    <w:tmpl w:val="5E68344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5397924"/>
    <w:multiLevelType w:val="hybridMultilevel"/>
    <w:tmpl w:val="755CBBD0"/>
    <w:lvl w:ilvl="0" w:tplc="0419000F">
      <w:start w:val="1"/>
      <w:numFmt w:val="decimal"/>
      <w:lvlText w:val="%1."/>
      <w:lvlJc w:val="left"/>
      <w:pPr>
        <w:ind w:left="15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20" w15:restartNumberingAfterBreak="0">
    <w:nsid w:val="65E136BF"/>
    <w:multiLevelType w:val="hybridMultilevel"/>
    <w:tmpl w:val="C6149720"/>
    <w:lvl w:ilvl="0" w:tplc="A9EAF07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93EAEFE4">
      <w:start w:val="1"/>
      <w:numFmt w:val="decimal"/>
      <w:lvlText w:val="1.%2"/>
      <w:lvlJc w:val="left"/>
      <w:pPr>
        <w:ind w:left="1495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DE950CD"/>
    <w:multiLevelType w:val="multilevel"/>
    <w:tmpl w:val="3CD8BABC"/>
    <w:lvl w:ilvl="0">
      <w:start w:val="1"/>
      <w:numFmt w:val="decimal"/>
      <w:lvlText w:val="%1"/>
      <w:lvlJc w:val="left"/>
      <w:pPr>
        <w:ind w:left="645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952" w:hanging="13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8159" w:hanging="1365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8508" w:hanging="1365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8857" w:hanging="1365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928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963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033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1048" w:hanging="2160"/>
      </w:pPr>
      <w:rPr>
        <w:rFonts w:cs="Times New Roman" w:hint="default"/>
      </w:rPr>
    </w:lvl>
  </w:abstractNum>
  <w:abstractNum w:abstractNumId="22" w15:restartNumberingAfterBreak="0">
    <w:nsid w:val="6F33369E"/>
    <w:multiLevelType w:val="hybridMultilevel"/>
    <w:tmpl w:val="F5EC160E"/>
    <w:lvl w:ilvl="0" w:tplc="13807250">
      <w:start w:val="40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F082FA0"/>
    <w:multiLevelType w:val="hybridMultilevel"/>
    <w:tmpl w:val="98A43F68"/>
    <w:lvl w:ilvl="0" w:tplc="E9DAF2A0">
      <w:start w:val="1"/>
      <w:numFmt w:val="decimal"/>
      <w:lvlText w:val="3.%1"/>
      <w:lvlJc w:val="left"/>
      <w:pPr>
        <w:ind w:left="1429" w:hanging="360"/>
      </w:pPr>
      <w:rPr>
        <w:rFonts w:cs="Times New Roman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4"/>
  </w:num>
  <w:num w:numId="5">
    <w:abstractNumId w:val="4"/>
  </w:num>
  <w:num w:numId="6">
    <w:abstractNumId w:val="21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17"/>
  </w:num>
  <w:num w:numId="12">
    <w:abstractNumId w:val="22"/>
  </w:num>
  <w:num w:numId="13">
    <w:abstractNumId w:val="15"/>
  </w:num>
  <w:num w:numId="14">
    <w:abstractNumId w:val="6"/>
  </w:num>
  <w:num w:numId="15">
    <w:abstractNumId w:val="10"/>
  </w:num>
  <w:num w:numId="16">
    <w:abstractNumId w:val="12"/>
  </w:num>
  <w:num w:numId="17">
    <w:abstractNumId w:val="13"/>
  </w:num>
  <w:num w:numId="18">
    <w:abstractNumId w:val="19"/>
  </w:num>
  <w:num w:numId="19">
    <w:abstractNumId w:val="7"/>
  </w:num>
  <w:num w:numId="20">
    <w:abstractNumId w:val="18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  <w:num w:numId="25">
    <w:abstractNumId w:val="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CC"/>
    <w:rsid w:val="00000353"/>
    <w:rsid w:val="00000EF3"/>
    <w:rsid w:val="0000549A"/>
    <w:rsid w:val="0001297C"/>
    <w:rsid w:val="00014ED2"/>
    <w:rsid w:val="0001668C"/>
    <w:rsid w:val="00016959"/>
    <w:rsid w:val="000211A3"/>
    <w:rsid w:val="000211EC"/>
    <w:rsid w:val="00026609"/>
    <w:rsid w:val="000310AE"/>
    <w:rsid w:val="0003795C"/>
    <w:rsid w:val="000413D2"/>
    <w:rsid w:val="0004275D"/>
    <w:rsid w:val="00042F08"/>
    <w:rsid w:val="00044F62"/>
    <w:rsid w:val="000451EA"/>
    <w:rsid w:val="00045487"/>
    <w:rsid w:val="00045EAB"/>
    <w:rsid w:val="00046FD1"/>
    <w:rsid w:val="000475D1"/>
    <w:rsid w:val="000477BF"/>
    <w:rsid w:val="00047965"/>
    <w:rsid w:val="00047F2E"/>
    <w:rsid w:val="00052946"/>
    <w:rsid w:val="00053AF4"/>
    <w:rsid w:val="00055BD3"/>
    <w:rsid w:val="00060968"/>
    <w:rsid w:val="000617C0"/>
    <w:rsid w:val="000619AA"/>
    <w:rsid w:val="000619F0"/>
    <w:rsid w:val="0006484A"/>
    <w:rsid w:val="00065B55"/>
    <w:rsid w:val="00067D49"/>
    <w:rsid w:val="0007121C"/>
    <w:rsid w:val="00071D72"/>
    <w:rsid w:val="0007311F"/>
    <w:rsid w:val="000740DF"/>
    <w:rsid w:val="000747D3"/>
    <w:rsid w:val="000761E9"/>
    <w:rsid w:val="00076A62"/>
    <w:rsid w:val="00080B86"/>
    <w:rsid w:val="00080D04"/>
    <w:rsid w:val="00081EF0"/>
    <w:rsid w:val="000953A9"/>
    <w:rsid w:val="000953AC"/>
    <w:rsid w:val="00096412"/>
    <w:rsid w:val="00097D66"/>
    <w:rsid w:val="000A02FB"/>
    <w:rsid w:val="000A4EFB"/>
    <w:rsid w:val="000B163D"/>
    <w:rsid w:val="000B3216"/>
    <w:rsid w:val="000B386D"/>
    <w:rsid w:val="000B4A33"/>
    <w:rsid w:val="000B4F16"/>
    <w:rsid w:val="000B6104"/>
    <w:rsid w:val="000C0823"/>
    <w:rsid w:val="000C0D35"/>
    <w:rsid w:val="000C47B4"/>
    <w:rsid w:val="000C76A5"/>
    <w:rsid w:val="000D0F1E"/>
    <w:rsid w:val="000D299C"/>
    <w:rsid w:val="000D6062"/>
    <w:rsid w:val="000D6494"/>
    <w:rsid w:val="000E4FF4"/>
    <w:rsid w:val="000E5837"/>
    <w:rsid w:val="000E5C4E"/>
    <w:rsid w:val="000E71D5"/>
    <w:rsid w:val="000F54A5"/>
    <w:rsid w:val="000F5DDF"/>
    <w:rsid w:val="0010139F"/>
    <w:rsid w:val="00102CFB"/>
    <w:rsid w:val="001041A4"/>
    <w:rsid w:val="00104640"/>
    <w:rsid w:val="00110709"/>
    <w:rsid w:val="00110DD4"/>
    <w:rsid w:val="00124468"/>
    <w:rsid w:val="00124C1E"/>
    <w:rsid w:val="00125D78"/>
    <w:rsid w:val="00125E1F"/>
    <w:rsid w:val="001325B7"/>
    <w:rsid w:val="001329B2"/>
    <w:rsid w:val="00133ED5"/>
    <w:rsid w:val="001341BB"/>
    <w:rsid w:val="00134819"/>
    <w:rsid w:val="001353F1"/>
    <w:rsid w:val="001400CE"/>
    <w:rsid w:val="00140E50"/>
    <w:rsid w:val="001413EF"/>
    <w:rsid w:val="00141CA7"/>
    <w:rsid w:val="00142137"/>
    <w:rsid w:val="0014237D"/>
    <w:rsid w:val="0014271B"/>
    <w:rsid w:val="00143A31"/>
    <w:rsid w:val="0015355F"/>
    <w:rsid w:val="00153E97"/>
    <w:rsid w:val="00155355"/>
    <w:rsid w:val="0015667A"/>
    <w:rsid w:val="00162B97"/>
    <w:rsid w:val="00166387"/>
    <w:rsid w:val="00177C77"/>
    <w:rsid w:val="001935DF"/>
    <w:rsid w:val="00194480"/>
    <w:rsid w:val="00195249"/>
    <w:rsid w:val="00196AE9"/>
    <w:rsid w:val="00197936"/>
    <w:rsid w:val="001A00D1"/>
    <w:rsid w:val="001A0655"/>
    <w:rsid w:val="001A1A9D"/>
    <w:rsid w:val="001B423E"/>
    <w:rsid w:val="001B4DA3"/>
    <w:rsid w:val="001B5B77"/>
    <w:rsid w:val="001C76BA"/>
    <w:rsid w:val="001D3421"/>
    <w:rsid w:val="001D4B7E"/>
    <w:rsid w:val="001D6DEC"/>
    <w:rsid w:val="001E34A8"/>
    <w:rsid w:val="001E4D15"/>
    <w:rsid w:val="001E4FE1"/>
    <w:rsid w:val="001E51DA"/>
    <w:rsid w:val="001E5C63"/>
    <w:rsid w:val="001F3AC2"/>
    <w:rsid w:val="001F3D42"/>
    <w:rsid w:val="001F400E"/>
    <w:rsid w:val="001F414D"/>
    <w:rsid w:val="001F55DF"/>
    <w:rsid w:val="001F63DB"/>
    <w:rsid w:val="001F72E7"/>
    <w:rsid w:val="00200837"/>
    <w:rsid w:val="00200B5F"/>
    <w:rsid w:val="00200DAD"/>
    <w:rsid w:val="0020114C"/>
    <w:rsid w:val="00201AAA"/>
    <w:rsid w:val="00202141"/>
    <w:rsid w:val="0020361F"/>
    <w:rsid w:val="00203EF3"/>
    <w:rsid w:val="00205EF1"/>
    <w:rsid w:val="00206061"/>
    <w:rsid w:val="00211F5B"/>
    <w:rsid w:val="0021209E"/>
    <w:rsid w:val="00214EB0"/>
    <w:rsid w:val="002209A4"/>
    <w:rsid w:val="002225FD"/>
    <w:rsid w:val="00222F43"/>
    <w:rsid w:val="00222FFC"/>
    <w:rsid w:val="00223557"/>
    <w:rsid w:val="00226630"/>
    <w:rsid w:val="00226E51"/>
    <w:rsid w:val="00230CDE"/>
    <w:rsid w:val="00233070"/>
    <w:rsid w:val="00233DEC"/>
    <w:rsid w:val="0023472E"/>
    <w:rsid w:val="00236D9A"/>
    <w:rsid w:val="002405E9"/>
    <w:rsid w:val="00240C5B"/>
    <w:rsid w:val="00240F62"/>
    <w:rsid w:val="002413D2"/>
    <w:rsid w:val="00241BE8"/>
    <w:rsid w:val="00243238"/>
    <w:rsid w:val="0024400D"/>
    <w:rsid w:val="00244AB1"/>
    <w:rsid w:val="00244DA1"/>
    <w:rsid w:val="00246A7F"/>
    <w:rsid w:val="002526DC"/>
    <w:rsid w:val="00254C6C"/>
    <w:rsid w:val="00255E7A"/>
    <w:rsid w:val="00257AF3"/>
    <w:rsid w:val="00260238"/>
    <w:rsid w:val="00260B66"/>
    <w:rsid w:val="00262681"/>
    <w:rsid w:val="00262836"/>
    <w:rsid w:val="002638E3"/>
    <w:rsid w:val="00263DAA"/>
    <w:rsid w:val="00264B7F"/>
    <w:rsid w:val="0026549B"/>
    <w:rsid w:val="00265F3C"/>
    <w:rsid w:val="00270303"/>
    <w:rsid w:val="00270783"/>
    <w:rsid w:val="00270D5D"/>
    <w:rsid w:val="0027311F"/>
    <w:rsid w:val="00273189"/>
    <w:rsid w:val="002763D2"/>
    <w:rsid w:val="002857F1"/>
    <w:rsid w:val="00286FEA"/>
    <w:rsid w:val="002914CC"/>
    <w:rsid w:val="00291B29"/>
    <w:rsid w:val="0029448A"/>
    <w:rsid w:val="00295478"/>
    <w:rsid w:val="00295DA7"/>
    <w:rsid w:val="002A129C"/>
    <w:rsid w:val="002A2A7B"/>
    <w:rsid w:val="002A338C"/>
    <w:rsid w:val="002A4360"/>
    <w:rsid w:val="002A58A4"/>
    <w:rsid w:val="002A6991"/>
    <w:rsid w:val="002A6F02"/>
    <w:rsid w:val="002B1053"/>
    <w:rsid w:val="002B2D6F"/>
    <w:rsid w:val="002B3122"/>
    <w:rsid w:val="002B350E"/>
    <w:rsid w:val="002B58E3"/>
    <w:rsid w:val="002C0407"/>
    <w:rsid w:val="002C061E"/>
    <w:rsid w:val="002C0C7D"/>
    <w:rsid w:val="002C536C"/>
    <w:rsid w:val="002C754F"/>
    <w:rsid w:val="002D0991"/>
    <w:rsid w:val="002D5089"/>
    <w:rsid w:val="002D5184"/>
    <w:rsid w:val="002D76CC"/>
    <w:rsid w:val="002E0D54"/>
    <w:rsid w:val="002E196C"/>
    <w:rsid w:val="002E1EFB"/>
    <w:rsid w:val="002E52C7"/>
    <w:rsid w:val="002E55DC"/>
    <w:rsid w:val="002F0C26"/>
    <w:rsid w:val="002F1D0C"/>
    <w:rsid w:val="002F3943"/>
    <w:rsid w:val="002F4239"/>
    <w:rsid w:val="002F446E"/>
    <w:rsid w:val="002F629E"/>
    <w:rsid w:val="002F6AF7"/>
    <w:rsid w:val="00300CB0"/>
    <w:rsid w:val="00301382"/>
    <w:rsid w:val="003052BB"/>
    <w:rsid w:val="00306AC5"/>
    <w:rsid w:val="0031002C"/>
    <w:rsid w:val="003106CF"/>
    <w:rsid w:val="00312A77"/>
    <w:rsid w:val="00313778"/>
    <w:rsid w:val="0031529F"/>
    <w:rsid w:val="00317CCF"/>
    <w:rsid w:val="00323BDA"/>
    <w:rsid w:val="0032474D"/>
    <w:rsid w:val="00324CFB"/>
    <w:rsid w:val="0032624A"/>
    <w:rsid w:val="00327B20"/>
    <w:rsid w:val="003336C7"/>
    <w:rsid w:val="0033455D"/>
    <w:rsid w:val="003368AD"/>
    <w:rsid w:val="00340FEF"/>
    <w:rsid w:val="003424F2"/>
    <w:rsid w:val="00342A5F"/>
    <w:rsid w:val="0034699E"/>
    <w:rsid w:val="00346E8F"/>
    <w:rsid w:val="00347D9D"/>
    <w:rsid w:val="003523FF"/>
    <w:rsid w:val="003527E4"/>
    <w:rsid w:val="00354BE1"/>
    <w:rsid w:val="00355E37"/>
    <w:rsid w:val="003600B7"/>
    <w:rsid w:val="003606AC"/>
    <w:rsid w:val="00362039"/>
    <w:rsid w:val="00363E6E"/>
    <w:rsid w:val="00364ADD"/>
    <w:rsid w:val="00364C85"/>
    <w:rsid w:val="003674A8"/>
    <w:rsid w:val="00370AE7"/>
    <w:rsid w:val="00372725"/>
    <w:rsid w:val="00373271"/>
    <w:rsid w:val="003746EC"/>
    <w:rsid w:val="00375BE1"/>
    <w:rsid w:val="00375E5E"/>
    <w:rsid w:val="0037698A"/>
    <w:rsid w:val="003806D8"/>
    <w:rsid w:val="00381794"/>
    <w:rsid w:val="00382686"/>
    <w:rsid w:val="003830D4"/>
    <w:rsid w:val="003901CC"/>
    <w:rsid w:val="00391D6F"/>
    <w:rsid w:val="00395523"/>
    <w:rsid w:val="00395D65"/>
    <w:rsid w:val="003A126F"/>
    <w:rsid w:val="003A1B26"/>
    <w:rsid w:val="003A3970"/>
    <w:rsid w:val="003B0D94"/>
    <w:rsid w:val="003B0FDE"/>
    <w:rsid w:val="003B5A84"/>
    <w:rsid w:val="003B7A7E"/>
    <w:rsid w:val="003C1E71"/>
    <w:rsid w:val="003C26F9"/>
    <w:rsid w:val="003C41B9"/>
    <w:rsid w:val="003C57DF"/>
    <w:rsid w:val="003C7526"/>
    <w:rsid w:val="003D02FE"/>
    <w:rsid w:val="003D07E3"/>
    <w:rsid w:val="003D0C3D"/>
    <w:rsid w:val="003D2C91"/>
    <w:rsid w:val="003D52C6"/>
    <w:rsid w:val="003D583B"/>
    <w:rsid w:val="003D74C2"/>
    <w:rsid w:val="003D7812"/>
    <w:rsid w:val="003E1828"/>
    <w:rsid w:val="003E1CFF"/>
    <w:rsid w:val="003E3788"/>
    <w:rsid w:val="003E3C2B"/>
    <w:rsid w:val="003E622B"/>
    <w:rsid w:val="003E777B"/>
    <w:rsid w:val="003F0E13"/>
    <w:rsid w:val="003F0FE1"/>
    <w:rsid w:val="003F564E"/>
    <w:rsid w:val="004013B8"/>
    <w:rsid w:val="0040324A"/>
    <w:rsid w:val="00403262"/>
    <w:rsid w:val="0040341B"/>
    <w:rsid w:val="004048DA"/>
    <w:rsid w:val="00404A4D"/>
    <w:rsid w:val="00404F49"/>
    <w:rsid w:val="004055F6"/>
    <w:rsid w:val="00406F27"/>
    <w:rsid w:val="0041452E"/>
    <w:rsid w:val="00415AA0"/>
    <w:rsid w:val="004160BC"/>
    <w:rsid w:val="00416913"/>
    <w:rsid w:val="00416F75"/>
    <w:rsid w:val="004224FE"/>
    <w:rsid w:val="00425375"/>
    <w:rsid w:val="004253F6"/>
    <w:rsid w:val="00425EB0"/>
    <w:rsid w:val="00426814"/>
    <w:rsid w:val="00427482"/>
    <w:rsid w:val="00433048"/>
    <w:rsid w:val="00433120"/>
    <w:rsid w:val="00433413"/>
    <w:rsid w:val="00433B33"/>
    <w:rsid w:val="004347E3"/>
    <w:rsid w:val="00436496"/>
    <w:rsid w:val="004417CF"/>
    <w:rsid w:val="00442A2B"/>
    <w:rsid w:val="00443936"/>
    <w:rsid w:val="004443B7"/>
    <w:rsid w:val="00444856"/>
    <w:rsid w:val="00446358"/>
    <w:rsid w:val="00446B14"/>
    <w:rsid w:val="004470A8"/>
    <w:rsid w:val="00447979"/>
    <w:rsid w:val="00447FC7"/>
    <w:rsid w:val="00450CDF"/>
    <w:rsid w:val="00450E8F"/>
    <w:rsid w:val="004513B4"/>
    <w:rsid w:val="00452D5C"/>
    <w:rsid w:val="00455E98"/>
    <w:rsid w:val="0045616F"/>
    <w:rsid w:val="004568B1"/>
    <w:rsid w:val="00463C5D"/>
    <w:rsid w:val="004643D3"/>
    <w:rsid w:val="004670A5"/>
    <w:rsid w:val="00470ED7"/>
    <w:rsid w:val="004745CA"/>
    <w:rsid w:val="00477780"/>
    <w:rsid w:val="00482044"/>
    <w:rsid w:val="0048330A"/>
    <w:rsid w:val="00484934"/>
    <w:rsid w:val="004874AE"/>
    <w:rsid w:val="00487C78"/>
    <w:rsid w:val="00490166"/>
    <w:rsid w:val="00490DEA"/>
    <w:rsid w:val="00493E69"/>
    <w:rsid w:val="0049432D"/>
    <w:rsid w:val="00494D10"/>
    <w:rsid w:val="00495FAC"/>
    <w:rsid w:val="00496982"/>
    <w:rsid w:val="004A0D16"/>
    <w:rsid w:val="004A13D2"/>
    <w:rsid w:val="004B060B"/>
    <w:rsid w:val="004B0A3C"/>
    <w:rsid w:val="004B1A1A"/>
    <w:rsid w:val="004B2B12"/>
    <w:rsid w:val="004B362D"/>
    <w:rsid w:val="004B424E"/>
    <w:rsid w:val="004B605B"/>
    <w:rsid w:val="004B6B0D"/>
    <w:rsid w:val="004C3652"/>
    <w:rsid w:val="004C37A9"/>
    <w:rsid w:val="004C455C"/>
    <w:rsid w:val="004C679A"/>
    <w:rsid w:val="004C6B2C"/>
    <w:rsid w:val="004D0FB4"/>
    <w:rsid w:val="004D1421"/>
    <w:rsid w:val="004D2BA9"/>
    <w:rsid w:val="004D2FC0"/>
    <w:rsid w:val="004D37D1"/>
    <w:rsid w:val="004D5CF1"/>
    <w:rsid w:val="004D6DF1"/>
    <w:rsid w:val="004D76AB"/>
    <w:rsid w:val="004D7FA2"/>
    <w:rsid w:val="004E0764"/>
    <w:rsid w:val="004E196B"/>
    <w:rsid w:val="004E2823"/>
    <w:rsid w:val="004E489B"/>
    <w:rsid w:val="004E4C60"/>
    <w:rsid w:val="004E7815"/>
    <w:rsid w:val="004E7C17"/>
    <w:rsid w:val="004F0C89"/>
    <w:rsid w:val="004F253A"/>
    <w:rsid w:val="004F2667"/>
    <w:rsid w:val="004F30A5"/>
    <w:rsid w:val="004F32A9"/>
    <w:rsid w:val="004F3928"/>
    <w:rsid w:val="004F545E"/>
    <w:rsid w:val="004F6C56"/>
    <w:rsid w:val="004F71AC"/>
    <w:rsid w:val="00501209"/>
    <w:rsid w:val="00501ACB"/>
    <w:rsid w:val="00502230"/>
    <w:rsid w:val="00502EB5"/>
    <w:rsid w:val="00503FA7"/>
    <w:rsid w:val="00504E78"/>
    <w:rsid w:val="005050CB"/>
    <w:rsid w:val="005077F5"/>
    <w:rsid w:val="0050780D"/>
    <w:rsid w:val="005104AF"/>
    <w:rsid w:val="00510BEC"/>
    <w:rsid w:val="005121EC"/>
    <w:rsid w:val="005141D4"/>
    <w:rsid w:val="00521B84"/>
    <w:rsid w:val="00526D77"/>
    <w:rsid w:val="00526E93"/>
    <w:rsid w:val="00527A29"/>
    <w:rsid w:val="0053016E"/>
    <w:rsid w:val="005302AD"/>
    <w:rsid w:val="00530BF0"/>
    <w:rsid w:val="005326B3"/>
    <w:rsid w:val="005369D6"/>
    <w:rsid w:val="00540128"/>
    <w:rsid w:val="005405EA"/>
    <w:rsid w:val="00540E5C"/>
    <w:rsid w:val="00540ED6"/>
    <w:rsid w:val="00541FB2"/>
    <w:rsid w:val="0054431F"/>
    <w:rsid w:val="0054450D"/>
    <w:rsid w:val="005449A3"/>
    <w:rsid w:val="005472EC"/>
    <w:rsid w:val="005477A0"/>
    <w:rsid w:val="00551300"/>
    <w:rsid w:val="00551CD9"/>
    <w:rsid w:val="00553443"/>
    <w:rsid w:val="0055500B"/>
    <w:rsid w:val="00557947"/>
    <w:rsid w:val="00560A6D"/>
    <w:rsid w:val="0056201E"/>
    <w:rsid w:val="005625B4"/>
    <w:rsid w:val="00570A7B"/>
    <w:rsid w:val="00572FBE"/>
    <w:rsid w:val="00574F64"/>
    <w:rsid w:val="005766F0"/>
    <w:rsid w:val="00577FCD"/>
    <w:rsid w:val="00580EB3"/>
    <w:rsid w:val="0058279A"/>
    <w:rsid w:val="005828F6"/>
    <w:rsid w:val="00582B3B"/>
    <w:rsid w:val="00583246"/>
    <w:rsid w:val="00585C17"/>
    <w:rsid w:val="005935B5"/>
    <w:rsid w:val="00594747"/>
    <w:rsid w:val="005962EB"/>
    <w:rsid w:val="0059704D"/>
    <w:rsid w:val="005A0B64"/>
    <w:rsid w:val="005A24EB"/>
    <w:rsid w:val="005A4B76"/>
    <w:rsid w:val="005A7DC4"/>
    <w:rsid w:val="005B033C"/>
    <w:rsid w:val="005B0543"/>
    <w:rsid w:val="005B0F9C"/>
    <w:rsid w:val="005B328C"/>
    <w:rsid w:val="005B51E3"/>
    <w:rsid w:val="005B7526"/>
    <w:rsid w:val="005C1171"/>
    <w:rsid w:val="005C11EE"/>
    <w:rsid w:val="005C2199"/>
    <w:rsid w:val="005C5B71"/>
    <w:rsid w:val="005C5F4F"/>
    <w:rsid w:val="005D2100"/>
    <w:rsid w:val="005D2436"/>
    <w:rsid w:val="005D2F5C"/>
    <w:rsid w:val="005D448A"/>
    <w:rsid w:val="005D53AC"/>
    <w:rsid w:val="005D5771"/>
    <w:rsid w:val="005D6896"/>
    <w:rsid w:val="005E62FA"/>
    <w:rsid w:val="005E70BE"/>
    <w:rsid w:val="005F0AC0"/>
    <w:rsid w:val="005F25A3"/>
    <w:rsid w:val="005F25F8"/>
    <w:rsid w:val="005F5E7D"/>
    <w:rsid w:val="00602103"/>
    <w:rsid w:val="00602915"/>
    <w:rsid w:val="0060339C"/>
    <w:rsid w:val="00603BC5"/>
    <w:rsid w:val="006049FA"/>
    <w:rsid w:val="006059CC"/>
    <w:rsid w:val="006101BB"/>
    <w:rsid w:val="0061638A"/>
    <w:rsid w:val="00616BE7"/>
    <w:rsid w:val="0062124C"/>
    <w:rsid w:val="0062156E"/>
    <w:rsid w:val="00622AFA"/>
    <w:rsid w:val="00624B7A"/>
    <w:rsid w:val="00626272"/>
    <w:rsid w:val="00627F77"/>
    <w:rsid w:val="006300F9"/>
    <w:rsid w:val="00630B1C"/>
    <w:rsid w:val="00632B2D"/>
    <w:rsid w:val="006365C3"/>
    <w:rsid w:val="006371BF"/>
    <w:rsid w:val="00637397"/>
    <w:rsid w:val="0064121E"/>
    <w:rsid w:val="0064789C"/>
    <w:rsid w:val="00653C5B"/>
    <w:rsid w:val="0065481E"/>
    <w:rsid w:val="00654D75"/>
    <w:rsid w:val="0065652C"/>
    <w:rsid w:val="00667B19"/>
    <w:rsid w:val="00667FD7"/>
    <w:rsid w:val="00671182"/>
    <w:rsid w:val="00671F4B"/>
    <w:rsid w:val="00672C58"/>
    <w:rsid w:val="0067389B"/>
    <w:rsid w:val="006745E9"/>
    <w:rsid w:val="006753AD"/>
    <w:rsid w:val="006761FB"/>
    <w:rsid w:val="00676C31"/>
    <w:rsid w:val="00677351"/>
    <w:rsid w:val="00680BDA"/>
    <w:rsid w:val="00681830"/>
    <w:rsid w:val="00684492"/>
    <w:rsid w:val="00685D1B"/>
    <w:rsid w:val="00695EF0"/>
    <w:rsid w:val="00696C57"/>
    <w:rsid w:val="006A0251"/>
    <w:rsid w:val="006A05F0"/>
    <w:rsid w:val="006A198D"/>
    <w:rsid w:val="006A6EFE"/>
    <w:rsid w:val="006B2C6E"/>
    <w:rsid w:val="006B319B"/>
    <w:rsid w:val="006B365E"/>
    <w:rsid w:val="006B3BA8"/>
    <w:rsid w:val="006C252D"/>
    <w:rsid w:val="006C4E2F"/>
    <w:rsid w:val="006C73AE"/>
    <w:rsid w:val="006C795C"/>
    <w:rsid w:val="006D02DD"/>
    <w:rsid w:val="006D116C"/>
    <w:rsid w:val="006D4740"/>
    <w:rsid w:val="006D5522"/>
    <w:rsid w:val="006D66C6"/>
    <w:rsid w:val="006D7FD2"/>
    <w:rsid w:val="006E0BA0"/>
    <w:rsid w:val="006E0C74"/>
    <w:rsid w:val="006E1627"/>
    <w:rsid w:val="006E17E2"/>
    <w:rsid w:val="006E3282"/>
    <w:rsid w:val="006E3D7F"/>
    <w:rsid w:val="006E4768"/>
    <w:rsid w:val="006E4A3B"/>
    <w:rsid w:val="006E6CE1"/>
    <w:rsid w:val="006E7C4D"/>
    <w:rsid w:val="006F03E0"/>
    <w:rsid w:val="006F4802"/>
    <w:rsid w:val="006F5239"/>
    <w:rsid w:val="006F5376"/>
    <w:rsid w:val="006F72DE"/>
    <w:rsid w:val="007001EC"/>
    <w:rsid w:val="00701FB0"/>
    <w:rsid w:val="0070397C"/>
    <w:rsid w:val="00705BD2"/>
    <w:rsid w:val="00712421"/>
    <w:rsid w:val="007126D9"/>
    <w:rsid w:val="00713663"/>
    <w:rsid w:val="0071739A"/>
    <w:rsid w:val="007206B7"/>
    <w:rsid w:val="007211D1"/>
    <w:rsid w:val="00722071"/>
    <w:rsid w:val="00722D25"/>
    <w:rsid w:val="00724B51"/>
    <w:rsid w:val="00726109"/>
    <w:rsid w:val="007272A3"/>
    <w:rsid w:val="00733E13"/>
    <w:rsid w:val="00733EDF"/>
    <w:rsid w:val="007416A4"/>
    <w:rsid w:val="0074615F"/>
    <w:rsid w:val="0074631E"/>
    <w:rsid w:val="00746BBC"/>
    <w:rsid w:val="00747886"/>
    <w:rsid w:val="00747FB9"/>
    <w:rsid w:val="007502BE"/>
    <w:rsid w:val="00750301"/>
    <w:rsid w:val="00750E05"/>
    <w:rsid w:val="007523EE"/>
    <w:rsid w:val="00753D57"/>
    <w:rsid w:val="0075411D"/>
    <w:rsid w:val="007547C9"/>
    <w:rsid w:val="0075624C"/>
    <w:rsid w:val="00760C38"/>
    <w:rsid w:val="00761E98"/>
    <w:rsid w:val="0076294F"/>
    <w:rsid w:val="00763ABB"/>
    <w:rsid w:val="00763CD5"/>
    <w:rsid w:val="00766647"/>
    <w:rsid w:val="00766A7E"/>
    <w:rsid w:val="0076718D"/>
    <w:rsid w:val="007706E2"/>
    <w:rsid w:val="0077099E"/>
    <w:rsid w:val="00770F05"/>
    <w:rsid w:val="007717CE"/>
    <w:rsid w:val="00771C0B"/>
    <w:rsid w:val="00772CE8"/>
    <w:rsid w:val="007739FB"/>
    <w:rsid w:val="0077470B"/>
    <w:rsid w:val="00774B22"/>
    <w:rsid w:val="00776193"/>
    <w:rsid w:val="007803ED"/>
    <w:rsid w:val="00782125"/>
    <w:rsid w:val="00782558"/>
    <w:rsid w:val="00785DA3"/>
    <w:rsid w:val="00786DF8"/>
    <w:rsid w:val="00791089"/>
    <w:rsid w:val="00791247"/>
    <w:rsid w:val="007946E5"/>
    <w:rsid w:val="00797CDF"/>
    <w:rsid w:val="007A1B2D"/>
    <w:rsid w:val="007A733A"/>
    <w:rsid w:val="007B00EA"/>
    <w:rsid w:val="007B05AA"/>
    <w:rsid w:val="007B064A"/>
    <w:rsid w:val="007B2D3D"/>
    <w:rsid w:val="007B5ED9"/>
    <w:rsid w:val="007C2216"/>
    <w:rsid w:val="007C44FD"/>
    <w:rsid w:val="007D187B"/>
    <w:rsid w:val="007D32C1"/>
    <w:rsid w:val="007D4A15"/>
    <w:rsid w:val="007D4A85"/>
    <w:rsid w:val="007D6262"/>
    <w:rsid w:val="007D6D90"/>
    <w:rsid w:val="007D7865"/>
    <w:rsid w:val="007D7876"/>
    <w:rsid w:val="007E0B29"/>
    <w:rsid w:val="007E2AA1"/>
    <w:rsid w:val="007E2F29"/>
    <w:rsid w:val="007E37B2"/>
    <w:rsid w:val="007E3C85"/>
    <w:rsid w:val="007E53E8"/>
    <w:rsid w:val="007E5D63"/>
    <w:rsid w:val="007F035F"/>
    <w:rsid w:val="007F28AB"/>
    <w:rsid w:val="007F2B4D"/>
    <w:rsid w:val="007F6760"/>
    <w:rsid w:val="007F6A6A"/>
    <w:rsid w:val="007F7D0C"/>
    <w:rsid w:val="00800B35"/>
    <w:rsid w:val="008010AE"/>
    <w:rsid w:val="00801EE7"/>
    <w:rsid w:val="0080453A"/>
    <w:rsid w:val="0080469F"/>
    <w:rsid w:val="0080641C"/>
    <w:rsid w:val="00810EEE"/>
    <w:rsid w:val="00811892"/>
    <w:rsid w:val="008151E2"/>
    <w:rsid w:val="008154F2"/>
    <w:rsid w:val="00816E34"/>
    <w:rsid w:val="00817EE7"/>
    <w:rsid w:val="00823AD4"/>
    <w:rsid w:val="00825D65"/>
    <w:rsid w:val="00826B8C"/>
    <w:rsid w:val="00827118"/>
    <w:rsid w:val="00834FDA"/>
    <w:rsid w:val="0083574A"/>
    <w:rsid w:val="008429B3"/>
    <w:rsid w:val="00844172"/>
    <w:rsid w:val="0084539C"/>
    <w:rsid w:val="00852339"/>
    <w:rsid w:val="00852CE0"/>
    <w:rsid w:val="00855209"/>
    <w:rsid w:val="00857B1C"/>
    <w:rsid w:val="00860666"/>
    <w:rsid w:val="008607EA"/>
    <w:rsid w:val="008624EA"/>
    <w:rsid w:val="00862867"/>
    <w:rsid w:val="00863847"/>
    <w:rsid w:val="008654D9"/>
    <w:rsid w:val="00865573"/>
    <w:rsid w:val="0087107D"/>
    <w:rsid w:val="008720A6"/>
    <w:rsid w:val="0087638C"/>
    <w:rsid w:val="008802F8"/>
    <w:rsid w:val="00882CFB"/>
    <w:rsid w:val="00886DF8"/>
    <w:rsid w:val="00887723"/>
    <w:rsid w:val="00887AA6"/>
    <w:rsid w:val="00887F91"/>
    <w:rsid w:val="00890640"/>
    <w:rsid w:val="00890736"/>
    <w:rsid w:val="008909EB"/>
    <w:rsid w:val="00896763"/>
    <w:rsid w:val="008A066D"/>
    <w:rsid w:val="008A0C50"/>
    <w:rsid w:val="008A1AF3"/>
    <w:rsid w:val="008A78DE"/>
    <w:rsid w:val="008B424D"/>
    <w:rsid w:val="008B459F"/>
    <w:rsid w:val="008B4F7E"/>
    <w:rsid w:val="008C0F4E"/>
    <w:rsid w:val="008C21B8"/>
    <w:rsid w:val="008C2345"/>
    <w:rsid w:val="008C5B1B"/>
    <w:rsid w:val="008C5CE5"/>
    <w:rsid w:val="008C7187"/>
    <w:rsid w:val="008C7878"/>
    <w:rsid w:val="008D30FF"/>
    <w:rsid w:val="008D3CE5"/>
    <w:rsid w:val="008D4F7A"/>
    <w:rsid w:val="008D5E3A"/>
    <w:rsid w:val="008D6661"/>
    <w:rsid w:val="008D7046"/>
    <w:rsid w:val="008D7CB2"/>
    <w:rsid w:val="008E0A5C"/>
    <w:rsid w:val="008E1BD5"/>
    <w:rsid w:val="008E328C"/>
    <w:rsid w:val="008E3508"/>
    <w:rsid w:val="008E4E4F"/>
    <w:rsid w:val="008F104C"/>
    <w:rsid w:val="008F2C23"/>
    <w:rsid w:val="008F2D00"/>
    <w:rsid w:val="008F3E58"/>
    <w:rsid w:val="008F4476"/>
    <w:rsid w:val="008F5371"/>
    <w:rsid w:val="008F67C7"/>
    <w:rsid w:val="00901512"/>
    <w:rsid w:val="009041DE"/>
    <w:rsid w:val="009044E1"/>
    <w:rsid w:val="00904DFD"/>
    <w:rsid w:val="00905FEF"/>
    <w:rsid w:val="009070E8"/>
    <w:rsid w:val="009079FB"/>
    <w:rsid w:val="009106B4"/>
    <w:rsid w:val="00912217"/>
    <w:rsid w:val="00912BC1"/>
    <w:rsid w:val="00913275"/>
    <w:rsid w:val="00914CF9"/>
    <w:rsid w:val="00915362"/>
    <w:rsid w:val="009176D6"/>
    <w:rsid w:val="0092232F"/>
    <w:rsid w:val="0092258E"/>
    <w:rsid w:val="009249EF"/>
    <w:rsid w:val="0092770A"/>
    <w:rsid w:val="00930357"/>
    <w:rsid w:val="00933144"/>
    <w:rsid w:val="009332EF"/>
    <w:rsid w:val="00934BE9"/>
    <w:rsid w:val="00940B8C"/>
    <w:rsid w:val="00941177"/>
    <w:rsid w:val="009455C4"/>
    <w:rsid w:val="009603A3"/>
    <w:rsid w:val="00965C4C"/>
    <w:rsid w:val="00967DDF"/>
    <w:rsid w:val="00971999"/>
    <w:rsid w:val="009734CA"/>
    <w:rsid w:val="00973FC2"/>
    <w:rsid w:val="009753FA"/>
    <w:rsid w:val="00976E7D"/>
    <w:rsid w:val="00977D40"/>
    <w:rsid w:val="00981FC8"/>
    <w:rsid w:val="0098247C"/>
    <w:rsid w:val="009835E5"/>
    <w:rsid w:val="00984008"/>
    <w:rsid w:val="00984561"/>
    <w:rsid w:val="00984C63"/>
    <w:rsid w:val="00986007"/>
    <w:rsid w:val="00990B8A"/>
    <w:rsid w:val="00990E17"/>
    <w:rsid w:val="009919A5"/>
    <w:rsid w:val="00994482"/>
    <w:rsid w:val="00997F99"/>
    <w:rsid w:val="009A3D0A"/>
    <w:rsid w:val="009A67C1"/>
    <w:rsid w:val="009B3A55"/>
    <w:rsid w:val="009B4BCD"/>
    <w:rsid w:val="009B4D83"/>
    <w:rsid w:val="009B6BC0"/>
    <w:rsid w:val="009B792F"/>
    <w:rsid w:val="009C035A"/>
    <w:rsid w:val="009C0A84"/>
    <w:rsid w:val="009C22B9"/>
    <w:rsid w:val="009C2A25"/>
    <w:rsid w:val="009C737B"/>
    <w:rsid w:val="009D1032"/>
    <w:rsid w:val="009D1420"/>
    <w:rsid w:val="009D3A9F"/>
    <w:rsid w:val="009D4112"/>
    <w:rsid w:val="009E013C"/>
    <w:rsid w:val="009E102B"/>
    <w:rsid w:val="009F69EF"/>
    <w:rsid w:val="009F6B37"/>
    <w:rsid w:val="009F7AD2"/>
    <w:rsid w:val="00A0057A"/>
    <w:rsid w:val="00A02AD3"/>
    <w:rsid w:val="00A03F4F"/>
    <w:rsid w:val="00A04DF6"/>
    <w:rsid w:val="00A12312"/>
    <w:rsid w:val="00A12B84"/>
    <w:rsid w:val="00A12D39"/>
    <w:rsid w:val="00A147B6"/>
    <w:rsid w:val="00A15147"/>
    <w:rsid w:val="00A24AF9"/>
    <w:rsid w:val="00A24C31"/>
    <w:rsid w:val="00A24F43"/>
    <w:rsid w:val="00A25F9A"/>
    <w:rsid w:val="00A26F80"/>
    <w:rsid w:val="00A30719"/>
    <w:rsid w:val="00A309B7"/>
    <w:rsid w:val="00A323A7"/>
    <w:rsid w:val="00A3577F"/>
    <w:rsid w:val="00A3768B"/>
    <w:rsid w:val="00A40EEF"/>
    <w:rsid w:val="00A41EAF"/>
    <w:rsid w:val="00A44BCC"/>
    <w:rsid w:val="00A45088"/>
    <w:rsid w:val="00A45644"/>
    <w:rsid w:val="00A45B52"/>
    <w:rsid w:val="00A5124F"/>
    <w:rsid w:val="00A52708"/>
    <w:rsid w:val="00A53A55"/>
    <w:rsid w:val="00A5473C"/>
    <w:rsid w:val="00A55946"/>
    <w:rsid w:val="00A570E5"/>
    <w:rsid w:val="00A60900"/>
    <w:rsid w:val="00A60A66"/>
    <w:rsid w:val="00A6192D"/>
    <w:rsid w:val="00A61EB9"/>
    <w:rsid w:val="00A63093"/>
    <w:rsid w:val="00A63280"/>
    <w:rsid w:val="00A63BA1"/>
    <w:rsid w:val="00A64782"/>
    <w:rsid w:val="00A65A57"/>
    <w:rsid w:val="00A67628"/>
    <w:rsid w:val="00A67704"/>
    <w:rsid w:val="00A70B3C"/>
    <w:rsid w:val="00A72C84"/>
    <w:rsid w:val="00A7412C"/>
    <w:rsid w:val="00A7551F"/>
    <w:rsid w:val="00A76EA9"/>
    <w:rsid w:val="00A77312"/>
    <w:rsid w:val="00A87579"/>
    <w:rsid w:val="00A875A4"/>
    <w:rsid w:val="00A90D23"/>
    <w:rsid w:val="00A9295F"/>
    <w:rsid w:val="00A93777"/>
    <w:rsid w:val="00A9473B"/>
    <w:rsid w:val="00A971A1"/>
    <w:rsid w:val="00AA0D91"/>
    <w:rsid w:val="00AA2BF8"/>
    <w:rsid w:val="00AA37EF"/>
    <w:rsid w:val="00AA5457"/>
    <w:rsid w:val="00AB41C9"/>
    <w:rsid w:val="00AB4A16"/>
    <w:rsid w:val="00AB4F48"/>
    <w:rsid w:val="00AB5BC5"/>
    <w:rsid w:val="00AB64F7"/>
    <w:rsid w:val="00AC0A39"/>
    <w:rsid w:val="00AC2AF0"/>
    <w:rsid w:val="00AC5A33"/>
    <w:rsid w:val="00AD06A5"/>
    <w:rsid w:val="00AD3E66"/>
    <w:rsid w:val="00AD5C43"/>
    <w:rsid w:val="00AD5D97"/>
    <w:rsid w:val="00AE17EF"/>
    <w:rsid w:val="00AE480C"/>
    <w:rsid w:val="00AE48E1"/>
    <w:rsid w:val="00AE5E70"/>
    <w:rsid w:val="00AF1CB3"/>
    <w:rsid w:val="00AF31D2"/>
    <w:rsid w:val="00AF6426"/>
    <w:rsid w:val="00AF678B"/>
    <w:rsid w:val="00AF77A6"/>
    <w:rsid w:val="00AF79B5"/>
    <w:rsid w:val="00AF7B81"/>
    <w:rsid w:val="00B00C01"/>
    <w:rsid w:val="00B014F1"/>
    <w:rsid w:val="00B02B99"/>
    <w:rsid w:val="00B0301E"/>
    <w:rsid w:val="00B05796"/>
    <w:rsid w:val="00B05C7E"/>
    <w:rsid w:val="00B067E4"/>
    <w:rsid w:val="00B12546"/>
    <w:rsid w:val="00B13DAB"/>
    <w:rsid w:val="00B17346"/>
    <w:rsid w:val="00B2021E"/>
    <w:rsid w:val="00B202E6"/>
    <w:rsid w:val="00B209E0"/>
    <w:rsid w:val="00B23328"/>
    <w:rsid w:val="00B24C63"/>
    <w:rsid w:val="00B26277"/>
    <w:rsid w:val="00B276FD"/>
    <w:rsid w:val="00B27E9D"/>
    <w:rsid w:val="00B31C59"/>
    <w:rsid w:val="00B31FF7"/>
    <w:rsid w:val="00B32E4F"/>
    <w:rsid w:val="00B340D4"/>
    <w:rsid w:val="00B3738E"/>
    <w:rsid w:val="00B378EB"/>
    <w:rsid w:val="00B41FE9"/>
    <w:rsid w:val="00B47C8C"/>
    <w:rsid w:val="00B50391"/>
    <w:rsid w:val="00B561FE"/>
    <w:rsid w:val="00B57902"/>
    <w:rsid w:val="00B57952"/>
    <w:rsid w:val="00B57A5A"/>
    <w:rsid w:val="00B62086"/>
    <w:rsid w:val="00B636FB"/>
    <w:rsid w:val="00B659AF"/>
    <w:rsid w:val="00B66B7C"/>
    <w:rsid w:val="00B67940"/>
    <w:rsid w:val="00B70133"/>
    <w:rsid w:val="00B70F21"/>
    <w:rsid w:val="00B71489"/>
    <w:rsid w:val="00B74C47"/>
    <w:rsid w:val="00B7507D"/>
    <w:rsid w:val="00B762D8"/>
    <w:rsid w:val="00B82D50"/>
    <w:rsid w:val="00B858E2"/>
    <w:rsid w:val="00B9118F"/>
    <w:rsid w:val="00B9586C"/>
    <w:rsid w:val="00B958A9"/>
    <w:rsid w:val="00B966A5"/>
    <w:rsid w:val="00B97944"/>
    <w:rsid w:val="00B97D7C"/>
    <w:rsid w:val="00BA2D42"/>
    <w:rsid w:val="00BA4F14"/>
    <w:rsid w:val="00BA620B"/>
    <w:rsid w:val="00BB0F79"/>
    <w:rsid w:val="00BB46A7"/>
    <w:rsid w:val="00BC070C"/>
    <w:rsid w:val="00BC4560"/>
    <w:rsid w:val="00BC568A"/>
    <w:rsid w:val="00BC56E6"/>
    <w:rsid w:val="00BC5803"/>
    <w:rsid w:val="00BD2472"/>
    <w:rsid w:val="00BD2F7F"/>
    <w:rsid w:val="00BD31F5"/>
    <w:rsid w:val="00BD425A"/>
    <w:rsid w:val="00BD4E87"/>
    <w:rsid w:val="00BD5A24"/>
    <w:rsid w:val="00BD5D04"/>
    <w:rsid w:val="00BD760C"/>
    <w:rsid w:val="00BD7D4F"/>
    <w:rsid w:val="00BE184E"/>
    <w:rsid w:val="00BE20CD"/>
    <w:rsid w:val="00BF0A99"/>
    <w:rsid w:val="00BF515C"/>
    <w:rsid w:val="00C10D5F"/>
    <w:rsid w:val="00C15CF8"/>
    <w:rsid w:val="00C215FC"/>
    <w:rsid w:val="00C24AEC"/>
    <w:rsid w:val="00C251F9"/>
    <w:rsid w:val="00C30F8C"/>
    <w:rsid w:val="00C31F0D"/>
    <w:rsid w:val="00C32062"/>
    <w:rsid w:val="00C34175"/>
    <w:rsid w:val="00C34802"/>
    <w:rsid w:val="00C34C8F"/>
    <w:rsid w:val="00C35752"/>
    <w:rsid w:val="00C360E0"/>
    <w:rsid w:val="00C371E5"/>
    <w:rsid w:val="00C4147F"/>
    <w:rsid w:val="00C41A15"/>
    <w:rsid w:val="00C43C4F"/>
    <w:rsid w:val="00C51503"/>
    <w:rsid w:val="00C517CA"/>
    <w:rsid w:val="00C53C40"/>
    <w:rsid w:val="00C5525D"/>
    <w:rsid w:val="00C57DE2"/>
    <w:rsid w:val="00C624E8"/>
    <w:rsid w:val="00C63076"/>
    <w:rsid w:val="00C63C2E"/>
    <w:rsid w:val="00C64D14"/>
    <w:rsid w:val="00C67882"/>
    <w:rsid w:val="00C72309"/>
    <w:rsid w:val="00C74E3A"/>
    <w:rsid w:val="00C759B7"/>
    <w:rsid w:val="00C77C78"/>
    <w:rsid w:val="00C802D2"/>
    <w:rsid w:val="00C81D77"/>
    <w:rsid w:val="00C86D81"/>
    <w:rsid w:val="00C90E32"/>
    <w:rsid w:val="00C94540"/>
    <w:rsid w:val="00C971E3"/>
    <w:rsid w:val="00C97357"/>
    <w:rsid w:val="00C97559"/>
    <w:rsid w:val="00C97C99"/>
    <w:rsid w:val="00CA085A"/>
    <w:rsid w:val="00CA1A9A"/>
    <w:rsid w:val="00CA3B37"/>
    <w:rsid w:val="00CA5B3A"/>
    <w:rsid w:val="00CA61CE"/>
    <w:rsid w:val="00CB0718"/>
    <w:rsid w:val="00CB2BE1"/>
    <w:rsid w:val="00CB3882"/>
    <w:rsid w:val="00CB49B8"/>
    <w:rsid w:val="00CB7480"/>
    <w:rsid w:val="00CC0DEB"/>
    <w:rsid w:val="00CC0FCA"/>
    <w:rsid w:val="00CC4409"/>
    <w:rsid w:val="00CC5F19"/>
    <w:rsid w:val="00CD08ED"/>
    <w:rsid w:val="00CD2CEE"/>
    <w:rsid w:val="00CD3029"/>
    <w:rsid w:val="00CD3E9D"/>
    <w:rsid w:val="00CD4B44"/>
    <w:rsid w:val="00CD540D"/>
    <w:rsid w:val="00CD7467"/>
    <w:rsid w:val="00CD7EA9"/>
    <w:rsid w:val="00CE0059"/>
    <w:rsid w:val="00CE022A"/>
    <w:rsid w:val="00CE0270"/>
    <w:rsid w:val="00CE030A"/>
    <w:rsid w:val="00CE207C"/>
    <w:rsid w:val="00CE52A2"/>
    <w:rsid w:val="00CE731F"/>
    <w:rsid w:val="00CF0251"/>
    <w:rsid w:val="00CF563E"/>
    <w:rsid w:val="00CF64CF"/>
    <w:rsid w:val="00D00357"/>
    <w:rsid w:val="00D0052C"/>
    <w:rsid w:val="00D01AB2"/>
    <w:rsid w:val="00D042E5"/>
    <w:rsid w:val="00D128AC"/>
    <w:rsid w:val="00D1336D"/>
    <w:rsid w:val="00D1593C"/>
    <w:rsid w:val="00D15A7A"/>
    <w:rsid w:val="00D16A05"/>
    <w:rsid w:val="00D16B0A"/>
    <w:rsid w:val="00D16C97"/>
    <w:rsid w:val="00D213DE"/>
    <w:rsid w:val="00D21DE1"/>
    <w:rsid w:val="00D25468"/>
    <w:rsid w:val="00D27561"/>
    <w:rsid w:val="00D318C9"/>
    <w:rsid w:val="00D33DD0"/>
    <w:rsid w:val="00D348C4"/>
    <w:rsid w:val="00D3632F"/>
    <w:rsid w:val="00D414D6"/>
    <w:rsid w:val="00D42604"/>
    <w:rsid w:val="00D448AC"/>
    <w:rsid w:val="00D515D2"/>
    <w:rsid w:val="00D5187B"/>
    <w:rsid w:val="00D52F87"/>
    <w:rsid w:val="00D54C95"/>
    <w:rsid w:val="00D54DA0"/>
    <w:rsid w:val="00D55DDC"/>
    <w:rsid w:val="00D60B43"/>
    <w:rsid w:val="00D62B9B"/>
    <w:rsid w:val="00D63DE7"/>
    <w:rsid w:val="00D648DA"/>
    <w:rsid w:val="00D65233"/>
    <w:rsid w:val="00D67E68"/>
    <w:rsid w:val="00D73474"/>
    <w:rsid w:val="00D747F4"/>
    <w:rsid w:val="00D81AB3"/>
    <w:rsid w:val="00D81E69"/>
    <w:rsid w:val="00D82614"/>
    <w:rsid w:val="00D96962"/>
    <w:rsid w:val="00DA1052"/>
    <w:rsid w:val="00DA16DF"/>
    <w:rsid w:val="00DA5F8C"/>
    <w:rsid w:val="00DA7C21"/>
    <w:rsid w:val="00DB01B2"/>
    <w:rsid w:val="00DB36EA"/>
    <w:rsid w:val="00DC2467"/>
    <w:rsid w:val="00DC406B"/>
    <w:rsid w:val="00DC4716"/>
    <w:rsid w:val="00DC6EE3"/>
    <w:rsid w:val="00DC7B28"/>
    <w:rsid w:val="00DD0E32"/>
    <w:rsid w:val="00DD1167"/>
    <w:rsid w:val="00DD14A4"/>
    <w:rsid w:val="00DD1864"/>
    <w:rsid w:val="00DD1EA9"/>
    <w:rsid w:val="00DD1FF8"/>
    <w:rsid w:val="00DD543F"/>
    <w:rsid w:val="00DD6523"/>
    <w:rsid w:val="00DD7932"/>
    <w:rsid w:val="00DD796B"/>
    <w:rsid w:val="00DE20D1"/>
    <w:rsid w:val="00DE20E6"/>
    <w:rsid w:val="00DE3585"/>
    <w:rsid w:val="00DE6919"/>
    <w:rsid w:val="00DE781B"/>
    <w:rsid w:val="00DF0445"/>
    <w:rsid w:val="00DF111F"/>
    <w:rsid w:val="00DF112F"/>
    <w:rsid w:val="00DF4C91"/>
    <w:rsid w:val="00DF71E5"/>
    <w:rsid w:val="00E047FA"/>
    <w:rsid w:val="00E04D36"/>
    <w:rsid w:val="00E06605"/>
    <w:rsid w:val="00E10CE9"/>
    <w:rsid w:val="00E13438"/>
    <w:rsid w:val="00E13C20"/>
    <w:rsid w:val="00E174F6"/>
    <w:rsid w:val="00E20FC3"/>
    <w:rsid w:val="00E21E4C"/>
    <w:rsid w:val="00E2211F"/>
    <w:rsid w:val="00E2799C"/>
    <w:rsid w:val="00E27C77"/>
    <w:rsid w:val="00E3074A"/>
    <w:rsid w:val="00E30D6E"/>
    <w:rsid w:val="00E316B9"/>
    <w:rsid w:val="00E3251B"/>
    <w:rsid w:val="00E35498"/>
    <w:rsid w:val="00E35F9A"/>
    <w:rsid w:val="00E3693F"/>
    <w:rsid w:val="00E375DC"/>
    <w:rsid w:val="00E37DA4"/>
    <w:rsid w:val="00E47471"/>
    <w:rsid w:val="00E47C7C"/>
    <w:rsid w:val="00E50122"/>
    <w:rsid w:val="00E523C4"/>
    <w:rsid w:val="00E532F7"/>
    <w:rsid w:val="00E546B2"/>
    <w:rsid w:val="00E578E6"/>
    <w:rsid w:val="00E600D5"/>
    <w:rsid w:val="00E65EAF"/>
    <w:rsid w:val="00E6658D"/>
    <w:rsid w:val="00E665B2"/>
    <w:rsid w:val="00E726EC"/>
    <w:rsid w:val="00E74837"/>
    <w:rsid w:val="00E804A4"/>
    <w:rsid w:val="00E83B2B"/>
    <w:rsid w:val="00E83E3B"/>
    <w:rsid w:val="00E84B9F"/>
    <w:rsid w:val="00E85630"/>
    <w:rsid w:val="00E87DF0"/>
    <w:rsid w:val="00E9195A"/>
    <w:rsid w:val="00E92E1B"/>
    <w:rsid w:val="00E9477D"/>
    <w:rsid w:val="00E953D4"/>
    <w:rsid w:val="00E954B7"/>
    <w:rsid w:val="00EA0C87"/>
    <w:rsid w:val="00EA0EC8"/>
    <w:rsid w:val="00EA2FF8"/>
    <w:rsid w:val="00EB08DF"/>
    <w:rsid w:val="00EB1507"/>
    <w:rsid w:val="00EB4BA5"/>
    <w:rsid w:val="00EB616D"/>
    <w:rsid w:val="00EB662A"/>
    <w:rsid w:val="00EB6B11"/>
    <w:rsid w:val="00EB6D0C"/>
    <w:rsid w:val="00EC010C"/>
    <w:rsid w:val="00EC09B1"/>
    <w:rsid w:val="00EC0EEC"/>
    <w:rsid w:val="00EC1951"/>
    <w:rsid w:val="00EC2C31"/>
    <w:rsid w:val="00EC32AF"/>
    <w:rsid w:val="00EC40DC"/>
    <w:rsid w:val="00EC56DC"/>
    <w:rsid w:val="00EC5BF6"/>
    <w:rsid w:val="00EC764A"/>
    <w:rsid w:val="00ED2609"/>
    <w:rsid w:val="00ED50BE"/>
    <w:rsid w:val="00ED75C7"/>
    <w:rsid w:val="00ED7CF1"/>
    <w:rsid w:val="00EE07CD"/>
    <w:rsid w:val="00EE1DE2"/>
    <w:rsid w:val="00EE1EF1"/>
    <w:rsid w:val="00EF0B06"/>
    <w:rsid w:val="00EF0D0E"/>
    <w:rsid w:val="00EF0FE9"/>
    <w:rsid w:val="00EF1571"/>
    <w:rsid w:val="00F000EE"/>
    <w:rsid w:val="00F006F0"/>
    <w:rsid w:val="00F0211B"/>
    <w:rsid w:val="00F038F3"/>
    <w:rsid w:val="00F03994"/>
    <w:rsid w:val="00F04E35"/>
    <w:rsid w:val="00F11FC6"/>
    <w:rsid w:val="00F137C2"/>
    <w:rsid w:val="00F13892"/>
    <w:rsid w:val="00F150A3"/>
    <w:rsid w:val="00F178C1"/>
    <w:rsid w:val="00F206F2"/>
    <w:rsid w:val="00F220A1"/>
    <w:rsid w:val="00F25CA4"/>
    <w:rsid w:val="00F27698"/>
    <w:rsid w:val="00F27A8F"/>
    <w:rsid w:val="00F30F01"/>
    <w:rsid w:val="00F31A6A"/>
    <w:rsid w:val="00F31D29"/>
    <w:rsid w:val="00F34E79"/>
    <w:rsid w:val="00F4026E"/>
    <w:rsid w:val="00F43153"/>
    <w:rsid w:val="00F507E3"/>
    <w:rsid w:val="00F61E55"/>
    <w:rsid w:val="00F633DA"/>
    <w:rsid w:val="00F66150"/>
    <w:rsid w:val="00F67E1A"/>
    <w:rsid w:val="00F702B4"/>
    <w:rsid w:val="00F72DCA"/>
    <w:rsid w:val="00F73DDC"/>
    <w:rsid w:val="00F777F6"/>
    <w:rsid w:val="00F80225"/>
    <w:rsid w:val="00F811CD"/>
    <w:rsid w:val="00F81B2D"/>
    <w:rsid w:val="00F8296F"/>
    <w:rsid w:val="00F82F5E"/>
    <w:rsid w:val="00F849E3"/>
    <w:rsid w:val="00F8653D"/>
    <w:rsid w:val="00F90AD0"/>
    <w:rsid w:val="00F91CC5"/>
    <w:rsid w:val="00F9449E"/>
    <w:rsid w:val="00F95313"/>
    <w:rsid w:val="00F9650E"/>
    <w:rsid w:val="00F97407"/>
    <w:rsid w:val="00FA08D9"/>
    <w:rsid w:val="00FA5D17"/>
    <w:rsid w:val="00FB146B"/>
    <w:rsid w:val="00FB1E3D"/>
    <w:rsid w:val="00FB350D"/>
    <w:rsid w:val="00FB3721"/>
    <w:rsid w:val="00FB3AD2"/>
    <w:rsid w:val="00FB460F"/>
    <w:rsid w:val="00FB5331"/>
    <w:rsid w:val="00FC1127"/>
    <w:rsid w:val="00FC1360"/>
    <w:rsid w:val="00FC7A46"/>
    <w:rsid w:val="00FD1C80"/>
    <w:rsid w:val="00FD675B"/>
    <w:rsid w:val="00FD7BE5"/>
    <w:rsid w:val="00FE005A"/>
    <w:rsid w:val="00FE1D54"/>
    <w:rsid w:val="00FE2AE4"/>
    <w:rsid w:val="00FE3EB4"/>
    <w:rsid w:val="00FE50F0"/>
    <w:rsid w:val="00FE5116"/>
    <w:rsid w:val="00FE5E2D"/>
    <w:rsid w:val="00FE6125"/>
    <w:rsid w:val="00FE6F8A"/>
    <w:rsid w:val="00FE7897"/>
    <w:rsid w:val="00FE7CF4"/>
    <w:rsid w:val="00FF0CE3"/>
    <w:rsid w:val="00FF29AD"/>
    <w:rsid w:val="00FF4E23"/>
    <w:rsid w:val="00FF5ADF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5ACE2"/>
  <w14:defaultImageDpi w14:val="0"/>
  <w15:docId w15:val="{449E2BE3-02AD-43C9-BD6D-838BEFE2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i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73B"/>
    <w:pPr>
      <w:widowControl w:val="0"/>
      <w:ind w:firstLine="709"/>
      <w:jc w:val="both"/>
    </w:pPr>
    <w:rPr>
      <w:rFonts w:ascii="Times New Roman" w:hAnsi="Times New Roman" w:cs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001EC"/>
    <w:pPr>
      <w:keepNext/>
      <w:widowControl/>
      <w:spacing w:before="360" w:after="18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87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001EC"/>
    <w:rPr>
      <w:rFonts w:ascii="Arial" w:hAnsi="Arial" w:cs="Arial"/>
      <w:b/>
      <w:bCs/>
      <w:kern w:val="32"/>
      <w:sz w:val="32"/>
      <w:szCs w:val="32"/>
      <w:lang w:val="x-none" w:eastAsia="en-US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D5187B"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table" w:styleId="a3">
    <w:name w:val="Table Grid"/>
    <w:basedOn w:val="a1"/>
    <w:uiPriority w:val="59"/>
    <w:rsid w:val="002914C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01E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Plain Text"/>
    <w:basedOn w:val="a"/>
    <w:link w:val="a5"/>
    <w:uiPriority w:val="99"/>
    <w:semiHidden/>
    <w:unhideWhenUsed/>
    <w:rsid w:val="007001EC"/>
    <w:pPr>
      <w:widowControl/>
      <w:spacing w:line="360" w:lineRule="auto"/>
      <w:ind w:firstLine="680"/>
    </w:pPr>
    <w:rPr>
      <w:sz w:val="28"/>
      <w:szCs w:val="20"/>
    </w:rPr>
  </w:style>
  <w:style w:type="character" w:customStyle="1" w:styleId="a5">
    <w:name w:val="Текст Знак"/>
    <w:basedOn w:val="a0"/>
    <w:link w:val="a4"/>
    <w:uiPriority w:val="99"/>
    <w:semiHidden/>
    <w:locked/>
    <w:rsid w:val="007001EC"/>
    <w:rPr>
      <w:rFonts w:ascii="Times New Roman" w:hAnsi="Times New Roman" w:cs="Times New Roman"/>
      <w:sz w:val="28"/>
      <w:lang w:val="x-none" w:eastAsia="en-US"/>
    </w:rPr>
  </w:style>
  <w:style w:type="paragraph" w:customStyle="1" w:styleId="a6">
    <w:name w:val="Знак"/>
    <w:basedOn w:val="a"/>
    <w:rsid w:val="00FE5E2D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746BBC"/>
    <w:pPr>
      <w:ind w:left="708"/>
    </w:pPr>
  </w:style>
  <w:style w:type="paragraph" w:customStyle="1" w:styleId="Style19">
    <w:name w:val="Style19"/>
    <w:basedOn w:val="a"/>
    <w:rsid w:val="00A25F9A"/>
    <w:pPr>
      <w:autoSpaceDE w:val="0"/>
      <w:autoSpaceDN w:val="0"/>
      <w:adjustRightInd w:val="0"/>
      <w:spacing w:line="202" w:lineRule="exact"/>
      <w:ind w:firstLine="511"/>
    </w:pPr>
    <w:rPr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F3D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1F3D42"/>
    <w:rPr>
      <w:rFonts w:ascii="Tahoma" w:hAnsi="Tahoma" w:cs="Tahoma"/>
      <w:sz w:val="16"/>
      <w:szCs w:val="16"/>
      <w:lang w:val="x-none" w:eastAsia="en-US"/>
    </w:rPr>
  </w:style>
  <w:style w:type="paragraph" w:styleId="aa">
    <w:name w:val="header"/>
    <w:basedOn w:val="a"/>
    <w:link w:val="ab"/>
    <w:uiPriority w:val="99"/>
    <w:unhideWhenUsed/>
    <w:rsid w:val="009455C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9455C4"/>
    <w:rPr>
      <w:rFonts w:ascii="Times New Roman" w:hAnsi="Times New Roman" w:cs="Times New Roman"/>
      <w:sz w:val="22"/>
      <w:szCs w:val="22"/>
      <w:lang w:val="x-none" w:eastAsia="en-US"/>
    </w:rPr>
  </w:style>
  <w:style w:type="paragraph" w:styleId="ac">
    <w:name w:val="footer"/>
    <w:basedOn w:val="a"/>
    <w:link w:val="ad"/>
    <w:uiPriority w:val="99"/>
    <w:unhideWhenUsed/>
    <w:rsid w:val="009455C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9455C4"/>
    <w:rPr>
      <w:rFonts w:ascii="Times New Roman" w:hAnsi="Times New Roman" w:cs="Times New Roman"/>
      <w:sz w:val="22"/>
      <w:szCs w:val="22"/>
      <w:lang w:val="x-none" w:eastAsia="en-US"/>
    </w:rPr>
  </w:style>
  <w:style w:type="character" w:styleId="ae">
    <w:name w:val="Strong"/>
    <w:basedOn w:val="a0"/>
    <w:uiPriority w:val="22"/>
    <w:qFormat/>
    <w:rsid w:val="006C252D"/>
    <w:rPr>
      <w:rFonts w:cs="Times New Roman"/>
      <w:b/>
    </w:rPr>
  </w:style>
  <w:style w:type="paragraph" w:styleId="af">
    <w:name w:val="Body Text"/>
    <w:basedOn w:val="a"/>
    <w:link w:val="af0"/>
    <w:uiPriority w:val="1"/>
    <w:qFormat/>
    <w:rsid w:val="006A0251"/>
    <w:pPr>
      <w:autoSpaceDE w:val="0"/>
      <w:autoSpaceDN w:val="0"/>
      <w:ind w:firstLine="0"/>
      <w:jc w:val="left"/>
    </w:pPr>
    <w:rPr>
      <w:rFonts w:ascii="Calibri" w:hAnsi="Calibri" w:cs="Calibri"/>
      <w:sz w:val="22"/>
      <w:lang w:val="en-US"/>
    </w:rPr>
  </w:style>
  <w:style w:type="character" w:customStyle="1" w:styleId="af0">
    <w:name w:val="Основной текст Знак"/>
    <w:basedOn w:val="a0"/>
    <w:link w:val="af"/>
    <w:uiPriority w:val="1"/>
    <w:locked/>
    <w:rsid w:val="006A0251"/>
    <w:rPr>
      <w:rFonts w:eastAsia="Times New Roman" w:cs="Times New Roman"/>
      <w:sz w:val="22"/>
      <w:szCs w:val="22"/>
      <w:lang w:val="en-US" w:eastAsia="en-US"/>
    </w:rPr>
  </w:style>
  <w:style w:type="table" w:customStyle="1" w:styleId="11">
    <w:name w:val="Сетка таблицы1"/>
    <w:basedOn w:val="a1"/>
    <w:next w:val="a3"/>
    <w:uiPriority w:val="59"/>
    <w:rsid w:val="003746E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3746E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6A62"/>
    <w:pPr>
      <w:widowControl w:val="0"/>
      <w:autoSpaceDE w:val="0"/>
      <w:autoSpaceDN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annotation reference"/>
    <w:basedOn w:val="a0"/>
    <w:uiPriority w:val="99"/>
    <w:rsid w:val="00E83B2B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rsid w:val="00E83B2B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locked/>
    <w:rsid w:val="00E83B2B"/>
    <w:rPr>
      <w:rFonts w:ascii="Times New Roman" w:hAnsi="Times New Roman" w:cs="Times New Roman"/>
      <w:lang w:val="x-none" w:eastAsia="en-US"/>
    </w:rPr>
  </w:style>
  <w:style w:type="paragraph" w:styleId="af4">
    <w:name w:val="annotation subject"/>
    <w:basedOn w:val="af2"/>
    <w:next w:val="af2"/>
    <w:link w:val="af5"/>
    <w:uiPriority w:val="99"/>
    <w:rsid w:val="00E83B2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locked/>
    <w:rsid w:val="00E83B2B"/>
    <w:rPr>
      <w:rFonts w:ascii="Times New Roman" w:hAnsi="Times New Roman" w:cs="Times New Roman"/>
      <w:b/>
      <w:bCs/>
      <w:lang w:val="x-none" w:eastAsia="en-US"/>
    </w:rPr>
  </w:style>
  <w:style w:type="character" w:styleId="af6">
    <w:name w:val="Hyperlink"/>
    <w:basedOn w:val="a0"/>
    <w:uiPriority w:val="99"/>
    <w:unhideWhenUsed/>
    <w:rsid w:val="00AE48E1"/>
    <w:rPr>
      <w:rFonts w:cs="Times New Roman"/>
      <w:color w:val="0000FF"/>
      <w:u w:val="single"/>
    </w:rPr>
  </w:style>
  <w:style w:type="paragraph" w:styleId="af7">
    <w:name w:val="footnote text"/>
    <w:basedOn w:val="a"/>
    <w:link w:val="af8"/>
    <w:uiPriority w:val="99"/>
    <w:rsid w:val="00046FD1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locked/>
    <w:rsid w:val="00046FD1"/>
    <w:rPr>
      <w:rFonts w:ascii="Times New Roman" w:hAnsi="Times New Roman" w:cs="Times New Roman"/>
      <w:lang w:val="x-none" w:eastAsia="en-US"/>
    </w:rPr>
  </w:style>
  <w:style w:type="character" w:styleId="af9">
    <w:name w:val="footnote reference"/>
    <w:basedOn w:val="a0"/>
    <w:uiPriority w:val="99"/>
    <w:rsid w:val="00046FD1"/>
    <w:rPr>
      <w:rFonts w:cs="Times New Roman"/>
      <w:vertAlign w:val="superscript"/>
    </w:rPr>
  </w:style>
  <w:style w:type="character" w:customStyle="1" w:styleId="hgkelc">
    <w:name w:val="hgkelc"/>
    <w:rsid w:val="0022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67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216">
          <w:marLeft w:val="0"/>
          <w:marRight w:val="0"/>
          <w:marTop w:val="0"/>
          <w:marBottom w:val="21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  <w:divsChild>
            <w:div w:id="540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7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217">
          <w:marLeft w:val="0"/>
          <w:marRight w:val="0"/>
          <w:marTop w:val="0"/>
          <w:marBottom w:val="21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  <w:divsChild>
            <w:div w:id="540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4;&#1041;%20&#1040;&#1053;&#1058;&#1048;&#1055;&#1051;&#1040;&#1043;&#1048;&#1040;&#1058;&#1045;\&#1044;&#1086;&#1082;&#1091;&#1084;&#1077;&#1085;&#1090;%20Microsoft%20Wor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0994-930D-4E95-B61A-B631B5B9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Microsoft Word.dot</Template>
  <TotalTime>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Конышев</cp:lastModifiedBy>
  <cp:revision>2</cp:revision>
  <cp:lastPrinted>2018-04-23T06:30:00Z</cp:lastPrinted>
  <dcterms:created xsi:type="dcterms:W3CDTF">2024-06-06T20:48:00Z</dcterms:created>
  <dcterms:modified xsi:type="dcterms:W3CDTF">2024-06-06T20:48:00Z</dcterms:modified>
</cp:coreProperties>
</file>