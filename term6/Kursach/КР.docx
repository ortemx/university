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5AB453" w14:textId="77777777" w:rsidR="00664597" w:rsidRDefault="00664597" w:rsidP="00664597">
      <w:pPr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>Министерство науки и высшего образования Российской Федерации</w:t>
      </w:r>
    </w:p>
    <w:p w14:paraId="05C4C573" w14:textId="77777777" w:rsidR="00CF3DA9" w:rsidRPr="008D2B44" w:rsidRDefault="00CF3DA9" w:rsidP="00664597">
      <w:pPr>
        <w:jc w:val="center"/>
        <w:rPr>
          <w:color w:val="000000"/>
          <w:szCs w:val="28"/>
          <w:shd w:val="clear" w:color="auto" w:fill="FFFFFF"/>
        </w:rPr>
      </w:pPr>
    </w:p>
    <w:p w14:paraId="68D77277" w14:textId="77777777" w:rsidR="00664597" w:rsidRPr="008D2B44" w:rsidRDefault="00664597" w:rsidP="00664597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8D2B44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2C4F2715" w14:textId="77777777" w:rsidR="00664597" w:rsidRPr="00664597" w:rsidRDefault="00664597" w:rsidP="00664597">
      <w:pPr>
        <w:tabs>
          <w:tab w:val="left" w:pos="1740"/>
        </w:tabs>
        <w:jc w:val="center"/>
        <w:rPr>
          <w:color w:val="000000"/>
          <w:szCs w:val="28"/>
        </w:rPr>
      </w:pPr>
      <w:r w:rsidRPr="008D2B44">
        <w:rPr>
          <w:color w:val="000000"/>
          <w:szCs w:val="28"/>
          <w:shd w:val="clear" w:color="auto" w:fill="FFFFFF"/>
        </w:rPr>
        <w:t>высшего образования</w:t>
      </w:r>
    </w:p>
    <w:p w14:paraId="739B2106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 xml:space="preserve">«НАЦИОНАЛЬНЫЙ ИССЛЕДОВАТЕЛЬСКИЙ </w:t>
      </w:r>
    </w:p>
    <w:p w14:paraId="214EDF90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МОРДОВСКИЙ ГОСУДАРСТВЕННЫЙ УНИВЕРСИТЕТ</w:t>
      </w:r>
    </w:p>
    <w:p w14:paraId="69E35EDE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им. Н.П. ОГАРЁВА»</w:t>
      </w:r>
    </w:p>
    <w:p w14:paraId="52BB5665" w14:textId="77777777" w:rsidR="00664597" w:rsidRPr="008D2B44" w:rsidRDefault="00664597" w:rsidP="00664597">
      <w:pPr>
        <w:tabs>
          <w:tab w:val="left" w:pos="1740"/>
        </w:tabs>
        <w:jc w:val="center"/>
        <w:rPr>
          <w:szCs w:val="28"/>
        </w:rPr>
      </w:pPr>
      <w:r w:rsidRPr="008D2B44">
        <w:rPr>
          <w:szCs w:val="28"/>
        </w:rPr>
        <w:t>(ФГБОУ ВО «МГУ им. Н.П. Огарёва»)</w:t>
      </w:r>
    </w:p>
    <w:p w14:paraId="77EE422C" w14:textId="77777777" w:rsidR="00664597" w:rsidRPr="00BA0B7E" w:rsidRDefault="00664597" w:rsidP="00664597">
      <w:pPr>
        <w:jc w:val="center"/>
        <w:rPr>
          <w:bCs/>
          <w:szCs w:val="28"/>
        </w:rPr>
      </w:pPr>
    </w:p>
    <w:p w14:paraId="0A6D77E4" w14:textId="77777777" w:rsidR="00664597" w:rsidRPr="008D2B44" w:rsidRDefault="00664597" w:rsidP="00664597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249D1A81" w14:textId="77777777" w:rsidR="00664597" w:rsidRPr="008D2B44" w:rsidRDefault="00664597" w:rsidP="00664597">
      <w:pPr>
        <w:jc w:val="center"/>
        <w:rPr>
          <w:szCs w:val="28"/>
        </w:rPr>
      </w:pPr>
    </w:p>
    <w:p w14:paraId="3A0E94F0" w14:textId="5ADC5C2D" w:rsidR="00664597" w:rsidRDefault="00664597" w:rsidP="00664597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 w:rsidR="00A81E2C">
        <w:rPr>
          <w:szCs w:val="28"/>
        </w:rPr>
        <w:t>фундаментальной информатики</w:t>
      </w:r>
    </w:p>
    <w:p w14:paraId="03894B4A" w14:textId="77777777" w:rsidR="00446D8A" w:rsidRPr="000478A0" w:rsidRDefault="00446D8A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47100E40" w14:textId="77777777" w:rsidR="00446D8A" w:rsidRPr="000478A0" w:rsidRDefault="00446D8A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28C9D8B9" w14:textId="45774870" w:rsidR="00664597" w:rsidRPr="008D2B44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 w:rsidRPr="00294E07">
        <w:rPr>
          <w:szCs w:val="28"/>
        </w:rPr>
        <w:t>КУРСОВАЯ</w:t>
      </w:r>
      <w:r w:rsidRPr="00294E07">
        <w:rPr>
          <w:spacing w:val="-11"/>
          <w:szCs w:val="28"/>
        </w:rPr>
        <w:t xml:space="preserve"> </w:t>
      </w:r>
      <w:r w:rsidRPr="00294E07">
        <w:rPr>
          <w:szCs w:val="28"/>
        </w:rPr>
        <w:t>РАБОТА</w:t>
      </w:r>
    </w:p>
    <w:p w14:paraId="363CD8DE" w14:textId="57589D14" w:rsidR="00E807A5" w:rsidRDefault="00664597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 xml:space="preserve">по </w:t>
      </w:r>
      <w:r w:rsidR="00A86E22">
        <w:rPr>
          <w:szCs w:val="28"/>
        </w:rPr>
        <w:t>теме</w:t>
      </w:r>
      <w:r w:rsidRPr="008D2B44">
        <w:rPr>
          <w:szCs w:val="28"/>
        </w:rPr>
        <w:t>:</w:t>
      </w:r>
      <w:bookmarkStart w:id="0" w:name="_Toc303668249"/>
    </w:p>
    <w:p w14:paraId="4DFF75B5" w14:textId="77777777" w:rsidR="00446D8A" w:rsidRPr="000478A0" w:rsidRDefault="00A86E22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ВЕРОЯТНОСТНО</w:t>
      </w:r>
      <w:r w:rsidR="00914FD9">
        <w:rPr>
          <w:szCs w:val="28"/>
        </w:rPr>
        <w:t>-</w:t>
      </w:r>
      <w:r>
        <w:rPr>
          <w:szCs w:val="28"/>
        </w:rPr>
        <w:t xml:space="preserve">СТАТИСТИЧЕСКИЕ МЕТОДЫ </w:t>
      </w:r>
    </w:p>
    <w:p w14:paraId="628BEECC" w14:textId="5C536D08" w:rsidR="00664597" w:rsidRDefault="00914FD9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  <w:r>
        <w:rPr>
          <w:szCs w:val="28"/>
        </w:rPr>
        <w:t>В</w:t>
      </w:r>
      <w:r w:rsidR="00A86E22">
        <w:rPr>
          <w:szCs w:val="28"/>
        </w:rPr>
        <w:t xml:space="preserve"> ЗАДАЧАХ РАСПОЗНАВАНИЯ</w:t>
      </w:r>
    </w:p>
    <w:p w14:paraId="4066788C" w14:textId="77777777" w:rsidR="00E753C5" w:rsidRDefault="00E753C5" w:rsidP="00664597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bookmarkEnd w:id="0"/>
    <w:p w14:paraId="078AA24D" w14:textId="28CCF2C0" w:rsidR="00446D8A" w:rsidRDefault="00446D8A" w:rsidP="00914FD9">
      <w:pPr>
        <w:tabs>
          <w:tab w:val="left" w:pos="3544"/>
          <w:tab w:val="right" w:pos="9356"/>
        </w:tabs>
        <w:rPr>
          <w:szCs w:val="24"/>
        </w:rPr>
      </w:pPr>
      <w:r>
        <w:rPr>
          <w:szCs w:val="24"/>
        </w:rPr>
        <w:t xml:space="preserve">Наименование дисциплины </w:t>
      </w:r>
      <w:r w:rsidRPr="00446D8A">
        <w:rPr>
          <w:szCs w:val="24"/>
        </w:rPr>
        <w:t>Объектно-ориентированное программирование на языках высокого уровня</w:t>
      </w:r>
    </w:p>
    <w:p w14:paraId="59897A27" w14:textId="77777777" w:rsidR="00446D8A" w:rsidRPr="00446D8A" w:rsidRDefault="00446D8A" w:rsidP="00914FD9">
      <w:pPr>
        <w:tabs>
          <w:tab w:val="left" w:pos="3544"/>
          <w:tab w:val="right" w:pos="9356"/>
        </w:tabs>
        <w:rPr>
          <w:szCs w:val="24"/>
        </w:rPr>
      </w:pPr>
    </w:p>
    <w:p w14:paraId="202CA1EE" w14:textId="08644537" w:rsidR="00664597" w:rsidRPr="001723E7" w:rsidRDefault="00664597" w:rsidP="00446D8A">
      <w:pPr>
        <w:tabs>
          <w:tab w:val="left" w:pos="4536"/>
          <w:tab w:val="left" w:pos="7230"/>
          <w:tab w:val="right" w:pos="9356"/>
        </w:tabs>
        <w:rPr>
          <w:szCs w:val="24"/>
        </w:rPr>
      </w:pPr>
      <w:r w:rsidRPr="00806564">
        <w:rPr>
          <w:szCs w:val="24"/>
        </w:rPr>
        <w:t>Автор</w:t>
      </w:r>
      <w:r>
        <w:rPr>
          <w:szCs w:val="24"/>
        </w:rPr>
        <w:t xml:space="preserve"> </w:t>
      </w:r>
      <w:r w:rsidR="00914FD9">
        <w:rPr>
          <w:szCs w:val="24"/>
        </w:rPr>
        <w:t>курсовой работы</w:t>
      </w:r>
      <w:r w:rsidRPr="00806564">
        <w:rPr>
          <w:szCs w:val="24"/>
        </w:rPr>
        <w:t xml:space="preserve"> </w:t>
      </w:r>
      <w:r w:rsidR="00EE5111" w:rsidRPr="00EE5111">
        <w:rPr>
          <w:szCs w:val="24"/>
        </w:rPr>
        <w:tab/>
      </w:r>
      <w:r w:rsidR="00B23952" w:rsidRPr="00B23952">
        <w:rPr>
          <w:szCs w:val="24"/>
          <w:u w:val="single"/>
        </w:rPr>
        <w:tab/>
      </w:r>
      <w:r w:rsidR="00446D8A" w:rsidRPr="00446D8A">
        <w:rPr>
          <w:szCs w:val="24"/>
        </w:rPr>
        <w:t xml:space="preserve"> </w:t>
      </w:r>
      <w:r w:rsidR="001723E7">
        <w:rPr>
          <w:szCs w:val="24"/>
        </w:rPr>
        <w:t>А. Е. Конышев</w:t>
      </w:r>
    </w:p>
    <w:p w14:paraId="6B4CF529" w14:textId="77777777" w:rsidR="00664597" w:rsidRPr="00B23952" w:rsidRDefault="00B23952" w:rsidP="00B23952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="00664597" w:rsidRPr="00B23952">
        <w:rPr>
          <w:szCs w:val="28"/>
          <w:vertAlign w:val="superscript"/>
        </w:rPr>
        <w:t>подпись, дата</w:t>
      </w:r>
    </w:p>
    <w:p w14:paraId="02660D99" w14:textId="77777777" w:rsidR="00664597" w:rsidRDefault="00664597" w:rsidP="00664597">
      <w:pPr>
        <w:tabs>
          <w:tab w:val="left" w:pos="530"/>
          <w:tab w:val="left" w:pos="4253"/>
          <w:tab w:val="left" w:pos="7655"/>
          <w:tab w:val="left" w:pos="7938"/>
        </w:tabs>
        <w:jc w:val="center"/>
        <w:rPr>
          <w:sz w:val="24"/>
        </w:rPr>
      </w:pPr>
    </w:p>
    <w:p w14:paraId="2FDEA942" w14:textId="60EC15F6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Обозначение </w:t>
      </w:r>
      <w:r w:rsidR="00E753C5">
        <w:rPr>
          <w:szCs w:val="24"/>
        </w:rPr>
        <w:t>курсовой</w:t>
      </w:r>
      <w:r w:rsidRPr="003E23F6">
        <w:rPr>
          <w:szCs w:val="24"/>
        </w:rPr>
        <w:t xml:space="preserve"> работы </w:t>
      </w:r>
      <w:r w:rsidR="00E753C5">
        <w:rPr>
          <w:szCs w:val="24"/>
        </w:rPr>
        <w:t>КР</w:t>
      </w:r>
      <w:r w:rsidRPr="003E23F6">
        <w:rPr>
          <w:szCs w:val="24"/>
        </w:rPr>
        <w:t>–</w:t>
      </w:r>
      <w:r w:rsidRPr="008601AC">
        <w:rPr>
          <w:szCs w:val="24"/>
        </w:rPr>
        <w:t>02069964–</w:t>
      </w:r>
      <w:r>
        <w:rPr>
          <w:szCs w:val="24"/>
        </w:rPr>
        <w:t>02</w:t>
      </w:r>
      <w:r w:rsidRPr="008601AC">
        <w:rPr>
          <w:szCs w:val="24"/>
        </w:rPr>
        <w:t>.03.0</w:t>
      </w:r>
      <w:r>
        <w:rPr>
          <w:szCs w:val="24"/>
        </w:rPr>
        <w:t>2</w:t>
      </w:r>
      <w:r w:rsidRPr="008601AC">
        <w:rPr>
          <w:szCs w:val="24"/>
        </w:rPr>
        <w:t>–</w:t>
      </w:r>
      <w:r w:rsidR="00446D8A">
        <w:rPr>
          <w:szCs w:val="24"/>
        </w:rPr>
        <w:t>08</w:t>
      </w:r>
      <w:r w:rsidR="001723E7" w:rsidRPr="001723E7">
        <w:rPr>
          <w:szCs w:val="24"/>
        </w:rPr>
        <w:t>–23</w:t>
      </w:r>
    </w:p>
    <w:p w14:paraId="3D6BB267" w14:textId="77777777" w:rsidR="001723E7" w:rsidRPr="003E23F6" w:rsidRDefault="001723E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0C1026CA" w14:textId="77777777" w:rsidR="00664597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  <w:r w:rsidRPr="003E23F6">
        <w:rPr>
          <w:szCs w:val="24"/>
        </w:rPr>
        <w:t xml:space="preserve">Направление подготовки </w:t>
      </w:r>
      <w:r>
        <w:rPr>
          <w:szCs w:val="24"/>
        </w:rPr>
        <w:t xml:space="preserve">02.03.02 </w:t>
      </w:r>
      <w:r w:rsidRPr="00330CF8">
        <w:rPr>
          <w:szCs w:val="24"/>
        </w:rPr>
        <w:t>Ф</w:t>
      </w:r>
      <w:r w:rsidR="00330CF8">
        <w:rPr>
          <w:szCs w:val="24"/>
        </w:rPr>
        <w:t>ундаментальная информатика и информационные технологии</w:t>
      </w:r>
    </w:p>
    <w:p w14:paraId="5C136312" w14:textId="77777777" w:rsidR="00446D8A" w:rsidRDefault="00446D8A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6ECC882C" w14:textId="4D5FCA30" w:rsidR="00446D8A" w:rsidRDefault="00446D8A" w:rsidP="00446D8A">
      <w:pPr>
        <w:tabs>
          <w:tab w:val="left" w:pos="708"/>
          <w:tab w:val="center" w:pos="4153"/>
          <w:tab w:val="left" w:pos="7513"/>
          <w:tab w:val="right" w:pos="8306"/>
        </w:tabs>
        <w:rPr>
          <w:szCs w:val="24"/>
        </w:rPr>
      </w:pPr>
      <w:r>
        <w:rPr>
          <w:szCs w:val="24"/>
        </w:rPr>
        <w:t>Профиль Информатика и компьютерные науки</w:t>
      </w:r>
    </w:p>
    <w:p w14:paraId="62ACD6BE" w14:textId="77777777" w:rsidR="00664597" w:rsidRPr="003E23F6" w:rsidRDefault="00664597" w:rsidP="00664597">
      <w:pPr>
        <w:tabs>
          <w:tab w:val="left" w:pos="708"/>
          <w:tab w:val="center" w:pos="4153"/>
          <w:tab w:val="right" w:pos="8306"/>
        </w:tabs>
        <w:rPr>
          <w:szCs w:val="24"/>
        </w:rPr>
      </w:pPr>
    </w:p>
    <w:p w14:paraId="1BB71C2E" w14:textId="77777777" w:rsidR="00664597" w:rsidRPr="003E23F6" w:rsidRDefault="00664597" w:rsidP="00664597">
      <w:pPr>
        <w:rPr>
          <w:szCs w:val="24"/>
        </w:rPr>
      </w:pPr>
      <w:r w:rsidRPr="003E23F6">
        <w:rPr>
          <w:szCs w:val="24"/>
        </w:rPr>
        <w:t xml:space="preserve">Руководитель работы </w:t>
      </w:r>
    </w:p>
    <w:p w14:paraId="26EA7E17" w14:textId="178A434A" w:rsidR="00AB2D94" w:rsidRPr="00806564" w:rsidRDefault="00664597" w:rsidP="00446D8A">
      <w:pPr>
        <w:tabs>
          <w:tab w:val="left" w:pos="4536"/>
          <w:tab w:val="left" w:pos="7230"/>
          <w:tab w:val="right" w:pos="9356"/>
        </w:tabs>
        <w:rPr>
          <w:szCs w:val="24"/>
        </w:rPr>
      </w:pPr>
      <w:r w:rsidRPr="003E23F6">
        <w:rPr>
          <w:szCs w:val="24"/>
        </w:rPr>
        <w:t xml:space="preserve">канд. </w:t>
      </w:r>
      <w:r w:rsidR="00E753C5">
        <w:rPr>
          <w:szCs w:val="24"/>
        </w:rPr>
        <w:t>физ</w:t>
      </w:r>
      <w:r w:rsidRPr="003E23F6">
        <w:rPr>
          <w:szCs w:val="24"/>
        </w:rPr>
        <w:t>.</w:t>
      </w:r>
      <w:r w:rsidR="00E753C5">
        <w:rPr>
          <w:szCs w:val="24"/>
        </w:rPr>
        <w:t>-мат. наук</w:t>
      </w:r>
      <w:r w:rsidRPr="003E23F6">
        <w:rPr>
          <w:szCs w:val="24"/>
        </w:rPr>
        <w:t>, доц</w:t>
      </w:r>
      <w:r w:rsidR="00EE5111">
        <w:rPr>
          <w:szCs w:val="24"/>
        </w:rPr>
        <w:t xml:space="preserve">. </w:t>
      </w:r>
      <w:r w:rsidR="00EE5111">
        <w:rPr>
          <w:szCs w:val="24"/>
        </w:rPr>
        <w:tab/>
      </w:r>
      <w:r w:rsidR="00EE5111" w:rsidRPr="00EE5111">
        <w:rPr>
          <w:szCs w:val="24"/>
          <w:u w:val="single"/>
        </w:rPr>
        <w:tab/>
      </w:r>
      <w:r w:rsidR="00446D8A" w:rsidRPr="00446D8A">
        <w:rPr>
          <w:szCs w:val="24"/>
        </w:rPr>
        <w:t xml:space="preserve"> </w:t>
      </w:r>
      <w:r w:rsidR="00E753C5">
        <w:rPr>
          <w:szCs w:val="24"/>
        </w:rPr>
        <w:t>Н</w:t>
      </w:r>
      <w:r>
        <w:rPr>
          <w:szCs w:val="24"/>
        </w:rPr>
        <w:t>.</w:t>
      </w:r>
      <w:r>
        <w:rPr>
          <w:szCs w:val="24"/>
          <w:lang w:val="en-US"/>
        </w:rPr>
        <w:t> </w:t>
      </w:r>
      <w:r w:rsidR="00E753C5">
        <w:rPr>
          <w:szCs w:val="24"/>
        </w:rPr>
        <w:t>М</w:t>
      </w:r>
      <w:r w:rsidRPr="00806564">
        <w:rPr>
          <w:szCs w:val="24"/>
        </w:rPr>
        <w:t xml:space="preserve">. </w:t>
      </w:r>
      <w:proofErr w:type="spellStart"/>
      <w:r w:rsidR="00E753C5">
        <w:rPr>
          <w:szCs w:val="24"/>
        </w:rPr>
        <w:t>Куляшова</w:t>
      </w:r>
      <w:proofErr w:type="spellEnd"/>
    </w:p>
    <w:p w14:paraId="139106D8" w14:textId="0A81D8CE" w:rsidR="00664597" w:rsidRPr="00AB2D94" w:rsidRDefault="00B23952" w:rsidP="00AB2D94">
      <w:pPr>
        <w:tabs>
          <w:tab w:val="center" w:pos="6096"/>
        </w:tabs>
        <w:jc w:val="both"/>
        <w:rPr>
          <w:szCs w:val="28"/>
          <w:vertAlign w:val="superscript"/>
        </w:rPr>
      </w:pPr>
      <w:r w:rsidRPr="00EE5111">
        <w:rPr>
          <w:szCs w:val="24"/>
        </w:rPr>
        <w:tab/>
      </w:r>
      <w:r w:rsidRPr="00B23952">
        <w:rPr>
          <w:szCs w:val="28"/>
          <w:vertAlign w:val="superscript"/>
        </w:rPr>
        <w:t>подпись, дата</w:t>
      </w:r>
    </w:p>
    <w:p w14:paraId="03F8234F" w14:textId="7D8EFFB3" w:rsidR="004533FC" w:rsidRPr="00AB2D94" w:rsidRDefault="00AB2D94" w:rsidP="00AB2D94">
      <w:pPr>
        <w:tabs>
          <w:tab w:val="left" w:pos="530"/>
          <w:tab w:val="left" w:pos="708"/>
          <w:tab w:val="left" w:pos="2552"/>
          <w:tab w:val="left" w:pos="2694"/>
          <w:tab w:val="left" w:pos="3261"/>
          <w:tab w:val="left" w:pos="4395"/>
        </w:tabs>
        <w:rPr>
          <w:szCs w:val="28"/>
          <w:u w:val="single"/>
        </w:rPr>
      </w:pPr>
      <w:r>
        <w:rPr>
          <w:szCs w:val="28"/>
        </w:rPr>
        <w:t>Оценка</w:t>
      </w:r>
      <w:r w:rsidR="00E807A5">
        <w:rPr>
          <w:szCs w:val="28"/>
        </w:rPr>
        <w:t xml:space="preserve"> </w:t>
      </w:r>
      <w:r>
        <w:rPr>
          <w:szCs w:val="28"/>
        </w:rPr>
        <w:t xml:space="preserve">  </w:t>
      </w:r>
      <w:r>
        <w:rPr>
          <w:szCs w:val="28"/>
          <w:u w:val="single"/>
        </w:rPr>
        <w:tab/>
      </w:r>
    </w:p>
    <w:p w14:paraId="3DC0547A" w14:textId="77777777" w:rsidR="00B23952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6759527" w14:textId="77777777" w:rsidR="00B23952" w:rsidRPr="00051DB4" w:rsidRDefault="00B23952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B61443" w14:textId="77777777" w:rsidR="002D029C" w:rsidRPr="00051DB4" w:rsidRDefault="002D029C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CC4D4FD" w14:textId="77777777" w:rsidR="00864B3D" w:rsidRPr="00213AE8" w:rsidRDefault="00864B3D" w:rsidP="0080730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1D3C7C69" w14:textId="77777777" w:rsidR="00B23952" w:rsidRPr="008D2B44" w:rsidRDefault="00B23952" w:rsidP="0080730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47D9133" w14:textId="77777777" w:rsidR="00664597" w:rsidRPr="008D2B44" w:rsidRDefault="00664597" w:rsidP="0080730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06CB7640" w14:textId="46841F6F" w:rsidR="00AB2D94" w:rsidRDefault="00AB2D94" w:rsidP="0080730A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3E73575B" w14:textId="77777777" w:rsidR="0095516A" w:rsidRPr="008D2B44" w:rsidRDefault="0095516A" w:rsidP="00664597">
      <w:pPr>
        <w:tabs>
          <w:tab w:val="left" w:pos="530"/>
          <w:tab w:val="left" w:pos="708"/>
          <w:tab w:val="left" w:pos="1560"/>
          <w:tab w:val="left" w:pos="2552"/>
          <w:tab w:val="left" w:pos="3261"/>
          <w:tab w:val="left" w:pos="4395"/>
        </w:tabs>
        <w:jc w:val="center"/>
        <w:rPr>
          <w:szCs w:val="28"/>
        </w:rPr>
      </w:pPr>
    </w:p>
    <w:p w14:paraId="69777B02" w14:textId="2B52E3CE" w:rsidR="000478A0" w:rsidRDefault="00664597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</w:rPr>
      </w:pPr>
      <w:r w:rsidRPr="008D2B44">
        <w:rPr>
          <w:szCs w:val="28"/>
        </w:rPr>
        <w:t xml:space="preserve">Саранск </w:t>
      </w:r>
      <w:r w:rsidRPr="001723E7">
        <w:rPr>
          <w:szCs w:val="28"/>
        </w:rPr>
        <w:t>202</w:t>
      </w:r>
      <w:r w:rsidR="004533FC" w:rsidRPr="001723E7">
        <w:rPr>
          <w:szCs w:val="28"/>
        </w:rPr>
        <w:t>3</w:t>
      </w:r>
      <w:r w:rsidR="000478A0">
        <w:rPr>
          <w:szCs w:val="28"/>
        </w:rPr>
        <w:br w:type="page"/>
      </w:r>
    </w:p>
    <w:p w14:paraId="7034D4E0" w14:textId="0649D5D8" w:rsidR="00BF27EB" w:rsidRPr="00BF27EB" w:rsidRDefault="00BF27EB" w:rsidP="00BF27EB">
      <w:pPr>
        <w:jc w:val="center"/>
        <w:rPr>
          <w:color w:val="000000"/>
          <w:szCs w:val="28"/>
          <w:shd w:val="clear" w:color="auto" w:fill="FFFFFF"/>
        </w:rPr>
      </w:pPr>
      <w:r w:rsidRPr="00BF27EB">
        <w:rPr>
          <w:color w:val="000000"/>
          <w:szCs w:val="28"/>
          <w:shd w:val="clear" w:color="auto" w:fill="FFFFFF"/>
        </w:rPr>
        <w:lastRenderedPageBreak/>
        <w:t>Министерство науки и высшего образования Российской Федерации</w:t>
      </w:r>
    </w:p>
    <w:p w14:paraId="35D790EF" w14:textId="77777777" w:rsidR="00BF27EB" w:rsidRPr="00BF27EB" w:rsidRDefault="00BF27EB" w:rsidP="00BF27EB">
      <w:pPr>
        <w:jc w:val="center"/>
        <w:rPr>
          <w:color w:val="000000"/>
          <w:szCs w:val="28"/>
          <w:shd w:val="clear" w:color="auto" w:fill="FFFFFF"/>
        </w:rPr>
      </w:pPr>
    </w:p>
    <w:p w14:paraId="29DFE888" w14:textId="77777777" w:rsidR="00BF27EB" w:rsidRPr="00BF27EB" w:rsidRDefault="00BF27EB" w:rsidP="00BF27EB">
      <w:pPr>
        <w:tabs>
          <w:tab w:val="left" w:pos="1740"/>
        </w:tabs>
        <w:jc w:val="center"/>
        <w:rPr>
          <w:color w:val="000000"/>
          <w:szCs w:val="28"/>
          <w:shd w:val="clear" w:color="auto" w:fill="FFFFFF"/>
        </w:rPr>
      </w:pPr>
      <w:r w:rsidRPr="00BF27EB">
        <w:rPr>
          <w:color w:val="000000"/>
          <w:szCs w:val="28"/>
          <w:shd w:val="clear" w:color="auto" w:fill="FFFFFF"/>
        </w:rPr>
        <w:t xml:space="preserve">федеральное государственное бюджетное образовательное учреждение </w:t>
      </w:r>
    </w:p>
    <w:p w14:paraId="0DE87CBB" w14:textId="35CAD07E" w:rsidR="00BF27EB" w:rsidRPr="00BF27EB" w:rsidRDefault="00BF27EB" w:rsidP="00BF27EB">
      <w:pPr>
        <w:tabs>
          <w:tab w:val="left" w:pos="1740"/>
        </w:tabs>
        <w:jc w:val="center"/>
        <w:rPr>
          <w:color w:val="000000"/>
          <w:szCs w:val="28"/>
        </w:rPr>
      </w:pPr>
      <w:r w:rsidRPr="00BF27EB">
        <w:rPr>
          <w:color w:val="000000"/>
          <w:szCs w:val="28"/>
          <w:shd w:val="clear" w:color="auto" w:fill="FFFFFF"/>
        </w:rPr>
        <w:t>высшего образования</w:t>
      </w:r>
    </w:p>
    <w:p w14:paraId="2B05C4D0" w14:textId="4FA2C11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>
        <w:rPr>
          <w:szCs w:val="28"/>
        </w:rPr>
        <w:t>«НАЦИОНАЛЬНЫЙ ИССЛЕДОВАТЕЛЬСКИЙ</w:t>
      </w:r>
    </w:p>
    <w:p w14:paraId="175C1FDB" w14:textId="7777777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МОРДОВСКИЙ ГОСУДАРСТВЕННЫЙ УНИВЕРСИТЕТ</w:t>
      </w:r>
    </w:p>
    <w:p w14:paraId="443EC231" w14:textId="599D7078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им. Н.П. ОГАРЁВА»</w:t>
      </w:r>
    </w:p>
    <w:p w14:paraId="36AC9D08" w14:textId="77777777" w:rsidR="00BF27EB" w:rsidRPr="00BF27EB" w:rsidRDefault="00BF27EB" w:rsidP="00BF27EB">
      <w:pPr>
        <w:tabs>
          <w:tab w:val="left" w:pos="1740"/>
        </w:tabs>
        <w:jc w:val="center"/>
        <w:rPr>
          <w:szCs w:val="28"/>
        </w:rPr>
      </w:pPr>
      <w:r w:rsidRPr="00BF27EB">
        <w:rPr>
          <w:szCs w:val="28"/>
        </w:rPr>
        <w:t>(ФГБОУ ВО «МГУ им. Н.П. Огарёва»)</w:t>
      </w:r>
    </w:p>
    <w:p w14:paraId="1710FD79" w14:textId="77777777" w:rsidR="00BF27EB" w:rsidRPr="00BF27EB" w:rsidRDefault="00BF27EB" w:rsidP="00BF27EB">
      <w:pPr>
        <w:tabs>
          <w:tab w:val="left" w:pos="1740"/>
        </w:tabs>
        <w:jc w:val="center"/>
        <w:rPr>
          <w:b/>
          <w:szCs w:val="28"/>
        </w:rPr>
      </w:pPr>
    </w:p>
    <w:p w14:paraId="43349F4B" w14:textId="77777777" w:rsidR="00BF27EB" w:rsidRPr="008D2B44" w:rsidRDefault="00BF27EB" w:rsidP="00BF27EB">
      <w:pPr>
        <w:jc w:val="center"/>
        <w:rPr>
          <w:szCs w:val="28"/>
        </w:rPr>
      </w:pPr>
      <w:r>
        <w:rPr>
          <w:szCs w:val="28"/>
        </w:rPr>
        <w:t>Факультет математики и информационных технологий</w:t>
      </w:r>
    </w:p>
    <w:p w14:paraId="54CFC926" w14:textId="77777777" w:rsidR="00BF27EB" w:rsidRPr="008D2B44" w:rsidRDefault="00BF27EB" w:rsidP="00BF27EB">
      <w:pPr>
        <w:jc w:val="center"/>
        <w:rPr>
          <w:szCs w:val="28"/>
        </w:rPr>
      </w:pPr>
    </w:p>
    <w:p w14:paraId="4264ACE4" w14:textId="77777777" w:rsidR="00BF27EB" w:rsidRDefault="00BF27EB" w:rsidP="00BF27EB">
      <w:pPr>
        <w:jc w:val="center"/>
        <w:rPr>
          <w:szCs w:val="28"/>
        </w:rPr>
      </w:pPr>
      <w:r w:rsidRPr="002E0D43">
        <w:rPr>
          <w:szCs w:val="28"/>
        </w:rPr>
        <w:t xml:space="preserve">Кафедра </w:t>
      </w:r>
      <w:r>
        <w:rPr>
          <w:szCs w:val="28"/>
        </w:rPr>
        <w:t>фундаментальной информатики</w:t>
      </w:r>
    </w:p>
    <w:p w14:paraId="70D66C27" w14:textId="77777777" w:rsidR="00BF27EB" w:rsidRPr="00BF27EB" w:rsidRDefault="00BF27EB" w:rsidP="00BF27EB">
      <w:pPr>
        <w:jc w:val="center"/>
        <w:rPr>
          <w:szCs w:val="28"/>
        </w:rPr>
      </w:pPr>
    </w:p>
    <w:p w14:paraId="6D00054F" w14:textId="77777777" w:rsidR="00BF27EB" w:rsidRPr="00BF27EB" w:rsidRDefault="00BF27EB" w:rsidP="00BF27EB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jc w:val="center"/>
        <w:rPr>
          <w:szCs w:val="28"/>
        </w:rPr>
      </w:pPr>
    </w:p>
    <w:p w14:paraId="34D88C54" w14:textId="6C9DF284" w:rsidR="00BF27EB" w:rsidRPr="00BF27EB" w:rsidRDefault="00BF27EB" w:rsidP="00BF27EB">
      <w:pPr>
        <w:tabs>
          <w:tab w:val="left" w:pos="708"/>
        </w:tabs>
        <w:jc w:val="center"/>
        <w:rPr>
          <w:szCs w:val="28"/>
        </w:rPr>
      </w:pPr>
      <w:bookmarkStart w:id="1" w:name="_Toc303668254"/>
      <w:r w:rsidRPr="00BF27EB">
        <w:rPr>
          <w:szCs w:val="28"/>
        </w:rPr>
        <w:t>ЗАДАНИЕ НА КУРСОВУЮ РАБОТУ</w:t>
      </w:r>
      <w:bookmarkEnd w:id="1"/>
    </w:p>
    <w:p w14:paraId="728C4A41" w14:textId="77777777" w:rsidR="00BF27EB" w:rsidRPr="00BF27EB" w:rsidRDefault="00BF27EB" w:rsidP="00BF27EB">
      <w:pPr>
        <w:tabs>
          <w:tab w:val="left" w:pos="708"/>
        </w:tabs>
        <w:jc w:val="center"/>
        <w:rPr>
          <w:b/>
          <w:szCs w:val="28"/>
        </w:rPr>
      </w:pPr>
    </w:p>
    <w:p w14:paraId="0B09945B" w14:textId="0742BFCF" w:rsidR="00BF27EB" w:rsidRPr="00BF27EB" w:rsidRDefault="00BF27EB" w:rsidP="00BF27EB">
      <w:pPr>
        <w:rPr>
          <w:szCs w:val="28"/>
        </w:rPr>
      </w:pPr>
      <w:r>
        <w:rPr>
          <w:szCs w:val="28"/>
        </w:rPr>
        <w:t>Студенту Конышеву Артёму Евгеньевичу</w:t>
      </w:r>
    </w:p>
    <w:p w14:paraId="26C51B9A" w14:textId="77777777" w:rsidR="00BF27EB" w:rsidRDefault="00BF27EB" w:rsidP="00BF27EB">
      <w:pPr>
        <w:rPr>
          <w:szCs w:val="28"/>
        </w:rPr>
      </w:pPr>
    </w:p>
    <w:p w14:paraId="053FCB72" w14:textId="685CF6AD" w:rsidR="00BF27EB" w:rsidRPr="00BF27EB" w:rsidRDefault="00BF27EB" w:rsidP="00884D42">
      <w:pPr>
        <w:jc w:val="both"/>
        <w:rPr>
          <w:szCs w:val="28"/>
        </w:rPr>
      </w:pPr>
      <w:r>
        <w:rPr>
          <w:szCs w:val="28"/>
        </w:rPr>
        <w:t>1 Тема В</w:t>
      </w:r>
      <w:r w:rsidRPr="00BF27EB">
        <w:rPr>
          <w:szCs w:val="28"/>
        </w:rPr>
        <w:t>ероятностно-статистические методы в задачах распознавания</w:t>
      </w:r>
    </w:p>
    <w:p w14:paraId="7B6C8770" w14:textId="77777777" w:rsidR="00BF27EB" w:rsidRPr="00BF27EB" w:rsidRDefault="00BF27EB" w:rsidP="00BF27EB">
      <w:pPr>
        <w:rPr>
          <w:szCs w:val="28"/>
        </w:rPr>
      </w:pPr>
    </w:p>
    <w:p w14:paraId="0D94C848" w14:textId="05AADDCB" w:rsidR="00BF27EB" w:rsidRPr="00BF27EB" w:rsidRDefault="00BF27EB" w:rsidP="00884D42">
      <w:pPr>
        <w:jc w:val="both"/>
        <w:rPr>
          <w:szCs w:val="28"/>
        </w:rPr>
      </w:pPr>
      <w:r>
        <w:rPr>
          <w:szCs w:val="28"/>
        </w:rPr>
        <w:t xml:space="preserve">2 Срок представления работы </w:t>
      </w:r>
      <w:r w:rsidRPr="00BF27EB">
        <w:rPr>
          <w:szCs w:val="28"/>
        </w:rPr>
        <w:t xml:space="preserve">к защите </w:t>
      </w:r>
      <w:r>
        <w:rPr>
          <w:szCs w:val="28"/>
        </w:rPr>
        <w:t>09.06.2023</w:t>
      </w:r>
    </w:p>
    <w:p w14:paraId="1FD4178C" w14:textId="77777777" w:rsidR="00BF27EB" w:rsidRPr="00BF27EB" w:rsidRDefault="00BF27EB" w:rsidP="00BF27EB">
      <w:pPr>
        <w:rPr>
          <w:szCs w:val="28"/>
        </w:rPr>
      </w:pPr>
    </w:p>
    <w:p w14:paraId="269821D7" w14:textId="54AF42E3" w:rsidR="00BF27EB" w:rsidRPr="00BF27EB" w:rsidRDefault="00BF27EB" w:rsidP="00A87E06">
      <w:pPr>
        <w:jc w:val="both"/>
        <w:rPr>
          <w:szCs w:val="28"/>
        </w:rPr>
      </w:pPr>
      <w:r w:rsidRPr="00BF27EB">
        <w:rPr>
          <w:szCs w:val="28"/>
        </w:rPr>
        <w:t>3</w:t>
      </w:r>
      <w:r w:rsidR="00884D42">
        <w:rPr>
          <w:szCs w:val="28"/>
        </w:rPr>
        <w:t xml:space="preserve"> </w:t>
      </w:r>
      <w:r w:rsidRPr="00BF27EB">
        <w:rPr>
          <w:szCs w:val="28"/>
        </w:rPr>
        <w:t>Исходные да</w:t>
      </w:r>
      <w:r>
        <w:rPr>
          <w:szCs w:val="28"/>
        </w:rPr>
        <w:t>нные для научного исследования: научно-методическая литература, труды отечественных и зарубежных авторов по исследуемой проблеме, интернет источники</w:t>
      </w:r>
    </w:p>
    <w:p w14:paraId="3556EFA0" w14:textId="77777777" w:rsidR="00BF27EB" w:rsidRPr="00BF27EB" w:rsidRDefault="00BF27EB" w:rsidP="00BF27EB">
      <w:pPr>
        <w:rPr>
          <w:szCs w:val="28"/>
        </w:rPr>
      </w:pPr>
    </w:p>
    <w:p w14:paraId="6333A1A4" w14:textId="01305561" w:rsidR="00BF27EB" w:rsidRDefault="00BF27EB" w:rsidP="00BF27EB">
      <w:pPr>
        <w:rPr>
          <w:szCs w:val="28"/>
        </w:rPr>
      </w:pPr>
      <w:r>
        <w:rPr>
          <w:szCs w:val="28"/>
        </w:rPr>
        <w:t xml:space="preserve">4 Содержание курсовой работы </w:t>
      </w:r>
    </w:p>
    <w:p w14:paraId="1AAB4C30" w14:textId="77777777" w:rsidR="00586753" w:rsidRPr="00BF27EB" w:rsidRDefault="00586753" w:rsidP="00BF27EB">
      <w:pPr>
        <w:rPr>
          <w:szCs w:val="28"/>
        </w:rPr>
      </w:pPr>
    </w:p>
    <w:p w14:paraId="4ECD0C95" w14:textId="3AD33CB0" w:rsidR="00BF27EB" w:rsidRPr="00BF27EB" w:rsidRDefault="00BF27EB" w:rsidP="00BB2616">
      <w:pPr>
        <w:ind w:firstLine="709"/>
        <w:jc w:val="both"/>
        <w:rPr>
          <w:szCs w:val="28"/>
        </w:rPr>
      </w:pPr>
      <w:r w:rsidRPr="00BF27EB">
        <w:rPr>
          <w:szCs w:val="28"/>
        </w:rPr>
        <w:t xml:space="preserve">4.1 </w:t>
      </w:r>
      <w:r w:rsidR="00BB2616">
        <w:rPr>
          <w:szCs w:val="28"/>
        </w:rPr>
        <w:t>О</w:t>
      </w:r>
      <w:r w:rsidR="00BB2616" w:rsidRPr="00BB2616">
        <w:rPr>
          <w:szCs w:val="28"/>
        </w:rPr>
        <w:t xml:space="preserve">сновные сведения о вероятностно-статистических методах </w:t>
      </w:r>
    </w:p>
    <w:p w14:paraId="2B68A192" w14:textId="77777777" w:rsidR="00BF27EB" w:rsidRPr="00BF27EB" w:rsidRDefault="00BF27EB" w:rsidP="00BF27EB">
      <w:pPr>
        <w:rPr>
          <w:szCs w:val="28"/>
        </w:rPr>
      </w:pPr>
    </w:p>
    <w:p w14:paraId="41505D51" w14:textId="23AF6465" w:rsidR="00BF27EB" w:rsidRPr="00BF27EB" w:rsidRDefault="00BF27EB" w:rsidP="00586753">
      <w:pPr>
        <w:ind w:firstLine="709"/>
        <w:jc w:val="both"/>
        <w:rPr>
          <w:szCs w:val="28"/>
        </w:rPr>
      </w:pPr>
      <w:r w:rsidRPr="00BF27EB">
        <w:rPr>
          <w:szCs w:val="28"/>
        </w:rPr>
        <w:t xml:space="preserve">4.2 </w:t>
      </w:r>
      <w:r w:rsidR="00BB2616">
        <w:rPr>
          <w:szCs w:val="28"/>
        </w:rPr>
        <w:t>О</w:t>
      </w:r>
      <w:r w:rsidR="00BB2616" w:rsidRPr="00BB2616">
        <w:rPr>
          <w:szCs w:val="28"/>
        </w:rPr>
        <w:t xml:space="preserve">бзор часто применяемых вероятностно-статистических методов </w:t>
      </w:r>
    </w:p>
    <w:p w14:paraId="4318BB66" w14:textId="77777777" w:rsidR="00BF27EB" w:rsidRPr="00BF27EB" w:rsidRDefault="00BF27EB" w:rsidP="00BF27EB">
      <w:pPr>
        <w:rPr>
          <w:szCs w:val="28"/>
        </w:rPr>
      </w:pPr>
    </w:p>
    <w:p w14:paraId="26DA2321" w14:textId="38968A94" w:rsidR="00BF27EB" w:rsidRPr="00BF27EB" w:rsidRDefault="00BF27EB" w:rsidP="00BF27EB">
      <w:pPr>
        <w:rPr>
          <w:szCs w:val="28"/>
        </w:rPr>
      </w:pPr>
      <w:r w:rsidRPr="00BF27EB">
        <w:rPr>
          <w:szCs w:val="28"/>
        </w:rPr>
        <w:t>5 Перечень графического материала:</w:t>
      </w:r>
      <w:r w:rsidR="00586753">
        <w:rPr>
          <w:szCs w:val="28"/>
        </w:rPr>
        <w:t xml:space="preserve"> рисунки, таблицы</w:t>
      </w:r>
    </w:p>
    <w:p w14:paraId="68B98BB5" w14:textId="77777777" w:rsidR="00BF27EB" w:rsidRPr="00BF27EB" w:rsidRDefault="00BF27EB" w:rsidP="00BF27EB">
      <w:pPr>
        <w:rPr>
          <w:szCs w:val="28"/>
        </w:rPr>
      </w:pPr>
    </w:p>
    <w:p w14:paraId="31318C86" w14:textId="714F5054" w:rsidR="00BF27EB" w:rsidRPr="00BF27EB" w:rsidRDefault="00586753" w:rsidP="00906696">
      <w:pPr>
        <w:tabs>
          <w:tab w:val="left" w:pos="3969"/>
          <w:tab w:val="left" w:pos="7230"/>
        </w:tabs>
        <w:jc w:val="both"/>
        <w:rPr>
          <w:szCs w:val="28"/>
        </w:rPr>
      </w:pPr>
      <w:r>
        <w:rPr>
          <w:szCs w:val="28"/>
        </w:rPr>
        <w:t>Руководитель работы</w:t>
      </w:r>
      <w:r w:rsidR="00906696">
        <w:rPr>
          <w:szCs w:val="28"/>
        </w:rPr>
        <w:tab/>
      </w:r>
      <w:r w:rsidRPr="00F613AB">
        <w:rPr>
          <w:szCs w:val="28"/>
        </w:rPr>
        <w:t>____________________</w:t>
      </w:r>
      <w:r w:rsidR="00906696">
        <w:rPr>
          <w:szCs w:val="28"/>
        </w:rPr>
        <w:t>__</w:t>
      </w:r>
      <w:r>
        <w:rPr>
          <w:szCs w:val="28"/>
        </w:rPr>
        <w:tab/>
      </w:r>
      <w:r>
        <w:rPr>
          <w:szCs w:val="24"/>
        </w:rPr>
        <w:t>Н.</w:t>
      </w:r>
      <w:r>
        <w:rPr>
          <w:szCs w:val="24"/>
          <w:lang w:val="en-US"/>
        </w:rPr>
        <w:t> </w:t>
      </w:r>
      <w:r>
        <w:rPr>
          <w:szCs w:val="24"/>
        </w:rPr>
        <w:t>М</w:t>
      </w:r>
      <w:r w:rsidRPr="00806564">
        <w:rPr>
          <w:szCs w:val="24"/>
        </w:rPr>
        <w:t xml:space="preserve">. </w:t>
      </w:r>
      <w:proofErr w:type="spellStart"/>
      <w:r>
        <w:rPr>
          <w:szCs w:val="24"/>
        </w:rPr>
        <w:t>Куляшова</w:t>
      </w:r>
      <w:proofErr w:type="spellEnd"/>
    </w:p>
    <w:p w14:paraId="54E8CE7D" w14:textId="297D8B21" w:rsidR="00BF27EB" w:rsidRPr="00A830AE" w:rsidRDefault="00586753" w:rsidP="00906696">
      <w:pPr>
        <w:tabs>
          <w:tab w:val="left" w:pos="4820"/>
          <w:tab w:val="left" w:pos="7655"/>
          <w:tab w:val="left" w:pos="7938"/>
        </w:tabs>
        <w:jc w:val="both"/>
        <w:rPr>
          <w:szCs w:val="28"/>
          <w:vertAlign w:val="superscript"/>
        </w:rPr>
      </w:pPr>
      <w:r>
        <w:rPr>
          <w:sz w:val="24"/>
          <w:szCs w:val="24"/>
        </w:rPr>
        <w:tab/>
      </w:r>
      <w:r w:rsidRPr="00A830AE">
        <w:rPr>
          <w:szCs w:val="28"/>
          <w:vertAlign w:val="superscript"/>
        </w:rPr>
        <w:t>подпись, дата</w:t>
      </w:r>
    </w:p>
    <w:p w14:paraId="02467B23" w14:textId="0A179A11" w:rsidR="00BF27EB" w:rsidRPr="00BF27EB" w:rsidRDefault="00586753" w:rsidP="00906696">
      <w:pPr>
        <w:tabs>
          <w:tab w:val="left" w:pos="3969"/>
          <w:tab w:val="left" w:pos="7230"/>
        </w:tabs>
        <w:rPr>
          <w:szCs w:val="28"/>
        </w:rPr>
      </w:pPr>
      <w:r>
        <w:rPr>
          <w:szCs w:val="28"/>
        </w:rPr>
        <w:t>Задание принял к исполнению</w:t>
      </w:r>
      <w:r w:rsidR="00906696">
        <w:rPr>
          <w:szCs w:val="28"/>
        </w:rPr>
        <w:tab/>
      </w:r>
      <w:r w:rsidRPr="00906696">
        <w:rPr>
          <w:szCs w:val="28"/>
        </w:rPr>
        <w:t>____________________</w:t>
      </w:r>
      <w:r w:rsidR="00906696">
        <w:rPr>
          <w:szCs w:val="28"/>
        </w:rPr>
        <w:t>__</w:t>
      </w:r>
      <w:r>
        <w:rPr>
          <w:szCs w:val="28"/>
        </w:rPr>
        <w:tab/>
      </w:r>
      <w:r>
        <w:rPr>
          <w:szCs w:val="24"/>
        </w:rPr>
        <w:t>А. Е. Конышев</w:t>
      </w:r>
    </w:p>
    <w:p w14:paraId="64EEAC81" w14:textId="177A2B75" w:rsidR="00BF27EB" w:rsidRPr="00A830AE" w:rsidRDefault="00586753" w:rsidP="00906696">
      <w:pPr>
        <w:tabs>
          <w:tab w:val="left" w:pos="-2127"/>
          <w:tab w:val="left" w:pos="4820"/>
        </w:tabs>
        <w:rPr>
          <w:szCs w:val="28"/>
          <w:vertAlign w:val="superscript"/>
        </w:rPr>
      </w:pPr>
      <w:r>
        <w:rPr>
          <w:sz w:val="24"/>
          <w:szCs w:val="24"/>
        </w:rPr>
        <w:tab/>
      </w:r>
      <w:r w:rsidR="00BF27EB" w:rsidRPr="00A830AE">
        <w:rPr>
          <w:szCs w:val="28"/>
          <w:vertAlign w:val="superscript"/>
        </w:rPr>
        <w:t>подпись, дата</w:t>
      </w:r>
      <w:bookmarkStart w:id="2" w:name="_GoBack"/>
      <w:bookmarkEnd w:id="2"/>
    </w:p>
    <w:p w14:paraId="335CB2F3" w14:textId="77777777" w:rsidR="00BF27EB" w:rsidRPr="00BF27EB" w:rsidRDefault="00BF27EB" w:rsidP="00BF27EB">
      <w:pPr>
        <w:tabs>
          <w:tab w:val="left" w:pos="142"/>
          <w:tab w:val="left" w:pos="426"/>
          <w:tab w:val="left" w:pos="1560"/>
          <w:tab w:val="left" w:pos="2552"/>
          <w:tab w:val="left" w:pos="3261"/>
        </w:tabs>
        <w:spacing w:line="360" w:lineRule="auto"/>
        <w:rPr>
          <w:b/>
          <w:szCs w:val="28"/>
        </w:rPr>
      </w:pPr>
    </w:p>
    <w:p w14:paraId="38A5E6F5" w14:textId="77777777" w:rsidR="00BF27EB" w:rsidRDefault="00BF27EB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</w:rPr>
      </w:pPr>
    </w:p>
    <w:p w14:paraId="0EE37B28" w14:textId="77777777" w:rsidR="00BF27EB" w:rsidRDefault="00BF27EB" w:rsidP="00664597">
      <w:pPr>
        <w:pStyle w:val="21"/>
        <w:tabs>
          <w:tab w:val="clear" w:pos="142"/>
          <w:tab w:val="clear" w:pos="426"/>
          <w:tab w:val="left" w:pos="708"/>
        </w:tabs>
        <w:ind w:left="0"/>
        <w:jc w:val="center"/>
        <w:rPr>
          <w:szCs w:val="28"/>
          <w:highlight w:val="green"/>
        </w:rPr>
        <w:sectPr w:rsidR="00BF27EB" w:rsidSect="00446D8A">
          <w:footerReference w:type="default" r:id="rId8"/>
          <w:type w:val="continuous"/>
          <w:pgSz w:w="11906" w:h="16838" w:code="9"/>
          <w:pgMar w:top="1134" w:right="850" w:bottom="1134" w:left="1701" w:header="709" w:footer="709" w:gutter="0"/>
          <w:cols w:space="720"/>
          <w:docGrid w:linePitch="381"/>
        </w:sectPr>
      </w:pPr>
    </w:p>
    <w:p w14:paraId="6B9941D4" w14:textId="717F4E0F" w:rsidR="002D122D" w:rsidRDefault="002D122D" w:rsidP="00466D10">
      <w:pPr>
        <w:spacing w:line="360" w:lineRule="auto"/>
        <w:jc w:val="center"/>
        <w:rPr>
          <w:b/>
        </w:rPr>
      </w:pPr>
      <w:r w:rsidRPr="002D122D">
        <w:rPr>
          <w:b/>
        </w:rPr>
        <w:lastRenderedPageBreak/>
        <w:t>РЕФЕРАТ</w:t>
      </w:r>
    </w:p>
    <w:p w14:paraId="3BE292F4" w14:textId="2FFB7987" w:rsidR="002D122D" w:rsidRDefault="002D122D" w:rsidP="00B35488">
      <w:pPr>
        <w:spacing w:line="360" w:lineRule="auto"/>
        <w:jc w:val="both"/>
        <w:rPr>
          <w:b/>
        </w:rPr>
      </w:pPr>
    </w:p>
    <w:p w14:paraId="5D720EE7" w14:textId="032095DA" w:rsidR="00C24A9C" w:rsidRDefault="00C24A9C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>Курсовая работа бакалавра</w:t>
      </w:r>
      <w:r w:rsidR="00884F60">
        <w:rPr>
          <w:bCs/>
        </w:rPr>
        <w:t xml:space="preserve"> </w:t>
      </w:r>
      <w:r w:rsidR="00180527">
        <w:rPr>
          <w:bCs/>
        </w:rPr>
        <w:t>41</w:t>
      </w:r>
      <w:r w:rsidR="00185765">
        <w:rPr>
          <w:bCs/>
        </w:rPr>
        <w:t> страниц</w:t>
      </w:r>
      <w:r w:rsidR="00180527">
        <w:rPr>
          <w:bCs/>
        </w:rPr>
        <w:t>а</w:t>
      </w:r>
      <w:r w:rsidR="00185765">
        <w:rPr>
          <w:bCs/>
        </w:rPr>
        <w:t xml:space="preserve">, </w:t>
      </w:r>
      <w:r w:rsidR="00884F60">
        <w:rPr>
          <w:bCs/>
        </w:rPr>
        <w:t>6</w:t>
      </w:r>
      <w:r w:rsidR="00185765">
        <w:rPr>
          <w:bCs/>
        </w:rPr>
        <w:t> </w:t>
      </w:r>
      <w:r w:rsidR="00884F60">
        <w:rPr>
          <w:bCs/>
        </w:rPr>
        <w:t>рисунков, 1</w:t>
      </w:r>
      <w:r w:rsidR="00185765">
        <w:rPr>
          <w:bCs/>
        </w:rPr>
        <w:t> </w:t>
      </w:r>
      <w:r w:rsidR="00884F60">
        <w:rPr>
          <w:bCs/>
        </w:rPr>
        <w:t xml:space="preserve">таблица, </w:t>
      </w:r>
      <w:r w:rsidR="00185765">
        <w:rPr>
          <w:bCs/>
        </w:rPr>
        <w:t>1 формула.</w:t>
      </w:r>
    </w:p>
    <w:p w14:paraId="111EE43E" w14:textId="6929FD06" w:rsidR="00884F60" w:rsidRPr="00EA5B27" w:rsidRDefault="00884F60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>ВЕРОЯТНОСТНО-СТАТИСТИЧЕСКИЕ МЕТОДЫ, ЗАДАЧИ РАСПОЗНАВАНИЯ, КЛАССИФИКАЦИЯ,</w:t>
      </w:r>
      <w:r w:rsidR="003B2DBA">
        <w:rPr>
          <w:bCs/>
        </w:rPr>
        <w:t xml:space="preserve"> </w:t>
      </w:r>
      <w:r>
        <w:rPr>
          <w:bCs/>
        </w:rPr>
        <w:t>НАИВНЫЙ БАЙЕСОВСКИЙ КЛАССИФИКАТОР</w:t>
      </w:r>
      <w:r w:rsidR="003B2DBA">
        <w:rPr>
          <w:bCs/>
        </w:rPr>
        <w:t>, МЕТОД ОПОРНЫХ ВЕКТОРОВ,</w:t>
      </w:r>
      <w:r w:rsidR="003B2DBA" w:rsidRPr="003B2DBA">
        <w:rPr>
          <w:rFonts w:ascii="Consolas" w:hAnsi="Consolas" w:cs="Consolas"/>
          <w:color w:val="000000"/>
          <w:sz w:val="26"/>
          <w:szCs w:val="26"/>
        </w:rPr>
        <w:t xml:space="preserve"> </w:t>
      </w:r>
      <w:r w:rsidR="003B2DBA" w:rsidRPr="003B2DBA">
        <w:rPr>
          <w:bCs/>
          <w:lang w:val="en-US"/>
        </w:rPr>
        <w:t>SKLEARN</w:t>
      </w:r>
    </w:p>
    <w:p w14:paraId="0ADCCB90" w14:textId="1AE941DD" w:rsidR="003B2DBA" w:rsidRDefault="003B2DBA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>Объект</w:t>
      </w:r>
      <w:r w:rsidR="004308B0">
        <w:rPr>
          <w:bCs/>
        </w:rPr>
        <w:t>ами</w:t>
      </w:r>
      <w:r>
        <w:rPr>
          <w:bCs/>
        </w:rPr>
        <w:t xml:space="preserve"> исследования явля</w:t>
      </w:r>
      <w:r w:rsidR="004308B0">
        <w:rPr>
          <w:bCs/>
        </w:rPr>
        <w:t>ются вероятностно-статистические методы, наиболее часто применяемые в задачах распознавания образов и объектов.</w:t>
      </w:r>
    </w:p>
    <w:p w14:paraId="01906A7E" w14:textId="733FA9E0" w:rsidR="004308B0" w:rsidRDefault="004308B0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Цель работы – </w:t>
      </w:r>
      <w:r w:rsidR="00DF3D1F">
        <w:rPr>
          <w:bCs/>
        </w:rPr>
        <w:t xml:space="preserve">исследовать различные </w:t>
      </w:r>
      <w:r w:rsidR="00200D80">
        <w:rPr>
          <w:bCs/>
        </w:rPr>
        <w:t xml:space="preserve">вероятностно-статистические </w:t>
      </w:r>
      <w:r w:rsidR="00DF3D1F">
        <w:rPr>
          <w:bCs/>
        </w:rPr>
        <w:t>методы</w:t>
      </w:r>
      <w:r w:rsidR="00200D80">
        <w:rPr>
          <w:bCs/>
        </w:rPr>
        <w:t xml:space="preserve">, сравнить их результаты работы на одинаковых </w:t>
      </w:r>
      <w:r w:rsidR="00EA5B27">
        <w:rPr>
          <w:bCs/>
        </w:rPr>
        <w:t xml:space="preserve">наборах </w:t>
      </w:r>
      <w:r w:rsidR="00200D80">
        <w:rPr>
          <w:bCs/>
        </w:rPr>
        <w:t>данных</w:t>
      </w:r>
      <w:r w:rsidR="00930FF5">
        <w:rPr>
          <w:bCs/>
        </w:rPr>
        <w:t xml:space="preserve">, оценить применимость </w:t>
      </w:r>
      <w:r w:rsidR="00185765">
        <w:rPr>
          <w:bCs/>
        </w:rPr>
        <w:t xml:space="preserve">этих </w:t>
      </w:r>
      <w:r w:rsidR="00930FF5">
        <w:rPr>
          <w:bCs/>
        </w:rPr>
        <w:t xml:space="preserve">методов </w:t>
      </w:r>
      <w:r w:rsidR="00185765">
        <w:rPr>
          <w:bCs/>
        </w:rPr>
        <w:t xml:space="preserve">на различных </w:t>
      </w:r>
      <w:r w:rsidR="005015D2">
        <w:rPr>
          <w:bCs/>
        </w:rPr>
        <w:t>объектах</w:t>
      </w:r>
      <w:r w:rsidR="00185765">
        <w:rPr>
          <w:bCs/>
        </w:rPr>
        <w:t>.</w:t>
      </w:r>
    </w:p>
    <w:p w14:paraId="5FEAE858" w14:textId="49CE7FC3" w:rsidR="00185765" w:rsidRPr="004308B0" w:rsidRDefault="00185765" w:rsidP="00B35488">
      <w:pPr>
        <w:spacing w:line="360" w:lineRule="auto"/>
        <w:ind w:firstLine="709"/>
        <w:jc w:val="both"/>
        <w:rPr>
          <w:bCs/>
        </w:rPr>
      </w:pPr>
      <w:r>
        <w:rPr>
          <w:bCs/>
        </w:rPr>
        <w:t xml:space="preserve">В результате исследования были разработаны и обучены модели с использованием различных </w:t>
      </w:r>
      <w:r w:rsidR="005015D2">
        <w:rPr>
          <w:bCs/>
        </w:rPr>
        <w:t>вероятностно-статистических методов</w:t>
      </w:r>
      <w:r w:rsidR="00F850FF">
        <w:rPr>
          <w:bCs/>
        </w:rPr>
        <w:t>.</w:t>
      </w:r>
      <w:r w:rsidR="008E6F32">
        <w:rPr>
          <w:bCs/>
        </w:rPr>
        <w:t xml:space="preserve"> Модели были </w:t>
      </w:r>
      <w:r w:rsidR="0036185F">
        <w:rPr>
          <w:bCs/>
        </w:rPr>
        <w:t xml:space="preserve">применены к различным типам данных. </w:t>
      </w:r>
    </w:p>
    <w:p w14:paraId="2AB4C29B" w14:textId="739A73B2" w:rsidR="002D122D" w:rsidRPr="002D122D" w:rsidRDefault="002D122D" w:rsidP="002D122D">
      <w:pPr>
        <w:rPr>
          <w:b/>
        </w:rPr>
      </w:pPr>
      <w:r>
        <w:rPr>
          <w:b/>
        </w:rPr>
        <w:br w:type="page"/>
      </w:r>
    </w:p>
    <w:sdt>
      <w:sdtPr>
        <w:id w:val="-16105053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CE7F902" w14:textId="77777777" w:rsidR="00EC709C" w:rsidRDefault="00466D10" w:rsidP="00466D10">
          <w:pPr>
            <w:spacing w:line="360" w:lineRule="auto"/>
            <w:jc w:val="center"/>
            <w:rPr>
              <w:b/>
              <w:szCs w:val="28"/>
            </w:rPr>
          </w:pPr>
          <w:r w:rsidRPr="00466D10">
            <w:rPr>
              <w:b/>
              <w:szCs w:val="28"/>
            </w:rPr>
            <w:t>СОДЕРЖАНИЕ</w:t>
          </w:r>
        </w:p>
        <w:p w14:paraId="07556722" w14:textId="77777777" w:rsidR="002D122D" w:rsidRPr="00466D10" w:rsidRDefault="002D122D" w:rsidP="00466D10">
          <w:pPr>
            <w:spacing w:line="360" w:lineRule="auto"/>
            <w:jc w:val="center"/>
            <w:rPr>
              <w:b/>
            </w:rPr>
          </w:pPr>
        </w:p>
        <w:p w14:paraId="2A5A5762" w14:textId="23BC6559" w:rsidR="004F561B" w:rsidRDefault="00C656A4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r>
            <w:rPr>
              <w:rFonts w:ascii="Cambria" w:hAnsi="Cambria"/>
              <w:sz w:val="24"/>
            </w:rPr>
            <w:fldChar w:fldCharType="begin"/>
          </w:r>
          <w:r>
            <w:rPr>
              <w:rFonts w:ascii="Cambria" w:hAnsi="Cambria"/>
              <w:sz w:val="24"/>
            </w:rPr>
            <w:instrText xml:space="preserve"> TOC \o "1-3" \h \z \u </w:instrText>
          </w:r>
          <w:r>
            <w:rPr>
              <w:rFonts w:ascii="Cambria" w:hAnsi="Cambria"/>
              <w:sz w:val="24"/>
            </w:rPr>
            <w:fldChar w:fldCharType="separate"/>
          </w:r>
          <w:hyperlink w:anchor="_Toc137140570" w:history="1">
            <w:r w:rsidR="004F561B" w:rsidRPr="005123FD">
              <w:rPr>
                <w:rStyle w:val="af"/>
                <w:noProof/>
              </w:rPr>
              <w:t>ПЕРЕЧЕНЬ ОБОЗНАЧЕНИЙ И СОКРАЩЕНИЙ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_Toc137140570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5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66D719E0" w14:textId="1F693066" w:rsidR="004F561B" w:rsidRDefault="00F613AB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7140571" w:history="1">
            <w:r w:rsidR="004F561B" w:rsidRPr="005123FD">
              <w:rPr>
                <w:rStyle w:val="af"/>
                <w:noProof/>
              </w:rPr>
              <w:t>ВВЕДЕНИЕ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_Toc137140571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6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650886F5" w14:textId="3FCB5748" w:rsidR="004F561B" w:rsidRDefault="00F613AB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7140572" w:history="1">
            <w:r w:rsidR="004F561B" w:rsidRPr="005123FD">
              <w:rPr>
                <w:rStyle w:val="af"/>
                <w:noProof/>
              </w:rPr>
              <w:t>1 Основные сведения о вероятностно-статистических методах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_Toc137140572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8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132E4404" w14:textId="15253F91" w:rsidR="004F561B" w:rsidRDefault="00F613AB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7140573" w:history="1">
            <w:r w:rsidR="004F561B" w:rsidRPr="005123FD">
              <w:rPr>
                <w:rStyle w:val="af"/>
                <w:noProof/>
              </w:rPr>
              <w:t>2 ОБЗОР ЧАСТО ПРИМЕНЯЕМЫХ ВЕРОЯТНОСТНО-СТАТИСТИЧЕСКИХ МЕТОДОВ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_Toc137140573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11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70F40D37" w14:textId="31EE65B2" w:rsidR="004F561B" w:rsidRDefault="00F613AB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7140574" w:history="1">
            <w:r w:rsidR="004F561B" w:rsidRPr="005123FD">
              <w:rPr>
                <w:rStyle w:val="af"/>
                <w:noProof/>
              </w:rPr>
              <w:t>2.1 Наивный байесовский классификатор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_Toc137140574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11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5DABE6EC" w14:textId="67155669" w:rsidR="004F561B" w:rsidRDefault="00F613AB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7140575" w:history="1">
            <w:r w:rsidR="004F561B" w:rsidRPr="005123FD">
              <w:rPr>
                <w:rStyle w:val="af"/>
                <w:noProof/>
              </w:rPr>
              <w:t>2.2 Метод опорных векторов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_Toc137140575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21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26C6D3F6" w14:textId="11410A90" w:rsidR="004F561B" w:rsidRDefault="00F613AB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7140576" w:history="1">
            <w:r w:rsidR="004F561B" w:rsidRPr="005123FD">
              <w:rPr>
                <w:rStyle w:val="af"/>
                <w:noProof/>
              </w:rPr>
              <w:t>2.3 Метод главных компонент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_Toc137140576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26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34BE513F" w14:textId="121A8D63" w:rsidR="004F561B" w:rsidRDefault="00F613AB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40577" w:history="1">
            <w:r w:rsidR="004F561B" w:rsidRPr="005123FD">
              <w:rPr>
                <w:rStyle w:val="af"/>
                <w:noProof/>
              </w:rPr>
              <w:t>2.3.1 Объяснение работы метода главных компонент на двумерном примере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_Toc137140577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27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043F9F4E" w14:textId="1099A161" w:rsidR="004F561B" w:rsidRDefault="00F613AB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40578" w:history="1">
            <w:r w:rsidR="004F561B" w:rsidRPr="005123FD">
              <w:rPr>
                <w:rStyle w:val="af"/>
                <w:noProof/>
              </w:rPr>
              <w:t>2.3.2 Демонстрация работы метода главных компонент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_Toc137140578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29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17CF1668" w14:textId="120FB78D" w:rsidR="004F561B" w:rsidRDefault="00F613AB">
          <w:pPr>
            <w:pStyle w:val="23"/>
            <w:rPr>
              <w:rFonts w:asciiTheme="minorHAnsi" w:eastAsiaTheme="minorEastAsia" w:hAnsiTheme="minorHAnsi" w:cstheme="minorBidi"/>
              <w:bCs w:val="0"/>
              <w:noProof/>
              <w:sz w:val="22"/>
              <w:szCs w:val="22"/>
            </w:rPr>
          </w:pPr>
          <w:hyperlink w:anchor="_Toc137140579" w:history="1">
            <w:r w:rsidR="004F561B" w:rsidRPr="005123FD">
              <w:rPr>
                <w:rStyle w:val="af"/>
                <w:noProof/>
              </w:rPr>
              <w:t>2.4 Линейная регрессия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_Toc137140579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35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7E9B478E" w14:textId="510A2D48" w:rsidR="004F561B" w:rsidRDefault="00F613AB">
          <w:pPr>
            <w:pStyle w:val="3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7140580" w:history="1">
            <w:r w:rsidR="004F561B" w:rsidRPr="005123FD">
              <w:rPr>
                <w:rStyle w:val="af"/>
                <w:noProof/>
              </w:rPr>
              <w:t>2.4.1 Практическое применение линейной регрессии для различных задач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_Toc137140580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36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26150022" w14:textId="2AC77278" w:rsidR="004F561B" w:rsidRDefault="00F613AB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7140581" w:history="1">
            <w:r w:rsidR="004F561B" w:rsidRPr="005123FD">
              <w:rPr>
                <w:rStyle w:val="af"/>
                <w:noProof/>
              </w:rPr>
              <w:t>ЗАКЛЮЧЕНИЕ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_Toc137140581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40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0EB2E169" w14:textId="67AC70CD" w:rsidR="004F561B" w:rsidRDefault="00F613AB">
          <w:pPr>
            <w:pStyle w:val="13"/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</w:rPr>
          </w:pPr>
          <w:hyperlink w:anchor="_Toc137140582" w:history="1">
            <w:r w:rsidR="004F561B" w:rsidRPr="005123FD">
              <w:rPr>
                <w:rStyle w:val="af"/>
                <w:noProof/>
              </w:rPr>
              <w:t>СПИСОК ИСПОЛЬЗОВАННОЙ ЛИТЕРАТУРЫ</w:t>
            </w:r>
            <w:r w:rsidR="004F561B">
              <w:rPr>
                <w:noProof/>
                <w:webHidden/>
              </w:rPr>
              <w:tab/>
            </w:r>
            <w:r w:rsidR="004F561B">
              <w:rPr>
                <w:noProof/>
                <w:webHidden/>
              </w:rPr>
              <w:fldChar w:fldCharType="begin"/>
            </w:r>
            <w:r w:rsidR="004F561B">
              <w:rPr>
                <w:noProof/>
                <w:webHidden/>
              </w:rPr>
              <w:instrText xml:space="preserve"> PAGEREF _Toc137140582 \h </w:instrText>
            </w:r>
            <w:r w:rsidR="004F561B">
              <w:rPr>
                <w:noProof/>
                <w:webHidden/>
              </w:rPr>
            </w:r>
            <w:r w:rsidR="004F561B">
              <w:rPr>
                <w:noProof/>
                <w:webHidden/>
              </w:rPr>
              <w:fldChar w:fldCharType="separate"/>
            </w:r>
            <w:r w:rsidR="000A5FEF">
              <w:rPr>
                <w:noProof/>
                <w:webHidden/>
              </w:rPr>
              <w:t>41</w:t>
            </w:r>
            <w:r w:rsidR="004F561B">
              <w:rPr>
                <w:noProof/>
                <w:webHidden/>
              </w:rPr>
              <w:fldChar w:fldCharType="end"/>
            </w:r>
          </w:hyperlink>
        </w:p>
        <w:p w14:paraId="1A48B9FD" w14:textId="7F7E3070" w:rsidR="00EC709C" w:rsidRDefault="00C656A4" w:rsidP="0070364C">
          <w:pPr>
            <w:spacing w:line="360" w:lineRule="auto"/>
          </w:pPr>
          <w:r>
            <w:rPr>
              <w:rFonts w:ascii="Cambria" w:hAnsi="Cambria"/>
              <w:sz w:val="24"/>
              <w:szCs w:val="24"/>
            </w:rPr>
            <w:fldChar w:fldCharType="end"/>
          </w:r>
        </w:p>
      </w:sdtContent>
    </w:sdt>
    <w:p w14:paraId="291A6D5C" w14:textId="2DB60DC3" w:rsidR="00EC709C" w:rsidRDefault="00EC709C" w:rsidP="00787A3C">
      <w:pPr>
        <w:spacing w:line="360" w:lineRule="auto"/>
        <w:rPr>
          <w:bCs/>
          <w:szCs w:val="28"/>
        </w:rPr>
      </w:pPr>
      <w:r>
        <w:rPr>
          <w:bCs/>
          <w:szCs w:val="28"/>
        </w:rPr>
        <w:br w:type="page"/>
      </w:r>
    </w:p>
    <w:p w14:paraId="737DD00D" w14:textId="1CEFD975" w:rsidR="007666E5" w:rsidRDefault="007666E5" w:rsidP="007C3226">
      <w:pPr>
        <w:pStyle w:val="34"/>
      </w:pPr>
      <w:bookmarkStart w:id="3" w:name="_Toc137140570"/>
      <w:r>
        <w:lastRenderedPageBreak/>
        <w:t xml:space="preserve">ПЕРЕЧЕНЬ </w:t>
      </w:r>
      <w:r w:rsidR="008C625F">
        <w:t xml:space="preserve">ОБОЗНАЧЕНИЙ И </w:t>
      </w:r>
      <w:r>
        <w:t>СОКРАЩЕНИ</w:t>
      </w:r>
      <w:r w:rsidR="008C625F">
        <w:t>Й</w:t>
      </w:r>
      <w:bookmarkEnd w:id="3"/>
    </w:p>
    <w:p w14:paraId="2F1173B4" w14:textId="37013E55" w:rsidR="007666E5" w:rsidRDefault="007666E5" w:rsidP="007666E5">
      <w:pPr>
        <w:ind w:firstLine="709"/>
      </w:pPr>
    </w:p>
    <w:p w14:paraId="45C10E1B" w14:textId="5DE2B28B" w:rsidR="007666E5" w:rsidRDefault="007666E5" w:rsidP="008C625F">
      <w:pPr>
        <w:spacing w:line="360" w:lineRule="auto"/>
        <w:ind w:firstLine="709"/>
      </w:pPr>
      <w:r>
        <w:t>В на</w:t>
      </w:r>
      <w:r w:rsidR="006A14CA">
        <w:t>стоящей курсовой работе применяют следующие сокращения и обозначения:</w:t>
      </w:r>
    </w:p>
    <w:p w14:paraId="3E67977E" w14:textId="7C181E74" w:rsidR="008962E0" w:rsidRPr="009C2037" w:rsidRDefault="008962E0" w:rsidP="008C625F">
      <w:pPr>
        <w:spacing w:line="360" w:lineRule="auto"/>
        <w:ind w:firstLine="709"/>
        <w:rPr>
          <w:szCs w:val="28"/>
        </w:rPr>
      </w:pPr>
      <w:r>
        <w:rPr>
          <w:szCs w:val="28"/>
        </w:rPr>
        <w:t>ВСМ – вероятностно-статистическ</w:t>
      </w:r>
      <w:r w:rsidR="009C2037">
        <w:rPr>
          <w:szCs w:val="28"/>
        </w:rPr>
        <w:t>ие</w:t>
      </w:r>
      <w:r>
        <w:rPr>
          <w:szCs w:val="28"/>
        </w:rPr>
        <w:t xml:space="preserve"> метод</w:t>
      </w:r>
      <w:r w:rsidR="009C2037">
        <w:rPr>
          <w:szCs w:val="28"/>
        </w:rPr>
        <w:t>ы</w:t>
      </w:r>
    </w:p>
    <w:p w14:paraId="4C99852B" w14:textId="326CA880" w:rsidR="008962E0" w:rsidRDefault="006A14CA" w:rsidP="008C625F">
      <w:pPr>
        <w:spacing w:line="360" w:lineRule="auto"/>
        <w:ind w:firstLine="709"/>
      </w:pPr>
      <w:r>
        <w:t>НБК – наивный байесовский классификатор</w:t>
      </w:r>
    </w:p>
    <w:p w14:paraId="0D8907F3" w14:textId="428EA2D5" w:rsidR="009C2037" w:rsidRDefault="009C2037" w:rsidP="008C625F">
      <w:pPr>
        <w:spacing w:line="360" w:lineRule="auto"/>
        <w:ind w:firstLine="709"/>
      </w:pPr>
      <w:r w:rsidRPr="002C01E9">
        <w:t>SSE</w:t>
      </w:r>
      <w:r w:rsidRPr="00343D42">
        <w:t xml:space="preserve"> – </w:t>
      </w:r>
      <w:r w:rsidRPr="002C01E9">
        <w:t>сумм</w:t>
      </w:r>
      <w:r>
        <w:t>а</w:t>
      </w:r>
      <w:r w:rsidRPr="002C01E9">
        <w:t xml:space="preserve"> квадратов ошибок</w:t>
      </w:r>
    </w:p>
    <w:p w14:paraId="5CE86CB7" w14:textId="635EDEDF" w:rsidR="006A14CA" w:rsidRDefault="008C625F" w:rsidP="008C625F">
      <w:pPr>
        <w:spacing w:line="360" w:lineRule="auto"/>
        <w:ind w:firstLine="709"/>
      </w:pPr>
      <w:r>
        <w:rPr>
          <w:lang w:val="en-US"/>
        </w:rPr>
        <w:t>SVM</w:t>
      </w:r>
      <w:r w:rsidRPr="008962E0">
        <w:t xml:space="preserve"> – </w:t>
      </w:r>
      <w:r>
        <w:t>метод опорных векторов</w:t>
      </w:r>
    </w:p>
    <w:p w14:paraId="7F42BE67" w14:textId="12A4B408" w:rsidR="008962E0" w:rsidRDefault="008962E0" w:rsidP="008C625F">
      <w:pPr>
        <w:spacing w:line="360" w:lineRule="auto"/>
        <w:ind w:firstLine="709"/>
        <w:rPr>
          <w:szCs w:val="28"/>
        </w:rPr>
      </w:pPr>
      <w:r w:rsidRPr="001A6D9D">
        <w:rPr>
          <w:szCs w:val="28"/>
        </w:rPr>
        <w:t>PC</w:t>
      </w:r>
      <w:r>
        <w:rPr>
          <w:szCs w:val="28"/>
        </w:rPr>
        <w:t xml:space="preserve"> – главная компонента</w:t>
      </w:r>
    </w:p>
    <w:p w14:paraId="539B3F71" w14:textId="7509A163" w:rsidR="009C2037" w:rsidRPr="009C2037" w:rsidRDefault="009C2037" w:rsidP="008C625F">
      <w:pPr>
        <w:spacing w:line="360" w:lineRule="auto"/>
        <w:ind w:firstLine="709"/>
        <w:rPr>
          <w:szCs w:val="28"/>
        </w:rPr>
      </w:pPr>
      <w:r w:rsidRPr="001F32BC">
        <w:rPr>
          <w:szCs w:val="28"/>
        </w:rPr>
        <w:t>PCA</w:t>
      </w:r>
      <w:r>
        <w:rPr>
          <w:szCs w:val="28"/>
        </w:rPr>
        <w:t xml:space="preserve"> – метод главных компонент</w:t>
      </w:r>
    </w:p>
    <w:p w14:paraId="2DB6ABCF" w14:textId="1430CC11" w:rsidR="007666E5" w:rsidRPr="006A14CA" w:rsidRDefault="007666E5" w:rsidP="007666E5">
      <w:r>
        <w:br w:type="page"/>
      </w:r>
    </w:p>
    <w:p w14:paraId="3C3AAC5C" w14:textId="53E9FE90" w:rsidR="00787A3C" w:rsidRDefault="00EC709C" w:rsidP="00EC709C">
      <w:pPr>
        <w:pStyle w:val="34"/>
      </w:pPr>
      <w:bookmarkStart w:id="4" w:name="_Toc137140571"/>
      <w:r>
        <w:lastRenderedPageBreak/>
        <w:t>ВВЕДЕНИЕ</w:t>
      </w:r>
      <w:bookmarkEnd w:id="4"/>
    </w:p>
    <w:p w14:paraId="13EFA6CA" w14:textId="6BDE3E2A" w:rsidR="00EC709C" w:rsidRDefault="00EC709C" w:rsidP="00EC709C">
      <w:pPr>
        <w:spacing w:line="360" w:lineRule="auto"/>
        <w:jc w:val="center"/>
        <w:rPr>
          <w:bCs/>
          <w:szCs w:val="28"/>
        </w:rPr>
      </w:pPr>
    </w:p>
    <w:p w14:paraId="1714A092" w14:textId="4E6DFDEC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 xml:space="preserve">Задачи распознавания </w:t>
      </w:r>
      <w:r w:rsidR="002D122D">
        <w:rPr>
          <w:rFonts w:eastAsiaTheme="minorHAnsi"/>
          <w:szCs w:val="28"/>
          <w:lang w:eastAsia="en-US"/>
        </w:rPr>
        <w:t xml:space="preserve">– </w:t>
      </w:r>
      <w:r w:rsidRPr="0091555A">
        <w:rPr>
          <w:rFonts w:eastAsiaTheme="minorHAnsi"/>
          <w:szCs w:val="28"/>
          <w:lang w:eastAsia="en-US"/>
        </w:rPr>
        <w:t>это одна из важнейших областей, связанных с обработкой и анализом данных. Они находят применение в различных областях, таких как медицина, банковское дело, компьютерное зрение, робототехника и многих других. Решение этих задач может быть достаточно сложным, и часто требует использования вероятностно-статистических методов.</w:t>
      </w:r>
    </w:p>
    <w:p w14:paraId="0D60C647" w14:textId="424A83CF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 xml:space="preserve">В настоящее время, </w:t>
      </w:r>
      <w:r w:rsidR="009C2037">
        <w:rPr>
          <w:rFonts w:eastAsiaTheme="minorHAnsi"/>
          <w:szCs w:val="28"/>
          <w:lang w:eastAsia="en-US"/>
        </w:rPr>
        <w:t>ВСМ</w:t>
      </w:r>
      <w:r w:rsidRPr="0091555A">
        <w:rPr>
          <w:rFonts w:eastAsiaTheme="minorHAnsi"/>
          <w:szCs w:val="28"/>
          <w:lang w:eastAsia="en-US"/>
        </w:rPr>
        <w:t xml:space="preserve"> являются одними из наиболее эффективных и широко используемых методов решения задач распознавания. Они позволяют обрабатывать данные, извлекать из них информацию и принимать ре</w:t>
      </w:r>
      <w:r w:rsidR="002D122D">
        <w:rPr>
          <w:rFonts w:eastAsiaTheme="minorHAnsi"/>
          <w:szCs w:val="28"/>
          <w:lang w:eastAsia="en-US"/>
        </w:rPr>
        <w:t>шения на основе этой информации, что говорит об актуальности тему курсовой работы.</w:t>
      </w:r>
    </w:p>
    <w:p w14:paraId="54A33EF9" w14:textId="015B1AA6" w:rsidR="003755DD" w:rsidRPr="0091555A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91555A">
        <w:rPr>
          <w:rFonts w:eastAsiaTheme="minorHAnsi"/>
          <w:szCs w:val="28"/>
          <w:lang w:eastAsia="en-US"/>
        </w:rPr>
        <w:t xml:space="preserve">Существует множество </w:t>
      </w:r>
      <w:r w:rsidR="009C2037">
        <w:rPr>
          <w:rFonts w:eastAsiaTheme="minorHAnsi"/>
          <w:szCs w:val="28"/>
          <w:lang w:eastAsia="en-US"/>
        </w:rPr>
        <w:t>ВСМ</w:t>
      </w:r>
      <w:r w:rsidRPr="0091555A">
        <w:rPr>
          <w:rFonts w:eastAsiaTheme="minorHAnsi"/>
          <w:szCs w:val="28"/>
          <w:lang w:eastAsia="en-US"/>
        </w:rPr>
        <w:t>, которые используются в задачах распознавания и других областях. Некоторые из них включают в себя:</w:t>
      </w:r>
    </w:p>
    <w:p w14:paraId="15B3C49B" w14:textId="41B1D601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н</w:t>
      </w:r>
      <w:r w:rsidR="003755DD" w:rsidRPr="001F32BC">
        <w:rPr>
          <w:szCs w:val="28"/>
        </w:rPr>
        <w:t>аи</w:t>
      </w:r>
      <w:r w:rsidR="002D122D">
        <w:rPr>
          <w:szCs w:val="28"/>
        </w:rPr>
        <w:t>вный байесовский классификатор –</w:t>
      </w:r>
      <w:r w:rsidR="003755DD" w:rsidRPr="001F32BC">
        <w:rPr>
          <w:szCs w:val="28"/>
        </w:rPr>
        <w:t xml:space="preserve"> простой, но эффективный метод классификации, основанный на теории вероятностей</w:t>
      </w:r>
      <w:r w:rsidR="00657E91" w:rsidRPr="00657E91">
        <w:rPr>
          <w:szCs w:val="28"/>
        </w:rPr>
        <w:t>;</w:t>
      </w:r>
    </w:p>
    <w:p w14:paraId="2C8A223C" w14:textId="0937A688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2D122D">
        <w:rPr>
          <w:szCs w:val="28"/>
        </w:rPr>
        <w:t>етод опорных векторов (SVM) –</w:t>
      </w:r>
      <w:r w:rsidR="003755DD" w:rsidRPr="001F32BC">
        <w:rPr>
          <w:szCs w:val="28"/>
        </w:rPr>
        <w:t xml:space="preserve"> метод машинного обучения, который используется для классификации и регрессии. SVM строит гиперплоскость или набор гиперплоскостей в многомерном пространстве, которые максимально разделяют элементы разных классов</w:t>
      </w:r>
      <w:r w:rsidR="00657E91" w:rsidRPr="00657E91">
        <w:rPr>
          <w:szCs w:val="28"/>
        </w:rPr>
        <w:t>;</w:t>
      </w:r>
    </w:p>
    <w:p w14:paraId="4A502CEA" w14:textId="0A30F7E0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м</w:t>
      </w:r>
      <w:r w:rsidR="003755DD" w:rsidRPr="001F32BC">
        <w:rPr>
          <w:szCs w:val="28"/>
        </w:rPr>
        <w:t xml:space="preserve">етод главных компонент (PCA)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снижения размерности данных путем проекции их на более низкоразмерное пространство. Это помогает устранить шум, улучшить качество данных и ускорить алгоритмы обработки данных</w:t>
      </w:r>
      <w:r w:rsidR="00657E91" w:rsidRPr="00657E91">
        <w:rPr>
          <w:szCs w:val="28"/>
        </w:rPr>
        <w:t>;</w:t>
      </w:r>
    </w:p>
    <w:p w14:paraId="00D7F40A" w14:textId="472393EA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л</w:t>
      </w:r>
      <w:r w:rsidR="003755DD" w:rsidRPr="001F32BC">
        <w:rPr>
          <w:szCs w:val="28"/>
        </w:rPr>
        <w:t xml:space="preserve">инейная регрессия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анализа отношения между зависимыми и независимыми переменными. Линейная регрессия может быть использована для прогнозирования значений зависимых переменных на основе значений независимых переменных</w:t>
      </w:r>
      <w:r w:rsidR="00657E91" w:rsidRPr="00657E91">
        <w:rPr>
          <w:szCs w:val="28"/>
        </w:rPr>
        <w:t>;</w:t>
      </w:r>
    </w:p>
    <w:p w14:paraId="77B9CDBD" w14:textId="61B2FB6D" w:rsidR="003755DD" w:rsidRPr="001F32BC" w:rsidRDefault="0091555A" w:rsidP="00E210C7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к</w:t>
      </w:r>
      <w:r w:rsidR="003755DD" w:rsidRPr="001F32BC">
        <w:rPr>
          <w:szCs w:val="28"/>
        </w:rPr>
        <w:t xml:space="preserve">ластерный анализ </w:t>
      </w:r>
      <w:r w:rsidR="002D122D">
        <w:rPr>
          <w:szCs w:val="28"/>
        </w:rPr>
        <w:t>–</w:t>
      </w:r>
      <w:r w:rsidR="003755DD" w:rsidRPr="001F32BC">
        <w:rPr>
          <w:szCs w:val="28"/>
        </w:rPr>
        <w:t xml:space="preserve"> метод, используемый для разделения групп объектов на основе сходства между ними. Кластерный анализ может быть использован для классификации данных или для поиска скрытых структур в данных</w:t>
      </w:r>
      <w:r w:rsidR="00657E91" w:rsidRPr="00657E91">
        <w:rPr>
          <w:szCs w:val="28"/>
        </w:rPr>
        <w:t>.</w:t>
      </w:r>
    </w:p>
    <w:p w14:paraId="2E16CF03" w14:textId="77777777" w:rsidR="003755DD" w:rsidRDefault="003755D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>Это только некоторые из методов, используемых в задачах распознавания и других областях. В зависимости от конкретной задачи может быть использован один или несколько из этих методов, а также другие методы машинного обучения и статистические методы.</w:t>
      </w:r>
    </w:p>
    <w:p w14:paraId="0F5D399B" w14:textId="6F236056" w:rsidR="002D122D" w:rsidRDefault="00DD1E6D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Цель курсовой работы – применение </w:t>
      </w:r>
      <w:r w:rsidR="009C2037">
        <w:rPr>
          <w:rFonts w:eastAsiaTheme="minorHAnsi"/>
          <w:szCs w:val="28"/>
          <w:lang w:eastAsia="en-US"/>
        </w:rPr>
        <w:t>ВСМ</w:t>
      </w:r>
      <w:r>
        <w:rPr>
          <w:rFonts w:eastAsiaTheme="minorHAnsi"/>
          <w:szCs w:val="28"/>
          <w:lang w:eastAsia="en-US"/>
        </w:rPr>
        <w:t xml:space="preserve"> в задачах распознавания. В связи с эти</w:t>
      </w:r>
      <w:r w:rsidR="009C2037">
        <w:rPr>
          <w:rFonts w:eastAsiaTheme="minorHAnsi"/>
          <w:szCs w:val="28"/>
          <w:lang w:eastAsia="en-US"/>
        </w:rPr>
        <w:t>м</w:t>
      </w:r>
      <w:r>
        <w:rPr>
          <w:rFonts w:eastAsiaTheme="minorHAnsi"/>
          <w:szCs w:val="28"/>
          <w:lang w:eastAsia="en-US"/>
        </w:rPr>
        <w:t xml:space="preserve"> необходимо решить следующие задачи:</w:t>
      </w:r>
    </w:p>
    <w:p w14:paraId="7B22F634" w14:textId="36E06917" w:rsidR="00DD1E6D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рассмотреть</w:t>
      </w:r>
      <w:r w:rsidRPr="0018248E">
        <w:rPr>
          <w:rFonts w:eastAsiaTheme="minorHAnsi"/>
          <w:szCs w:val="28"/>
          <w:lang w:eastAsia="en-US"/>
        </w:rPr>
        <w:t xml:space="preserve"> различные вероятностно-статистические методы</w:t>
      </w:r>
      <w:r w:rsidRPr="00DD1E6D">
        <w:rPr>
          <w:rFonts w:eastAsiaTheme="minorHAnsi"/>
          <w:szCs w:val="28"/>
          <w:lang w:eastAsia="en-US"/>
        </w:rPr>
        <w:t>;</w:t>
      </w:r>
    </w:p>
    <w:p w14:paraId="4427687D" w14:textId="3F5DF292" w:rsidR="00DD1E6D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 xml:space="preserve">изучить их применение </w:t>
      </w:r>
      <w:r w:rsidRPr="0018248E">
        <w:rPr>
          <w:rFonts w:eastAsiaTheme="minorHAnsi"/>
          <w:szCs w:val="28"/>
          <w:lang w:eastAsia="en-US"/>
        </w:rPr>
        <w:t xml:space="preserve">в задачах распознавания, таких как классификация изображений, </w:t>
      </w:r>
      <w:r w:rsidR="009C2037">
        <w:rPr>
          <w:rFonts w:eastAsiaTheme="minorHAnsi"/>
          <w:szCs w:val="28"/>
          <w:lang w:eastAsia="en-US"/>
        </w:rPr>
        <w:t xml:space="preserve">анализ </w:t>
      </w:r>
      <w:r w:rsidR="00D1614E">
        <w:rPr>
          <w:rFonts w:eastAsiaTheme="minorHAnsi"/>
          <w:szCs w:val="28"/>
          <w:lang w:eastAsia="en-US"/>
        </w:rPr>
        <w:t>данных</w:t>
      </w:r>
      <w:r>
        <w:rPr>
          <w:rFonts w:eastAsiaTheme="minorHAnsi"/>
          <w:szCs w:val="28"/>
          <w:lang w:eastAsia="en-US"/>
        </w:rPr>
        <w:t>, анализ текстов и др</w:t>
      </w:r>
      <w:r w:rsidRPr="00DD1E6D">
        <w:rPr>
          <w:rFonts w:eastAsiaTheme="minorHAnsi"/>
          <w:szCs w:val="28"/>
          <w:lang w:eastAsia="en-US"/>
        </w:rPr>
        <w:t>.;</w:t>
      </w:r>
    </w:p>
    <w:p w14:paraId="060192D2" w14:textId="3C7244F0" w:rsidR="00DD1E6D" w:rsidRDefault="00DD1E6D" w:rsidP="00090592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 w:rsidRPr="00DD1E6D">
        <w:rPr>
          <w:rFonts w:eastAsiaTheme="minorHAnsi"/>
          <w:szCs w:val="28"/>
          <w:lang w:eastAsia="en-US"/>
        </w:rPr>
        <w:t>рассмотреть основные принципы байесовской статистики, метод опорных векторов, метод главных компонент и другие методы, которые широко применяются в задачах распознавания;</w:t>
      </w:r>
    </w:p>
    <w:p w14:paraId="06CB7BD0" w14:textId="457D14A9" w:rsidR="00DD1E6D" w:rsidRDefault="00DD1E6D" w:rsidP="00090592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провести</w:t>
      </w:r>
      <w:r w:rsidRPr="0018248E">
        <w:rPr>
          <w:rFonts w:eastAsiaTheme="minorHAnsi"/>
          <w:szCs w:val="28"/>
          <w:lang w:eastAsia="en-US"/>
        </w:rPr>
        <w:t xml:space="preserve"> анализ применимости этих методов на реальных данных с использованием языка программирования </w:t>
      </w:r>
      <w:proofErr w:type="spellStart"/>
      <w:r w:rsidRPr="0018248E">
        <w:rPr>
          <w:rFonts w:eastAsiaTheme="minorHAnsi"/>
          <w:szCs w:val="28"/>
          <w:lang w:eastAsia="en-US"/>
        </w:rPr>
        <w:t>Python</w:t>
      </w:r>
      <w:proofErr w:type="spellEnd"/>
      <w:r w:rsidRPr="0018248E">
        <w:rPr>
          <w:rFonts w:eastAsiaTheme="minorHAnsi"/>
          <w:szCs w:val="28"/>
          <w:lang w:eastAsia="en-US"/>
        </w:rPr>
        <w:t xml:space="preserve"> и библиотек для машинного обучения</w:t>
      </w:r>
      <w:r>
        <w:rPr>
          <w:rFonts w:eastAsiaTheme="minorHAnsi"/>
          <w:szCs w:val="28"/>
          <w:lang w:eastAsia="en-US"/>
        </w:rPr>
        <w:t>;</w:t>
      </w:r>
    </w:p>
    <w:p w14:paraId="44328643" w14:textId="478E2FC4" w:rsidR="00B5055F" w:rsidRPr="00DD1E6D" w:rsidRDefault="00DD1E6D" w:rsidP="00DD1E6D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использовать</w:t>
      </w:r>
      <w:r w:rsidRPr="0018248E">
        <w:rPr>
          <w:rFonts w:eastAsiaTheme="minorHAnsi"/>
          <w:szCs w:val="28"/>
          <w:lang w:eastAsia="en-US"/>
        </w:rPr>
        <w:t xml:space="preserve"> различные наборы данных, такие как MNIST для распознавания рукописных цифр</w:t>
      </w:r>
      <w:r w:rsidR="00D1614E">
        <w:rPr>
          <w:rFonts w:eastAsiaTheme="minorHAnsi"/>
          <w:szCs w:val="28"/>
          <w:lang w:eastAsia="en-US"/>
        </w:rPr>
        <w:t xml:space="preserve"> и «</w:t>
      </w:r>
      <w:r w:rsidR="00D1614E" w:rsidRPr="004169F1">
        <w:rPr>
          <w:szCs w:val="28"/>
        </w:rPr>
        <w:t xml:space="preserve">20 </w:t>
      </w:r>
      <w:proofErr w:type="spellStart"/>
      <w:r w:rsidR="00D1614E" w:rsidRPr="004169F1">
        <w:rPr>
          <w:szCs w:val="28"/>
        </w:rPr>
        <w:t>Newsgroups</w:t>
      </w:r>
      <w:proofErr w:type="spellEnd"/>
      <w:r w:rsidR="00D1614E">
        <w:rPr>
          <w:szCs w:val="28"/>
        </w:rPr>
        <w:t>» для распознавания текстов статей</w:t>
      </w:r>
      <w:r w:rsidR="007C3226">
        <w:rPr>
          <w:rFonts w:eastAsiaTheme="minorHAnsi"/>
          <w:szCs w:val="28"/>
          <w:lang w:eastAsia="en-US"/>
        </w:rPr>
        <w:t>.</w:t>
      </w:r>
    </w:p>
    <w:p w14:paraId="61558451" w14:textId="12483E92" w:rsidR="00B5055F" w:rsidRPr="0018248E" w:rsidRDefault="00B5055F" w:rsidP="00090592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 w:rsidRPr="0018248E">
        <w:rPr>
          <w:rFonts w:eastAsiaTheme="minorHAnsi"/>
          <w:szCs w:val="28"/>
          <w:lang w:eastAsia="en-US"/>
        </w:rPr>
        <w:t xml:space="preserve">Анализ результатов </w:t>
      </w:r>
      <w:r w:rsidR="00DD1E6D">
        <w:rPr>
          <w:rFonts w:eastAsiaTheme="minorHAnsi"/>
          <w:szCs w:val="28"/>
          <w:lang w:eastAsia="en-US"/>
        </w:rPr>
        <w:t xml:space="preserve">выполнения поставленных задач </w:t>
      </w:r>
      <w:r w:rsidRPr="0018248E">
        <w:rPr>
          <w:rFonts w:eastAsiaTheme="minorHAnsi"/>
          <w:szCs w:val="28"/>
          <w:lang w:eastAsia="en-US"/>
        </w:rPr>
        <w:t>позволит оценить эффективность и применимость различных методов в реальных задачах.</w:t>
      </w:r>
    </w:p>
    <w:p w14:paraId="28C1F84F" w14:textId="042F1617" w:rsidR="00B5055F" w:rsidRDefault="00DD1E6D" w:rsidP="00231C9B">
      <w:pPr>
        <w:spacing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Д</w:t>
      </w:r>
      <w:r w:rsidR="00B5055F" w:rsidRPr="0018248E">
        <w:rPr>
          <w:rFonts w:eastAsiaTheme="minorHAnsi"/>
          <w:szCs w:val="28"/>
          <w:lang w:eastAsia="en-US"/>
        </w:rPr>
        <w:t>анная работа имеет важное практическое значение и может быть полезна для специалистов в области машинного обучения, анализа данных и других смежных областей, которые занимаются задачами распознавания.</w:t>
      </w:r>
    </w:p>
    <w:p w14:paraId="4803C698" w14:textId="42E53A17" w:rsidR="00B5055F" w:rsidRPr="002C6B37" w:rsidRDefault="00DD1E6D" w:rsidP="00DD1E6D">
      <w:pPr>
        <w:spacing w:after="160" w:line="360" w:lineRule="auto"/>
        <w:ind w:firstLine="709"/>
        <w:jc w:val="both"/>
        <w:rPr>
          <w:rFonts w:eastAsiaTheme="minorHAnsi"/>
          <w:szCs w:val="28"/>
          <w:lang w:eastAsia="en-US"/>
        </w:rPr>
      </w:pPr>
      <w:r>
        <w:rPr>
          <w:rFonts w:eastAsiaTheme="minorHAnsi"/>
          <w:szCs w:val="28"/>
          <w:lang w:eastAsia="en-US"/>
        </w:rPr>
        <w:t>Новизна исследования состоит в авторском подходе к применению вероятностно-статистических методах в задачах распознавания.</w:t>
      </w:r>
      <w:r w:rsidR="00B5055F">
        <w:rPr>
          <w:bCs/>
          <w:szCs w:val="28"/>
        </w:rPr>
        <w:br w:type="page"/>
      </w:r>
    </w:p>
    <w:p w14:paraId="03432EDD" w14:textId="740613C1" w:rsidR="00EC709C" w:rsidRDefault="002F485A" w:rsidP="002D122D">
      <w:pPr>
        <w:pStyle w:val="1"/>
        <w:spacing w:line="360" w:lineRule="auto"/>
        <w:ind w:firstLine="709"/>
        <w:jc w:val="left"/>
      </w:pPr>
      <w:bookmarkStart w:id="5" w:name="_Toc137140572"/>
      <w:r>
        <w:lastRenderedPageBreak/>
        <w:t xml:space="preserve">1 </w:t>
      </w:r>
      <w:r w:rsidR="002D122D">
        <w:t>Основные сведения о вероятностно</w:t>
      </w:r>
      <w:r w:rsidR="00743C78">
        <w:t>-</w:t>
      </w:r>
      <w:r w:rsidR="002D122D">
        <w:t>статистических методах</w:t>
      </w:r>
      <w:bookmarkEnd w:id="5"/>
    </w:p>
    <w:p w14:paraId="7A2BAACD" w14:textId="77777777" w:rsidR="002D122D" w:rsidRPr="002D122D" w:rsidRDefault="002D122D" w:rsidP="002D122D">
      <w:pPr>
        <w:pStyle w:val="a1"/>
      </w:pPr>
    </w:p>
    <w:p w14:paraId="414502CA" w14:textId="159676EA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</w:t>
      </w:r>
      <w:r w:rsidR="00D9194D">
        <w:rPr>
          <w:szCs w:val="28"/>
        </w:rPr>
        <w:t>статистические методы –</w:t>
      </w:r>
      <w:r w:rsidRPr="00331605">
        <w:rPr>
          <w:szCs w:val="28"/>
        </w:rPr>
        <w:t xml:space="preserve"> это методы и подходы, основанные на теории вероятностей и математической статистике. Они используются для анализа и обработки данных, а также для решения различных задач, таких как классификация, регрес</w:t>
      </w:r>
      <w:r w:rsidR="00D9194D">
        <w:rPr>
          <w:szCs w:val="28"/>
        </w:rPr>
        <w:t>сия и кластеризация</w:t>
      </w:r>
      <w:r w:rsidRPr="00331605">
        <w:rPr>
          <w:szCs w:val="28"/>
        </w:rPr>
        <w:t>.</w:t>
      </w:r>
    </w:p>
    <w:p w14:paraId="0F88DCE6" w14:textId="4451F912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могут использоваться для прогнозирования будущих значений, моделирования зависимостей между переменными, оценки параметров распределений и других статистических характеристик, а также для поиска скрытых закономерностей в данных</w:t>
      </w:r>
      <w:r w:rsidR="002901B5" w:rsidRPr="002901B5">
        <w:rPr>
          <w:szCs w:val="28"/>
        </w:rPr>
        <w:t xml:space="preserve"> [1]</w:t>
      </w:r>
      <w:r w:rsidRPr="00331605">
        <w:rPr>
          <w:szCs w:val="28"/>
        </w:rPr>
        <w:t>.</w:t>
      </w:r>
    </w:p>
    <w:p w14:paraId="108F0B0C" w14:textId="77777777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Некоторые из основных вероятностно-статистических методов, используемых в машинном обучении, включают в себя байесовскую статистику, методы регрессии, методы классификации, методы кластеризации и методы снижения размерности данных.</w:t>
      </w:r>
    </w:p>
    <w:p w14:paraId="5AA77445" w14:textId="0F0EC2C0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Байесовская статистика –</w:t>
      </w:r>
      <w:r w:rsidR="00743C78" w:rsidRPr="00331605">
        <w:rPr>
          <w:szCs w:val="28"/>
        </w:rPr>
        <w:t xml:space="preserve"> это метод статистического вывода, который основан на теореме Байеса. Он используется для оценки вероятности гипотезы на основе имеющихся данных. Байесовские методы могут использоваться для классификации, регрессии и других задач</w:t>
      </w:r>
      <w:r w:rsidR="00C34192" w:rsidRPr="00C34192">
        <w:rPr>
          <w:szCs w:val="28"/>
        </w:rPr>
        <w:t xml:space="preserve"> [</w:t>
      </w:r>
      <w:r w:rsidR="002901B5" w:rsidRPr="002901B5">
        <w:rPr>
          <w:szCs w:val="28"/>
        </w:rPr>
        <w:t>2</w:t>
      </w:r>
      <w:r w:rsidR="00C34192" w:rsidRPr="00C34192">
        <w:rPr>
          <w:szCs w:val="28"/>
        </w:rPr>
        <w:t>]</w:t>
      </w:r>
      <w:r w:rsidR="00743C78" w:rsidRPr="00331605">
        <w:rPr>
          <w:szCs w:val="28"/>
        </w:rPr>
        <w:t>.</w:t>
      </w:r>
    </w:p>
    <w:p w14:paraId="65245BA6" w14:textId="5995E95F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Методы регрессии –</w:t>
      </w:r>
      <w:r w:rsidR="00743C78" w:rsidRPr="00331605">
        <w:rPr>
          <w:szCs w:val="28"/>
        </w:rPr>
        <w:t xml:space="preserve"> это методы, используемые для анализа отношения между зависимыми и независимыми переменными. Они могут быть использованы для прогнозирования значений зависимых переменных на основе значений независимых переменных.</w:t>
      </w:r>
    </w:p>
    <w:p w14:paraId="3EDCCE50" w14:textId="59802541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Методы класс</w:t>
      </w:r>
      <w:r w:rsidR="00D9194D">
        <w:rPr>
          <w:szCs w:val="28"/>
        </w:rPr>
        <w:t>ификации –</w:t>
      </w:r>
      <w:r w:rsidRPr="00331605">
        <w:rPr>
          <w:szCs w:val="28"/>
        </w:rPr>
        <w:t xml:space="preserve"> это методы, используемые для разделения объектов на группы на основе их свойств. Они могут быть использованы для классификации изображений, распознавания речи, анализа текстов и других задач.</w:t>
      </w:r>
    </w:p>
    <w:p w14:paraId="37E3B931" w14:textId="50B685DA" w:rsidR="00743C78" w:rsidRPr="00331605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Методы кластеризации –</w:t>
      </w:r>
      <w:r w:rsidR="00743C78" w:rsidRPr="00331605">
        <w:rPr>
          <w:szCs w:val="28"/>
        </w:rPr>
        <w:t xml:space="preserve"> это методы, используемые для разделения объектов на группы на основе сходства между ними.</w:t>
      </w:r>
    </w:p>
    <w:p w14:paraId="36445662" w14:textId="778860D3" w:rsidR="00743C78" w:rsidRPr="00331605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Мето</w:t>
      </w:r>
      <w:r w:rsidR="00D9194D">
        <w:rPr>
          <w:szCs w:val="28"/>
        </w:rPr>
        <w:t>ды снижения размерности данных –</w:t>
      </w:r>
      <w:r w:rsidRPr="00331605">
        <w:rPr>
          <w:szCs w:val="28"/>
        </w:rPr>
        <w:t xml:space="preserve"> это методы, используемые для уменьшения размерности данных путем проекции их на более </w:t>
      </w:r>
      <w:r w:rsidRPr="00331605">
        <w:rPr>
          <w:szCs w:val="28"/>
        </w:rPr>
        <w:lastRenderedPageBreak/>
        <w:t>низкоразмерное пространство. Это может помочь устранить шум, улучшить качество данных и ускорить алгоритмы обработки данных.</w:t>
      </w:r>
    </w:p>
    <w:p w14:paraId="76B2AF50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331605">
        <w:rPr>
          <w:szCs w:val="28"/>
        </w:rPr>
        <w:t>Вероятностно-статистические методы являются важным инструментом в машинном обучении и анализе данных и широко применяются в различных областях, таких как медицина,</w:t>
      </w:r>
      <w:r w:rsidRPr="0018248E">
        <w:rPr>
          <w:szCs w:val="28"/>
        </w:rPr>
        <w:t xml:space="preserve"> </w:t>
      </w:r>
      <w:r w:rsidRPr="005A1AC6">
        <w:rPr>
          <w:szCs w:val="28"/>
        </w:rPr>
        <w:t>банковское дело, компьютерное зрение, робототехника и другие. Важно отметить, что выбор конкретного вероятностно-статистического метода зависит от конкретной задачи и особенностей данных, а также от целей и требований заказчика. Корректный выбор метода и оценка его эффективности являются важными задачами при решении задач распознавания и других задач анализа данных.</w:t>
      </w:r>
    </w:p>
    <w:p w14:paraId="3FFC755E" w14:textId="77777777" w:rsidR="00743C78" w:rsidRPr="005A1AC6" w:rsidRDefault="00743C78" w:rsidP="00090592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 xml:space="preserve">Многие вероятностно-статистические методы реализованы в библиотеках для машинного обучения, таких как </w:t>
      </w:r>
      <w:proofErr w:type="spellStart"/>
      <w:r w:rsidRPr="005A1AC6">
        <w:rPr>
          <w:szCs w:val="28"/>
        </w:rPr>
        <w:t>Scikit-learn</w:t>
      </w:r>
      <w:proofErr w:type="spellEnd"/>
      <w:r w:rsidRPr="005A1AC6">
        <w:rPr>
          <w:szCs w:val="28"/>
        </w:rPr>
        <w:t xml:space="preserve"> и </w:t>
      </w:r>
      <w:proofErr w:type="spellStart"/>
      <w:r w:rsidRPr="005A1AC6">
        <w:rPr>
          <w:szCs w:val="28"/>
        </w:rPr>
        <w:t>TensorFlow</w:t>
      </w:r>
      <w:proofErr w:type="spellEnd"/>
      <w:r w:rsidRPr="005A1AC6">
        <w:rPr>
          <w:szCs w:val="28"/>
        </w:rPr>
        <w:t>. Использование этих библиотек может значительно упростить процесс анализа данных и решения задач распознавания. Однако, важно иметь понимание основных принципов и методов, чтобы правильно интерпретировать результаты и выбрать наиболее подходящий метод для конкретной задачи.</w:t>
      </w:r>
    </w:p>
    <w:p w14:paraId="532F60CD" w14:textId="3D411528" w:rsidR="00743C78" w:rsidRPr="00035476" w:rsidRDefault="00D9194D" w:rsidP="00090592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Задачи распознавания –</w:t>
      </w:r>
      <w:r w:rsidR="00743C78" w:rsidRPr="00035476">
        <w:rPr>
          <w:szCs w:val="28"/>
        </w:rPr>
        <w:t xml:space="preserve"> это задачи, связанные с выделением информации из различных источников данных, таких как изображения, звуковые сигналы, тексты и другие данные. Целью задач распознавания является автоматическое определение характеристик или свойств объектов на основе их представления в виде данных.</w:t>
      </w:r>
    </w:p>
    <w:p w14:paraId="6F304817" w14:textId="75F6A075" w:rsidR="00A21B08" w:rsidRPr="00A21B08" w:rsidRDefault="00743C78" w:rsidP="00A21B08">
      <w:pPr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t>Примеры задач распознавания включают в себя:</w:t>
      </w:r>
    </w:p>
    <w:p w14:paraId="5ED8B422" w14:textId="066980BD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р</w:t>
      </w:r>
      <w:r w:rsidR="00743C78" w:rsidRPr="00E62408">
        <w:rPr>
          <w:szCs w:val="28"/>
        </w:rPr>
        <w:t>аспознавание рукописных цифр на изображениях</w:t>
      </w:r>
      <w:r w:rsidR="008E1709" w:rsidRPr="00E62408">
        <w:rPr>
          <w:szCs w:val="28"/>
        </w:rPr>
        <w:t>,</w:t>
      </w:r>
    </w:p>
    <w:p w14:paraId="3A836CBF" w14:textId="2D19E31A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р</w:t>
      </w:r>
      <w:r w:rsidR="00743C78" w:rsidRPr="00E62408">
        <w:rPr>
          <w:szCs w:val="28"/>
        </w:rPr>
        <w:t>аспознавание лиц на изображениях или видео</w:t>
      </w:r>
      <w:r w:rsidRPr="00E62408">
        <w:rPr>
          <w:szCs w:val="28"/>
        </w:rPr>
        <w:t>,</w:t>
      </w:r>
    </w:p>
    <w:p w14:paraId="5EEFA08B" w14:textId="33082D19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р</w:t>
      </w:r>
      <w:r w:rsidR="00743C78" w:rsidRPr="00E62408">
        <w:rPr>
          <w:szCs w:val="28"/>
        </w:rPr>
        <w:t>аспознавание речи и преобразование речи в текст</w:t>
      </w:r>
      <w:r w:rsidRPr="00E62408">
        <w:rPr>
          <w:szCs w:val="28"/>
        </w:rPr>
        <w:t>,</w:t>
      </w:r>
    </w:p>
    <w:p w14:paraId="29EEE770" w14:textId="623C6115" w:rsidR="00743C78" w:rsidRDefault="003A5014" w:rsidP="00E624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2408">
        <w:rPr>
          <w:szCs w:val="28"/>
        </w:rPr>
        <w:t>а</w:t>
      </w:r>
      <w:r w:rsidR="00743C78" w:rsidRPr="00E62408">
        <w:rPr>
          <w:szCs w:val="28"/>
        </w:rPr>
        <w:t>нализ текстов и определение их темы или настроения</w:t>
      </w:r>
      <w:r w:rsidRPr="00E62408">
        <w:rPr>
          <w:szCs w:val="28"/>
        </w:rPr>
        <w:t>,</w:t>
      </w:r>
    </w:p>
    <w:p w14:paraId="4D317F97" w14:textId="693875EF" w:rsidR="00743C78" w:rsidRPr="00A21B08" w:rsidRDefault="003A5014" w:rsidP="00A21B08">
      <w:pPr>
        <w:pStyle w:val="afd"/>
        <w:numPr>
          <w:ilvl w:val="0"/>
          <w:numId w:val="9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A21B08">
        <w:rPr>
          <w:szCs w:val="28"/>
        </w:rPr>
        <w:t>к</w:t>
      </w:r>
      <w:r w:rsidR="00743C78" w:rsidRPr="00A21B08">
        <w:rPr>
          <w:szCs w:val="28"/>
        </w:rPr>
        <w:t>лассификация изображений на основе их содержания, например,</w:t>
      </w:r>
      <w:r w:rsidR="00090592" w:rsidRPr="00A21B08">
        <w:rPr>
          <w:szCs w:val="28"/>
        </w:rPr>
        <w:t xml:space="preserve"> </w:t>
      </w:r>
      <w:r w:rsidR="00743C78" w:rsidRPr="00A21B08">
        <w:rPr>
          <w:szCs w:val="28"/>
        </w:rPr>
        <w:t>классификация изображений животных, растений или транспортных средств.</w:t>
      </w:r>
    </w:p>
    <w:p w14:paraId="22C96735" w14:textId="226E4484" w:rsidR="00743C78" w:rsidRDefault="00743C78" w:rsidP="0018248E">
      <w:pPr>
        <w:tabs>
          <w:tab w:val="left" w:pos="1725"/>
        </w:tabs>
        <w:spacing w:line="360" w:lineRule="auto"/>
        <w:ind w:firstLine="709"/>
        <w:jc w:val="both"/>
        <w:rPr>
          <w:szCs w:val="28"/>
        </w:rPr>
      </w:pPr>
      <w:r w:rsidRPr="005A1AC6">
        <w:rPr>
          <w:szCs w:val="28"/>
        </w:rPr>
        <w:lastRenderedPageBreak/>
        <w:t>Для решения задач распознавания часто используются методы машинного обучения, такие как нейронные сети, метод опорных векторов, байесовские классификаторы, а также вероятностно-статистические методы и другие. Кроме того, для решения задач распознавания также могут быть использованы методы обработки сигналов и изображений, такие как фильтры и преобразования Фурье.</w:t>
      </w:r>
      <w:r>
        <w:rPr>
          <w:szCs w:val="28"/>
        </w:rPr>
        <w:br w:type="page"/>
      </w:r>
    </w:p>
    <w:p w14:paraId="6BEBB014" w14:textId="7B473006" w:rsidR="00743C78" w:rsidRDefault="00104460" w:rsidP="00241A8D">
      <w:pPr>
        <w:pStyle w:val="1"/>
        <w:spacing w:line="360" w:lineRule="auto"/>
        <w:ind w:firstLine="709"/>
        <w:jc w:val="left"/>
      </w:pPr>
      <w:bookmarkStart w:id="6" w:name="_Toc137140573"/>
      <w:r>
        <w:lastRenderedPageBreak/>
        <w:t xml:space="preserve">2 </w:t>
      </w:r>
      <w:r w:rsidR="00520E84">
        <w:t>ОБЗОР ЧАСТО ПРИМЕНЯЕМЫХ ВЕРОЯТНОСТНО-СТАТИСТИЧЕСКИХ МЕТОДОВ</w:t>
      </w:r>
      <w:bookmarkEnd w:id="6"/>
    </w:p>
    <w:p w14:paraId="35B15A30" w14:textId="4F171F1C" w:rsidR="00104460" w:rsidRDefault="00104460" w:rsidP="00241A8D">
      <w:pPr>
        <w:pStyle w:val="a1"/>
        <w:spacing w:line="360" w:lineRule="auto"/>
      </w:pPr>
    </w:p>
    <w:p w14:paraId="45115109" w14:textId="7194FA2F" w:rsidR="00241A8D" w:rsidRDefault="00241A8D" w:rsidP="00DE0926">
      <w:pPr>
        <w:pStyle w:val="2"/>
        <w:ind w:firstLine="709"/>
      </w:pPr>
      <w:bookmarkStart w:id="7" w:name="_Toc137140574"/>
      <w:r w:rsidRPr="00241A8D">
        <w:t>2.1</w:t>
      </w:r>
      <w:r>
        <w:t xml:space="preserve"> </w:t>
      </w:r>
      <w:r w:rsidRPr="00035476">
        <w:t>Наивный байесовский классификатор</w:t>
      </w:r>
      <w:bookmarkEnd w:id="7"/>
    </w:p>
    <w:p w14:paraId="7B4ECA51" w14:textId="34420F38" w:rsidR="00241A8D" w:rsidRDefault="00241A8D" w:rsidP="00241A8D">
      <w:pPr>
        <w:pStyle w:val="a1"/>
        <w:spacing w:line="360" w:lineRule="auto"/>
      </w:pPr>
    </w:p>
    <w:p w14:paraId="6B2E7188" w14:textId="52F1BB15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Наи</w:t>
      </w:r>
      <w:r w:rsidR="00152319">
        <w:rPr>
          <w:szCs w:val="28"/>
        </w:rPr>
        <w:t>вный байесовский классификатор –</w:t>
      </w:r>
      <w:r w:rsidRPr="0009034E">
        <w:rPr>
          <w:szCs w:val="28"/>
        </w:rPr>
        <w:t xml:space="preserve"> это алгоритм машинного обучения, основанный на байесовской статистике и используемый для решения задач классификации. Он основан на предположении о независимости признаков объекта друг от друга.</w:t>
      </w:r>
    </w:p>
    <w:p w14:paraId="6FC653A2" w14:textId="39179D9B" w:rsidR="00DE0926" w:rsidRPr="0009034E" w:rsidRDefault="00DE0926" w:rsidP="00090592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Алгоритм наивного байесовского классификатора состоит из следующих шагов</w:t>
      </w:r>
      <w:r w:rsidR="007D11E9" w:rsidRPr="007D11E9">
        <w:rPr>
          <w:szCs w:val="28"/>
        </w:rPr>
        <w:t xml:space="preserve"> </w:t>
      </w:r>
      <w:r w:rsidR="007D11E9" w:rsidRPr="00481864">
        <w:rPr>
          <w:szCs w:val="28"/>
        </w:rPr>
        <w:t>[</w:t>
      </w:r>
      <w:r w:rsidR="007D11E9" w:rsidRPr="007D11E9">
        <w:rPr>
          <w:szCs w:val="28"/>
        </w:rPr>
        <w:t>3</w:t>
      </w:r>
      <w:r w:rsidR="007D11E9" w:rsidRPr="00481864">
        <w:rPr>
          <w:szCs w:val="28"/>
        </w:rPr>
        <w:t>]</w:t>
      </w:r>
      <w:r w:rsidRPr="0009034E">
        <w:rPr>
          <w:szCs w:val="28"/>
        </w:rPr>
        <w:t>:</w:t>
      </w:r>
    </w:p>
    <w:p w14:paraId="268356FA" w14:textId="121941E8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DE0926" w:rsidRPr="0009034E">
        <w:rPr>
          <w:szCs w:val="28"/>
        </w:rPr>
        <w:t>одготовка обучающей выборки;</w:t>
      </w:r>
    </w:p>
    <w:p w14:paraId="17AC88AB" w14:textId="633ECCFD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априорной вероятности каждого класса;</w:t>
      </w:r>
    </w:p>
    <w:p w14:paraId="5103C569" w14:textId="04EEFDF9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ценка условной вероятности каждого признака для каждого класса;</w:t>
      </w:r>
    </w:p>
    <w:p w14:paraId="18B93D51" w14:textId="7E4C46B2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DE0926" w:rsidRPr="0009034E">
        <w:rPr>
          <w:szCs w:val="28"/>
        </w:rPr>
        <w:t>пределение апостериорной вероятности для каждого класса на основе формулы Байеса;</w:t>
      </w:r>
    </w:p>
    <w:p w14:paraId="1571FCAF" w14:textId="7B0E41F2" w:rsidR="00DE0926" w:rsidRPr="0009034E" w:rsidRDefault="00E83776" w:rsidP="00152319">
      <w:pPr>
        <w:numPr>
          <w:ilvl w:val="0"/>
          <w:numId w:val="11"/>
        </w:numPr>
        <w:tabs>
          <w:tab w:val="clear" w:pos="720"/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к</w:t>
      </w:r>
      <w:r w:rsidR="00DE0926" w:rsidRPr="0009034E">
        <w:rPr>
          <w:szCs w:val="28"/>
        </w:rPr>
        <w:t>лассификация объекта на основе максимальной апостериорной вероятности.</w:t>
      </w:r>
    </w:p>
    <w:p w14:paraId="50F77826" w14:textId="77777777" w:rsidR="00DE0926" w:rsidRPr="0009034E" w:rsidRDefault="00DE0926" w:rsidP="00152319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Наивный байесовский классификатор может быть использован для решения задач бинарной и многоклассовой классификации. Для бинарной классификации алгоритм использует один классификатор, который выдаёт вероятность принадлежности объекта к классу 1. Для многоклассовой классификации используется несколько классификаторов, каждый из которых относится к своему классу.</w:t>
      </w:r>
    </w:p>
    <w:p w14:paraId="5C6E3C90" w14:textId="7189EECC" w:rsidR="0076267F" w:rsidRDefault="00DE0926" w:rsidP="0066464A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t>Преимущества наивного байесовского классификатора:</w:t>
      </w:r>
    </w:p>
    <w:p w14:paraId="6228B325" w14:textId="283AE39D" w:rsidR="000344F8" w:rsidRPr="0076267F" w:rsidRDefault="000344F8" w:rsidP="0066464A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76267F">
        <w:rPr>
          <w:szCs w:val="28"/>
        </w:rPr>
        <w:t>простота и скорость алгоритма</w:t>
      </w:r>
      <w:r w:rsidRPr="0076267F">
        <w:rPr>
          <w:szCs w:val="28"/>
          <w:lang w:val="en-US"/>
        </w:rPr>
        <w:t>;</w:t>
      </w:r>
    </w:p>
    <w:p w14:paraId="7F30070E" w14:textId="5F4EEAD0" w:rsidR="000344F8" w:rsidRDefault="000344F8" w:rsidP="0066464A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76267F">
        <w:rPr>
          <w:szCs w:val="28"/>
        </w:rPr>
        <w:t>хорошая производительность на больших объемах данных;</w:t>
      </w:r>
    </w:p>
    <w:p w14:paraId="5CA844E2" w14:textId="2ED114D7" w:rsidR="00DE0926" w:rsidRPr="0076267F" w:rsidRDefault="000344F8" w:rsidP="0066464A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76267F">
        <w:rPr>
          <w:szCs w:val="28"/>
        </w:rPr>
        <w:t>может быть использован для категориальных и непрерывных признаков.</w:t>
      </w:r>
    </w:p>
    <w:p w14:paraId="3E67862A" w14:textId="7B973A49" w:rsidR="00DE0926" w:rsidRDefault="00DE0926" w:rsidP="0066464A">
      <w:pPr>
        <w:spacing w:line="360" w:lineRule="auto"/>
        <w:ind w:firstLine="709"/>
        <w:jc w:val="both"/>
        <w:rPr>
          <w:szCs w:val="28"/>
        </w:rPr>
      </w:pPr>
      <w:r w:rsidRPr="0009034E">
        <w:rPr>
          <w:szCs w:val="28"/>
        </w:rPr>
        <w:lastRenderedPageBreak/>
        <w:t>Недостатки наивного байесовского классификатора:</w:t>
      </w:r>
    </w:p>
    <w:p w14:paraId="73A3FA2D" w14:textId="06CBFF25" w:rsidR="009637F2" w:rsidRDefault="009637F2" w:rsidP="00481864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Pr="0009034E">
        <w:rPr>
          <w:szCs w:val="28"/>
        </w:rPr>
        <w:t>граниченность предположения о независимости признаков</w:t>
      </w:r>
      <w:r w:rsidR="0066464A" w:rsidRPr="0066464A">
        <w:rPr>
          <w:szCs w:val="28"/>
        </w:rPr>
        <w:t>;</w:t>
      </w:r>
    </w:p>
    <w:p w14:paraId="31CCFFD4" w14:textId="4FB4AE66" w:rsidR="00DE0926" w:rsidRDefault="005B2DE3" w:rsidP="00481864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66464A">
        <w:rPr>
          <w:szCs w:val="28"/>
        </w:rPr>
        <w:t>м</w:t>
      </w:r>
      <w:r w:rsidR="00DE0926" w:rsidRPr="0066464A">
        <w:rPr>
          <w:szCs w:val="28"/>
        </w:rPr>
        <w:t>ожет приводить к неправильным результатам, если условная независимость не выполняется;</w:t>
      </w:r>
    </w:p>
    <w:p w14:paraId="207F4647" w14:textId="0F9C99DA" w:rsidR="00DE0926" w:rsidRPr="0066464A" w:rsidRDefault="005B2DE3" w:rsidP="00481864">
      <w:pPr>
        <w:pStyle w:val="afd"/>
        <w:numPr>
          <w:ilvl w:val="0"/>
          <w:numId w:val="24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66464A">
        <w:rPr>
          <w:szCs w:val="28"/>
        </w:rPr>
        <w:t>т</w:t>
      </w:r>
      <w:r w:rsidR="00DE0926" w:rsidRPr="0066464A">
        <w:rPr>
          <w:szCs w:val="28"/>
        </w:rPr>
        <w:t>ребует большого количества данных для точных оценок вероятностей.</w:t>
      </w:r>
    </w:p>
    <w:p w14:paraId="4DB7D89A" w14:textId="77777777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 w:rsidRPr="008D1FA2">
        <w:rPr>
          <w:szCs w:val="28"/>
        </w:rPr>
        <w:t>Это основные принципы и свойства наивного байесовского классификатора. Однако, существует множество вариаций наивного байесовского классификатора, таких как мультиномиальный, бернуллиев, гауссовский и другие. Каждая из этих вариаций имеет свои особенности и может быть использована в различных задачах классификации.</w:t>
      </w:r>
    </w:p>
    <w:p w14:paraId="20FD5860" w14:textId="1BED81A1" w:rsidR="00DE0926" w:rsidRDefault="00DE092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Реализовать </w:t>
      </w:r>
      <w:r w:rsidRPr="004C5C79">
        <w:rPr>
          <w:szCs w:val="28"/>
        </w:rPr>
        <w:t>наивн</w:t>
      </w:r>
      <w:r>
        <w:rPr>
          <w:szCs w:val="28"/>
        </w:rPr>
        <w:t>ый</w:t>
      </w:r>
      <w:r w:rsidRPr="004C5C79">
        <w:rPr>
          <w:szCs w:val="28"/>
        </w:rPr>
        <w:t xml:space="preserve"> байесовск</w:t>
      </w:r>
      <w:r>
        <w:rPr>
          <w:szCs w:val="28"/>
        </w:rPr>
        <w:t>ий</w:t>
      </w:r>
      <w:r w:rsidRPr="004C5C79">
        <w:rPr>
          <w:szCs w:val="28"/>
        </w:rPr>
        <w:t xml:space="preserve"> классификатор на </w:t>
      </w:r>
      <w:proofErr w:type="spellStart"/>
      <w:r w:rsidRPr="004C5C79">
        <w:rPr>
          <w:szCs w:val="28"/>
        </w:rPr>
        <w:t>Python</w:t>
      </w:r>
      <w:proofErr w:type="spellEnd"/>
      <w:r w:rsidRPr="004C5C79">
        <w:rPr>
          <w:szCs w:val="28"/>
        </w:rPr>
        <w:t xml:space="preserve"> с использованием библиотеки </w:t>
      </w:r>
      <w:proofErr w:type="spellStart"/>
      <w:r w:rsidRPr="004C5C79">
        <w:rPr>
          <w:szCs w:val="28"/>
        </w:rPr>
        <w:t>Scikit-learn</w:t>
      </w:r>
      <w:proofErr w:type="spellEnd"/>
      <w:r w:rsidR="002012A4">
        <w:rPr>
          <w:szCs w:val="28"/>
          <w:lang w:val="en-US"/>
        </w:rPr>
        <w:t> </w:t>
      </w:r>
      <w:r w:rsidR="002012A4" w:rsidRPr="002012A4">
        <w:rPr>
          <w:szCs w:val="28"/>
        </w:rPr>
        <w:t>[4]</w:t>
      </w:r>
      <w:r w:rsidRPr="004C5C79">
        <w:rPr>
          <w:szCs w:val="28"/>
        </w:rPr>
        <w:t xml:space="preserve"> для многоклассовой классификации текстовых данных</w:t>
      </w:r>
      <w:r>
        <w:rPr>
          <w:szCs w:val="28"/>
        </w:rPr>
        <w:t xml:space="preserve"> можно следующим образом:</w:t>
      </w:r>
    </w:p>
    <w:p w14:paraId="51E9519C" w14:textId="77777777" w:rsidR="00DD35B2" w:rsidRDefault="00DD35B2" w:rsidP="00DE0926">
      <w:pPr>
        <w:spacing w:line="360" w:lineRule="auto"/>
        <w:ind w:firstLine="709"/>
        <w:rPr>
          <w:szCs w:val="28"/>
        </w:rPr>
      </w:pPr>
    </w:p>
    <w:p w14:paraId="3CD6B5D4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bookmarkStart w:id="8" w:name="_Hlk137050578"/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</w:t>
      </w:r>
      <w:bookmarkEnd w:id="8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.feature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_extraction.text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CountVectorizer</w:t>
      </w:r>
      <w:proofErr w:type="spellEnd"/>
    </w:p>
    <w:p w14:paraId="140A481B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sklearn.naive</w:t>
      </w:r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_bayes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MultinomialNB</w:t>
      </w:r>
      <w:proofErr w:type="spellEnd"/>
    </w:p>
    <w:p w14:paraId="697CEF3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accuracy_score</w:t>
      </w:r>
      <w:proofErr w:type="spellEnd"/>
    </w:p>
    <w:p w14:paraId="227530EB" w14:textId="77777777" w:rsidR="00152319" w:rsidRPr="00152319" w:rsidRDefault="00152319" w:rsidP="00152319">
      <w:pPr>
        <w:shd w:val="clear" w:color="auto" w:fill="FFFFFF"/>
        <w:spacing w:after="240"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</w:p>
    <w:p w14:paraId="0545E29B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FF"/>
          <w:sz w:val="26"/>
          <w:szCs w:val="26"/>
          <w:lang w:val="en-US"/>
        </w:rPr>
        <w:t>def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 w:cs="Consolas"/>
          <w:color w:val="795E26"/>
          <w:sz w:val="26"/>
          <w:szCs w:val="26"/>
          <w:lang w:val="en-US"/>
        </w:rPr>
        <w:t>naive_bayesian_</w:t>
      </w:r>
      <w:proofErr w:type="gramStart"/>
      <w:r w:rsidRPr="00152319">
        <w:rPr>
          <w:rFonts w:ascii="Consolas" w:hAnsi="Consolas" w:cs="Consolas"/>
          <w:color w:val="795E26"/>
          <w:sz w:val="26"/>
          <w:szCs w:val="26"/>
          <w:lang w:val="en-US"/>
        </w:rPr>
        <w:t>classifier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1080"/>
          <w:sz w:val="26"/>
          <w:szCs w:val="26"/>
          <w:lang w:val="en-US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):</w:t>
      </w:r>
    </w:p>
    <w:p w14:paraId="6512FD9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 xml:space="preserve"># Создаем </w:t>
      </w:r>
      <w:proofErr w:type="spellStart"/>
      <w:r w:rsidRPr="00152319">
        <w:rPr>
          <w:rFonts w:ascii="Consolas" w:hAnsi="Consolas" w:cs="Consolas"/>
          <w:color w:val="008000"/>
          <w:sz w:val="26"/>
          <w:szCs w:val="26"/>
        </w:rPr>
        <w:t>векторизатор</w:t>
      </w:r>
      <w:proofErr w:type="spellEnd"/>
    </w:p>
    <w:p w14:paraId="24978D4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vectorizer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CountVectorizer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()</w:t>
      </w:r>
    </w:p>
    <w:p w14:paraId="6513CD8F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Преобразуем текст в числовые признаки    </w:t>
      </w:r>
    </w:p>
    <w:p w14:paraId="43C1CEF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7D2D1E9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Преобразуем текст тестовой выборки в числовые признаки</w:t>
      </w:r>
    </w:p>
    <w:p w14:paraId="46FC3AD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vectorizer.transform</w:t>
      </w:r>
      <w:proofErr w:type="spellEnd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55690604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3918BA1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clf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MultinomialNB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()</w:t>
      </w:r>
    </w:p>
    <w:p w14:paraId="04A8011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Обучаем классификатор на обучающей выборке</w:t>
      </w:r>
    </w:p>
    <w:p w14:paraId="3C3F7992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lastRenderedPageBreak/>
        <w:t xml:space="preserve">   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clf.fit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6A27AD2E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0F2BA112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X_test_vec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17CEDD7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</w:p>
    <w:p w14:paraId="5880231B" w14:textId="3F9A6DDB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</w:t>
      </w:r>
      <w:r w:rsidRPr="00152319">
        <w:rPr>
          <w:rFonts w:ascii="Consolas" w:hAnsi="Consolas" w:cs="Consolas"/>
          <w:color w:val="AF00DB"/>
          <w:sz w:val="26"/>
          <w:szCs w:val="26"/>
          <w:lang w:val="en-US"/>
        </w:rPr>
        <w:t>return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(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accuracy_</w:t>
      </w:r>
      <w:proofErr w:type="gram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score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y_test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y_pred</w:t>
      </w:r>
      <w:proofErr w:type="spellEnd"/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))</w:t>
      </w:r>
    </w:p>
    <w:p w14:paraId="04E2705B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6CF9BC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# </w:t>
      </w:r>
      <w:r w:rsidRPr="00152319">
        <w:rPr>
          <w:rFonts w:ascii="Consolas" w:hAnsi="Consolas" w:cs="Consolas"/>
          <w:color w:val="008000"/>
          <w:sz w:val="26"/>
          <w:szCs w:val="26"/>
        </w:rPr>
        <w:t>Создаем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обучающую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выборку</w:t>
      </w:r>
    </w:p>
    <w:p w14:paraId="2596DF8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good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80A2286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bad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7DB386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not good"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00FE3C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good"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2AA5329B" w14:textId="0D79F840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           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movie is very bad"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7DFD0362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1E9325F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8000"/>
          <w:sz w:val="26"/>
          <w:szCs w:val="26"/>
        </w:rPr>
        <w:t># Задаем метки классов для обучающей выборки</w:t>
      </w:r>
    </w:p>
    <w:p w14:paraId="05D4CC08" w14:textId="6819A243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"positive"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"positive"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"negative"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6E77CCDF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FA3F0D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# </w:t>
      </w:r>
      <w:r w:rsidRPr="00152319">
        <w:rPr>
          <w:rFonts w:ascii="Consolas" w:hAnsi="Consolas" w:cs="Consolas"/>
          <w:color w:val="008000"/>
          <w:sz w:val="26"/>
          <w:szCs w:val="26"/>
        </w:rPr>
        <w:t>Создаем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тестовую</w:t>
      </w:r>
      <w:r w:rsidRPr="00152319">
        <w:rPr>
          <w:rFonts w:ascii="Consolas" w:hAnsi="Consolas" w:cs="Consolas"/>
          <w:color w:val="008000"/>
          <w:sz w:val="26"/>
          <w:szCs w:val="26"/>
          <w:lang w:val="en-US"/>
        </w:rPr>
        <w:t xml:space="preserve"> </w:t>
      </w:r>
      <w:r w:rsidRPr="00152319">
        <w:rPr>
          <w:rFonts w:ascii="Consolas" w:hAnsi="Consolas" w:cs="Consolas"/>
          <w:color w:val="008000"/>
          <w:sz w:val="26"/>
          <w:szCs w:val="26"/>
        </w:rPr>
        <w:t>выборку</w:t>
      </w:r>
    </w:p>
    <w:p w14:paraId="5F5B9989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very good movie"</w:t>
      </w: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,</w:t>
      </w:r>
    </w:p>
    <w:p w14:paraId="11428812" w14:textId="5F97B524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          </w:t>
      </w:r>
      <w:r w:rsidRPr="00152319">
        <w:rPr>
          <w:rFonts w:ascii="Consolas" w:hAnsi="Consolas" w:cs="Consolas"/>
          <w:color w:val="A31515"/>
          <w:sz w:val="26"/>
          <w:szCs w:val="26"/>
          <w:lang w:val="en-US"/>
        </w:rPr>
        <w:t>"This is a very bad movie"</w:t>
      </w:r>
      <w:r w:rsidR="00152319">
        <w:rPr>
          <w:rFonts w:ascii="Consolas" w:hAnsi="Consolas" w:cs="Consolas"/>
          <w:color w:val="000000"/>
          <w:sz w:val="26"/>
          <w:szCs w:val="26"/>
          <w:lang w:val="en-US"/>
        </w:rPr>
        <w:t>]</w:t>
      </w:r>
    </w:p>
    <w:p w14:paraId="04FB7409" w14:textId="77777777" w:rsidR="00152319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color w:val="008000"/>
          <w:sz w:val="26"/>
          <w:szCs w:val="26"/>
          <w:lang w:val="en-US"/>
        </w:rPr>
      </w:pPr>
    </w:p>
    <w:p w14:paraId="406AD25C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8000"/>
          <w:sz w:val="26"/>
          <w:szCs w:val="26"/>
        </w:rPr>
        <w:t># Вычисляем точность классификации</w:t>
      </w:r>
    </w:p>
    <w:p w14:paraId="5D14F99F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 xml:space="preserve"> = [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proofErr w:type="spellStart"/>
      <w:r w:rsidRPr="00152319">
        <w:rPr>
          <w:rFonts w:ascii="Consolas" w:hAnsi="Consolas" w:cs="Consolas"/>
          <w:color w:val="A31515"/>
          <w:sz w:val="26"/>
          <w:szCs w:val="26"/>
        </w:rPr>
        <w:t>positive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000000"/>
          <w:sz w:val="26"/>
          <w:szCs w:val="26"/>
        </w:rPr>
        <w:t xml:space="preserve">,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proofErr w:type="spellStart"/>
      <w:r w:rsidRPr="00152319">
        <w:rPr>
          <w:rFonts w:ascii="Consolas" w:hAnsi="Consolas" w:cs="Consolas"/>
          <w:color w:val="A31515"/>
          <w:sz w:val="26"/>
          <w:szCs w:val="26"/>
        </w:rPr>
        <w:t>negative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000000"/>
          <w:sz w:val="26"/>
          <w:szCs w:val="26"/>
        </w:rPr>
        <w:t>]</w:t>
      </w:r>
    </w:p>
    <w:p w14:paraId="08B93FA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output =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naive_bayesian_</w:t>
      </w:r>
      <w:proofErr w:type="gram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classifier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y_train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  <w:lang w:val="en-US"/>
        </w:rPr>
        <w:t>)</w:t>
      </w:r>
    </w:p>
    <w:p w14:paraId="45CC8D70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 w:rsidRPr="00152319">
        <w:rPr>
          <w:rFonts w:ascii="Consolas" w:hAnsi="Consolas" w:cs="Consolas"/>
          <w:color w:val="795E26"/>
          <w:sz w:val="26"/>
          <w:szCs w:val="26"/>
        </w:rPr>
        <w:t>print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(</w:t>
      </w:r>
      <w:proofErr w:type="gramEnd"/>
    </w:p>
    <w:p w14:paraId="535AE75D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'Ожидаемые данные:'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616AC74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y_test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586BEF98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EE0000"/>
          <w:sz w:val="26"/>
          <w:szCs w:val="26"/>
        </w:rPr>
        <w:t>\</w:t>
      </w:r>
      <w:proofErr w:type="spellStart"/>
      <w:r w:rsidRPr="00152319">
        <w:rPr>
          <w:rFonts w:ascii="Consolas" w:hAnsi="Consolas" w:cs="Consolas"/>
          <w:color w:val="EE0000"/>
          <w:sz w:val="26"/>
          <w:szCs w:val="26"/>
        </w:rPr>
        <w:t>n</w:t>
      </w:r>
      <w:r w:rsidRPr="00152319">
        <w:rPr>
          <w:rFonts w:ascii="Consolas" w:hAnsi="Consolas" w:cs="Consolas"/>
          <w:color w:val="A31515"/>
          <w:sz w:val="26"/>
          <w:szCs w:val="26"/>
        </w:rPr>
        <w:t>Результаты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 xml:space="preserve"> классификации:'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3FD37D46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output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[</w:t>
      </w:r>
      <w:r w:rsidRPr="00152319">
        <w:rPr>
          <w:rFonts w:ascii="Consolas" w:hAnsi="Consolas" w:cs="Consolas"/>
          <w:color w:val="098658"/>
          <w:sz w:val="26"/>
          <w:szCs w:val="26"/>
        </w:rPr>
        <w:t>0</w:t>
      </w:r>
      <w:r w:rsidRPr="00152319">
        <w:rPr>
          <w:rFonts w:ascii="Consolas" w:hAnsi="Consolas" w:cs="Consolas"/>
          <w:color w:val="000000"/>
          <w:sz w:val="26"/>
          <w:szCs w:val="26"/>
        </w:rPr>
        <w:t>],</w:t>
      </w:r>
    </w:p>
    <w:p w14:paraId="2F79C537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r w:rsidRPr="00152319">
        <w:rPr>
          <w:rFonts w:ascii="Consolas" w:hAnsi="Consolas" w:cs="Consolas"/>
          <w:color w:val="A31515"/>
          <w:sz w:val="26"/>
          <w:szCs w:val="26"/>
        </w:rPr>
        <w:t>'</w:t>
      </w:r>
      <w:r w:rsidRPr="00152319">
        <w:rPr>
          <w:rFonts w:ascii="Consolas" w:hAnsi="Consolas" w:cs="Consolas"/>
          <w:color w:val="EE0000"/>
          <w:sz w:val="26"/>
          <w:szCs w:val="26"/>
        </w:rPr>
        <w:t>\</w:t>
      </w:r>
      <w:proofErr w:type="spellStart"/>
      <w:r w:rsidRPr="00152319">
        <w:rPr>
          <w:rFonts w:ascii="Consolas" w:hAnsi="Consolas" w:cs="Consolas"/>
          <w:color w:val="EE0000"/>
          <w:sz w:val="26"/>
          <w:szCs w:val="26"/>
        </w:rPr>
        <w:t>n</w:t>
      </w:r>
      <w:r w:rsidRPr="00152319">
        <w:rPr>
          <w:rFonts w:ascii="Consolas" w:hAnsi="Consolas" w:cs="Consolas"/>
          <w:color w:val="A31515"/>
          <w:sz w:val="26"/>
          <w:szCs w:val="26"/>
        </w:rPr>
        <w:t>Точность</w:t>
      </w:r>
      <w:proofErr w:type="spellEnd"/>
      <w:r w:rsidRPr="00152319">
        <w:rPr>
          <w:rFonts w:ascii="Consolas" w:hAnsi="Consolas" w:cs="Consolas"/>
          <w:color w:val="A31515"/>
          <w:sz w:val="26"/>
          <w:szCs w:val="26"/>
        </w:rPr>
        <w:t xml:space="preserve"> классификации:'</w:t>
      </w:r>
      <w:r w:rsidRPr="00152319">
        <w:rPr>
          <w:rFonts w:ascii="Consolas" w:hAnsi="Consolas" w:cs="Consolas"/>
          <w:color w:val="000000"/>
          <w:sz w:val="26"/>
          <w:szCs w:val="26"/>
        </w:rPr>
        <w:t>,</w:t>
      </w:r>
    </w:p>
    <w:p w14:paraId="6D8FA033" w14:textId="77777777" w:rsidR="007A348C" w:rsidRPr="00152319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t xml:space="preserve">    </w:t>
      </w:r>
      <w:proofErr w:type="spellStart"/>
      <w:r w:rsidRPr="00152319">
        <w:rPr>
          <w:rFonts w:ascii="Consolas" w:hAnsi="Consolas" w:cs="Consolas"/>
          <w:color w:val="000000"/>
          <w:sz w:val="26"/>
          <w:szCs w:val="26"/>
        </w:rPr>
        <w:t>output</w:t>
      </w:r>
      <w:proofErr w:type="spellEnd"/>
      <w:r w:rsidRPr="00152319">
        <w:rPr>
          <w:rFonts w:ascii="Consolas" w:hAnsi="Consolas" w:cs="Consolas"/>
          <w:color w:val="000000"/>
          <w:sz w:val="26"/>
          <w:szCs w:val="26"/>
        </w:rPr>
        <w:t>[</w:t>
      </w:r>
      <w:r w:rsidRPr="00152319">
        <w:rPr>
          <w:rFonts w:ascii="Consolas" w:hAnsi="Consolas" w:cs="Consolas"/>
          <w:color w:val="098658"/>
          <w:sz w:val="26"/>
          <w:szCs w:val="26"/>
        </w:rPr>
        <w:t>1</w:t>
      </w:r>
      <w:r w:rsidRPr="00152319">
        <w:rPr>
          <w:rFonts w:ascii="Consolas" w:hAnsi="Consolas" w:cs="Consolas"/>
          <w:color w:val="000000"/>
          <w:sz w:val="26"/>
          <w:szCs w:val="26"/>
        </w:rPr>
        <w:t>]</w:t>
      </w:r>
    </w:p>
    <w:p w14:paraId="1617F9A0" w14:textId="71F3438F" w:rsidR="007A348C" w:rsidRPr="000478A0" w:rsidRDefault="007A348C" w:rsidP="00152319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6"/>
          <w:szCs w:val="26"/>
        </w:rPr>
      </w:pPr>
      <w:r w:rsidRPr="00152319">
        <w:rPr>
          <w:rFonts w:ascii="Consolas" w:hAnsi="Consolas" w:cs="Consolas"/>
          <w:color w:val="000000"/>
          <w:sz w:val="26"/>
          <w:szCs w:val="26"/>
        </w:rPr>
        <w:lastRenderedPageBreak/>
        <w:t>)</w:t>
      </w:r>
    </w:p>
    <w:p w14:paraId="3D9F3BD6" w14:textId="77777777" w:rsidR="00152319" w:rsidRPr="000478A0" w:rsidRDefault="00152319" w:rsidP="00152319">
      <w:pPr>
        <w:shd w:val="clear" w:color="auto" w:fill="FFFFFF"/>
        <w:spacing w:line="360" w:lineRule="auto"/>
        <w:rPr>
          <w:rFonts w:ascii="Consolas" w:hAnsi="Consolas" w:cs="Consolas"/>
          <w:szCs w:val="28"/>
        </w:rPr>
      </w:pPr>
    </w:p>
    <w:p w14:paraId="3DFA7E24" w14:textId="75758173" w:rsidR="007A348C" w:rsidRDefault="007A348C" w:rsidP="00463595">
      <w:pPr>
        <w:spacing w:line="360" w:lineRule="auto"/>
        <w:ind w:firstLine="709"/>
        <w:jc w:val="both"/>
        <w:rPr>
          <w:szCs w:val="28"/>
        </w:rPr>
      </w:pPr>
      <w:r w:rsidRPr="007D2BFB">
        <w:rPr>
          <w:szCs w:val="28"/>
        </w:rPr>
        <w:t xml:space="preserve">Этот пример демонстрирует, как использовать </w:t>
      </w:r>
      <w:r w:rsidR="00344716">
        <w:rPr>
          <w:szCs w:val="28"/>
        </w:rPr>
        <w:t>НБК</w:t>
      </w:r>
      <w:r w:rsidRPr="007D2BFB">
        <w:rPr>
          <w:szCs w:val="28"/>
        </w:rPr>
        <w:t xml:space="preserve"> для классификации текстовых данных на два класса (положительные и отрицательные отзывы). </w:t>
      </w:r>
      <w:proofErr w:type="spellStart"/>
      <w:r w:rsidRPr="007D2BFB">
        <w:rPr>
          <w:szCs w:val="28"/>
        </w:rPr>
        <w:t>Векторизатор</w:t>
      </w:r>
      <w:proofErr w:type="spellEnd"/>
      <w:r w:rsidRPr="007D2BFB">
        <w:rPr>
          <w:szCs w:val="28"/>
        </w:rPr>
        <w:t xml:space="preserve"> </w:t>
      </w:r>
      <w:proofErr w:type="spellStart"/>
      <w:r w:rsidRPr="007D2BFB">
        <w:rPr>
          <w:szCs w:val="28"/>
        </w:rPr>
        <w:t>CountVectorizer</w:t>
      </w:r>
      <w:proofErr w:type="spellEnd"/>
      <w:r w:rsidRPr="007D2BFB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7D2BFB">
        <w:rPr>
          <w:szCs w:val="28"/>
        </w:rPr>
        <w:t>MultinomialNB</w:t>
      </w:r>
      <w:proofErr w:type="spellEnd"/>
      <w:r w:rsidRPr="007D2BFB">
        <w:rPr>
          <w:szCs w:val="28"/>
        </w:rPr>
        <w:t xml:space="preserve"> используется для обучения и прогнозирования меток классов. Результаты классификации выводятся на экран, а также вычисляется точность классификации на тестовой выборке.</w:t>
      </w:r>
    </w:p>
    <w:p w14:paraId="337DD276" w14:textId="3F642E70" w:rsidR="008E2FA6" w:rsidRDefault="008E2FA6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Результат работы программы:</w:t>
      </w:r>
    </w:p>
    <w:p w14:paraId="01565F20" w14:textId="698BF955" w:rsidR="008E2FA6" w:rsidRDefault="008E2FA6" w:rsidP="008E2FA6">
      <w:pPr>
        <w:spacing w:line="360" w:lineRule="auto"/>
        <w:ind w:firstLine="709"/>
        <w:rPr>
          <w:szCs w:val="28"/>
        </w:rPr>
      </w:pPr>
    </w:p>
    <w:p w14:paraId="3F870B8B" w14:textId="77777777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Ожидаемые данные: ['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positive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', 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negative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'] </w:t>
      </w:r>
    </w:p>
    <w:p w14:paraId="3AD2BA99" w14:textId="77777777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Результаты классификации: ['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positive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' '</w:t>
      </w:r>
      <w:proofErr w:type="spellStart"/>
      <w:r w:rsidRPr="00152319">
        <w:rPr>
          <w:rFonts w:ascii="Consolas" w:hAnsi="Consolas"/>
          <w:color w:val="000000"/>
          <w:sz w:val="26"/>
          <w:szCs w:val="26"/>
        </w:rPr>
        <w:t>negative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'] </w:t>
      </w:r>
    </w:p>
    <w:p w14:paraId="39E92040" w14:textId="65065438" w:rsidR="008E2FA6" w:rsidRPr="00152319" w:rsidRDefault="008E2FA6" w:rsidP="00152319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Точность классификации: 1.0</w:t>
      </w:r>
    </w:p>
    <w:p w14:paraId="4DFE9E10" w14:textId="3ED9D810" w:rsidR="008E2FA6" w:rsidRDefault="008E2FA6" w:rsidP="008E2FA6">
      <w:pPr>
        <w:spacing w:line="360" w:lineRule="auto"/>
        <w:ind w:firstLine="709"/>
        <w:rPr>
          <w:szCs w:val="28"/>
        </w:rPr>
      </w:pPr>
    </w:p>
    <w:p w14:paraId="786C82D0" w14:textId="51E08095" w:rsidR="00C878D3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3E4156">
        <w:rPr>
          <w:szCs w:val="28"/>
        </w:rPr>
        <w:t>Вывод:</w:t>
      </w:r>
      <w:r>
        <w:rPr>
          <w:szCs w:val="28"/>
        </w:rPr>
        <w:t xml:space="preserve"> точность работы классификатора равна 1 – это означает</w:t>
      </w:r>
      <w:r w:rsidR="00152319" w:rsidRPr="00152319">
        <w:rPr>
          <w:szCs w:val="28"/>
        </w:rPr>
        <w:t>,</w:t>
      </w:r>
      <w:r>
        <w:rPr>
          <w:szCs w:val="28"/>
        </w:rPr>
        <w:t xml:space="preserve"> что все отзывы правильно сгруппированы. Стоить отметить, что это довольно простой пример, основанный к тому же на небольшой выборке исходных данных. При использовании большого числа данных для обучения придется вручную классифицировать отзывы.</w:t>
      </w:r>
    </w:p>
    <w:p w14:paraId="75E35CB2" w14:textId="3843F4BA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Второй пример: </w:t>
      </w:r>
      <w:r w:rsidRPr="004169F1">
        <w:rPr>
          <w:szCs w:val="28"/>
        </w:rPr>
        <w:t>классификация текстовых документов на несколько категорий</w:t>
      </w:r>
      <w:r>
        <w:rPr>
          <w:szCs w:val="28"/>
        </w:rPr>
        <w:t xml:space="preserve">. </w:t>
      </w:r>
      <w:r w:rsidRPr="004169F1">
        <w:rPr>
          <w:szCs w:val="28"/>
        </w:rPr>
        <w:t xml:space="preserve">Исходные данные для классификации текстовых документов были взяты из корпуса текстовых документов </w:t>
      </w:r>
      <w:r w:rsidR="006325FD">
        <w:rPr>
          <w:szCs w:val="28"/>
        </w:rPr>
        <w:t>«</w:t>
      </w:r>
      <w:r w:rsidRPr="004169F1">
        <w:rPr>
          <w:szCs w:val="28"/>
        </w:rPr>
        <w:t xml:space="preserve">20 </w:t>
      </w:r>
      <w:proofErr w:type="spellStart"/>
      <w:r w:rsidRPr="004169F1">
        <w:rPr>
          <w:szCs w:val="28"/>
        </w:rPr>
        <w:t>Newsgroups</w:t>
      </w:r>
      <w:proofErr w:type="spellEnd"/>
      <w:r w:rsidR="006325FD">
        <w:rPr>
          <w:szCs w:val="28"/>
        </w:rPr>
        <w:t>»</w:t>
      </w:r>
      <w:r w:rsidRPr="004169F1">
        <w:rPr>
          <w:szCs w:val="28"/>
        </w:rPr>
        <w:t>, который является стандартным набором данных для задач классификации текстовых документов. Этот корпус содержит текстовые документы из 20 различных категорий новостных групп, таких как компьютерное железо, религия, политика, спорт и т.д.</w:t>
      </w:r>
    </w:p>
    <w:p w14:paraId="2E6811AD" w14:textId="37CB30E2" w:rsidR="00C878D3" w:rsidRPr="004169F1" w:rsidRDefault="00C878D3" w:rsidP="00463595">
      <w:pPr>
        <w:spacing w:line="360" w:lineRule="auto"/>
        <w:ind w:firstLine="709"/>
        <w:jc w:val="both"/>
        <w:rPr>
          <w:szCs w:val="28"/>
        </w:rPr>
      </w:pPr>
      <w:r w:rsidRPr="004169F1">
        <w:rPr>
          <w:szCs w:val="28"/>
        </w:rPr>
        <w:t xml:space="preserve">Корпус </w:t>
      </w:r>
      <w:r w:rsidR="006325FD">
        <w:rPr>
          <w:szCs w:val="28"/>
        </w:rPr>
        <w:t>«</w:t>
      </w:r>
      <w:r w:rsidRPr="004169F1">
        <w:rPr>
          <w:szCs w:val="28"/>
        </w:rPr>
        <w:t xml:space="preserve">20 </w:t>
      </w:r>
      <w:proofErr w:type="spellStart"/>
      <w:r w:rsidRPr="004169F1">
        <w:rPr>
          <w:szCs w:val="28"/>
        </w:rPr>
        <w:t>Newsgroups</w:t>
      </w:r>
      <w:proofErr w:type="spellEnd"/>
      <w:r w:rsidR="006325FD">
        <w:rPr>
          <w:szCs w:val="28"/>
        </w:rPr>
        <w:t>»</w:t>
      </w:r>
      <w:r w:rsidRPr="004169F1">
        <w:rPr>
          <w:szCs w:val="28"/>
        </w:rPr>
        <w:t xml:space="preserve"> был собран в 1995 году для проведения экспериментов в области обработки естественного языка и классификации текстовых документов</w:t>
      </w:r>
      <w:r w:rsidR="006866CE">
        <w:rPr>
          <w:szCs w:val="28"/>
          <w:lang w:val="en-US"/>
        </w:rPr>
        <w:t> </w:t>
      </w:r>
      <w:r w:rsidR="00810F97" w:rsidRPr="00810F97">
        <w:rPr>
          <w:szCs w:val="28"/>
        </w:rPr>
        <w:t>[</w:t>
      </w:r>
      <w:r w:rsidR="002012A4">
        <w:rPr>
          <w:szCs w:val="28"/>
        </w:rPr>
        <w:t>5</w:t>
      </w:r>
      <w:r w:rsidR="00810F97" w:rsidRPr="00810F97">
        <w:rPr>
          <w:szCs w:val="28"/>
        </w:rPr>
        <w:t>]</w:t>
      </w:r>
      <w:r w:rsidRPr="004169F1">
        <w:rPr>
          <w:szCs w:val="28"/>
        </w:rPr>
        <w:t xml:space="preserve">. С тех пор он был использован во многих </w:t>
      </w:r>
      <w:r w:rsidRPr="004169F1">
        <w:rPr>
          <w:szCs w:val="28"/>
        </w:rPr>
        <w:lastRenderedPageBreak/>
        <w:t>исследованиях и стал стандартным набором данных для задач классификации текстовых документов. В настоящее время этот набор данных доступен для загрузки на многих ресурсах в Интернете.</w:t>
      </w:r>
    </w:p>
    <w:p w14:paraId="14A5C8BA" w14:textId="4229837E" w:rsidR="00C878D3" w:rsidRDefault="00C878D3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4DA654EF" w14:textId="77777777" w:rsidR="00E22899" w:rsidRPr="00C847B0" w:rsidRDefault="00E22899" w:rsidP="00C878D3">
      <w:pPr>
        <w:spacing w:line="360" w:lineRule="auto"/>
        <w:ind w:firstLine="709"/>
        <w:rPr>
          <w:szCs w:val="28"/>
          <w:lang w:val="en-US"/>
        </w:rPr>
      </w:pPr>
    </w:p>
    <w:p w14:paraId="73950D54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sklearn.datasets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fetch_20newsgroups</w:t>
      </w:r>
    </w:p>
    <w:p w14:paraId="382D3C8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sklearn.feature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_extraction.text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</w:p>
    <w:p w14:paraId="3A7838B3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sklearn.naive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_bayes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MultinomialNB</w:t>
      </w:r>
      <w:proofErr w:type="spellEnd"/>
    </w:p>
    <w:p w14:paraId="3123F834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152319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</w:p>
    <w:p w14:paraId="4BF5C02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2DDA5DA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 xml:space="preserve"># Загружаем данные (категории новостей) из библиотеки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Scikit-learn</w:t>
      </w:r>
      <w:proofErr w:type="spellEnd"/>
    </w:p>
    <w:p w14:paraId="2D47D1AC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fetch_20newsgroups(</w:t>
      </w:r>
      <w:r w:rsidRPr="00152319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152319">
        <w:rPr>
          <w:rFonts w:ascii="Consolas" w:hAnsi="Consolas"/>
          <w:color w:val="A31515"/>
          <w:sz w:val="26"/>
          <w:szCs w:val="26"/>
          <w:lang w:val="en-US"/>
        </w:rPr>
        <w:t>'train'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436C95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fetch_20newsgroups(</w:t>
      </w:r>
      <w:r w:rsidRPr="00152319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152319">
        <w:rPr>
          <w:rFonts w:ascii="Consolas" w:hAnsi="Consolas"/>
          <w:color w:val="A31515"/>
          <w:sz w:val="26"/>
          <w:szCs w:val="26"/>
          <w:lang w:val="en-US"/>
        </w:rPr>
        <w:t>'test'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0A9535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AEF07D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 xml:space="preserve"># Преобразуем текст в числовые признаки с помощью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векторизатора</w:t>
      </w:r>
      <w:proofErr w:type="spellEnd"/>
      <w:r w:rsidRPr="00152319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152319">
        <w:rPr>
          <w:rFonts w:ascii="Consolas" w:hAnsi="Consolas"/>
          <w:color w:val="008000"/>
          <w:sz w:val="26"/>
          <w:szCs w:val="26"/>
        </w:rPr>
        <w:t>CountVectorizer</w:t>
      </w:r>
      <w:proofErr w:type="spellEnd"/>
    </w:p>
    <w:p w14:paraId="6F0BED9C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vectorizer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A7704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newsgroups_train.data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2D8B68A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vectorizer.transform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newsgroups_test.data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83B8B9D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F67ECE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6AA7ACB9" w14:textId="610747EF" w:rsidR="00C878D3" w:rsidRPr="000478A0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</w:rPr>
        <w:t>clf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</w:rPr>
        <w:t>MultinomialNB</w:t>
      </w:r>
      <w:proofErr w:type="spellEnd"/>
      <w:r w:rsidRPr="00152319">
        <w:rPr>
          <w:rFonts w:ascii="Consolas" w:hAnsi="Consolas"/>
          <w:color w:val="000000"/>
          <w:sz w:val="26"/>
          <w:szCs w:val="26"/>
        </w:rPr>
        <w:t>(</w:t>
      </w:r>
      <w:proofErr w:type="gramEnd"/>
      <w:r w:rsidRPr="00152319">
        <w:rPr>
          <w:rFonts w:ascii="Consolas" w:hAnsi="Consolas"/>
          <w:color w:val="000000"/>
          <w:sz w:val="26"/>
          <w:szCs w:val="26"/>
        </w:rPr>
        <w:t>)</w:t>
      </w:r>
    </w:p>
    <w:p w14:paraId="3D9A1E4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Обучаем классификатор на обучающей выборке</w:t>
      </w:r>
    </w:p>
    <w:p w14:paraId="5C8796C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newsgroups_train.target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8B03119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A587FFE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30333367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152319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747C146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6CE5F83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8000"/>
          <w:sz w:val="26"/>
          <w:szCs w:val="26"/>
        </w:rPr>
        <w:t># Выводим отчет о классификации, включая точность, полноту и F-меру</w:t>
      </w:r>
    </w:p>
    <w:p w14:paraId="46331090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152319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152319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(</w:t>
      </w:r>
    </w:p>
    <w:p w14:paraId="300F3456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newsgroups_test.target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5257A0C8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,</w:t>
      </w:r>
    </w:p>
    <w:p w14:paraId="06BFF4D2" w14:textId="77777777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152319">
        <w:rPr>
          <w:rFonts w:ascii="Consolas" w:hAnsi="Consolas"/>
          <w:color w:val="000000"/>
          <w:sz w:val="26"/>
          <w:szCs w:val="26"/>
          <w:lang w:val="en-US"/>
        </w:rPr>
        <w:t xml:space="preserve">    </w:t>
      </w:r>
      <w:proofErr w:type="spellStart"/>
      <w:r w:rsidRPr="00152319">
        <w:rPr>
          <w:rFonts w:ascii="Consolas" w:hAnsi="Consolas"/>
          <w:color w:val="001080"/>
          <w:sz w:val="26"/>
          <w:szCs w:val="26"/>
          <w:lang w:val="en-US"/>
        </w:rPr>
        <w:t>target_names</w:t>
      </w:r>
      <w:proofErr w:type="spellEnd"/>
      <w:r w:rsidRPr="00152319">
        <w:rPr>
          <w:rFonts w:ascii="Consolas" w:hAnsi="Consolas"/>
          <w:color w:val="000000"/>
          <w:sz w:val="26"/>
          <w:szCs w:val="26"/>
          <w:lang w:val="en-US"/>
        </w:rPr>
        <w:t>=</w:t>
      </w:r>
      <w:proofErr w:type="spellStart"/>
      <w:r w:rsidRPr="00152319">
        <w:rPr>
          <w:rFonts w:ascii="Consolas" w:hAnsi="Consolas"/>
          <w:color w:val="000000"/>
          <w:sz w:val="26"/>
          <w:szCs w:val="26"/>
          <w:lang w:val="en-US"/>
        </w:rPr>
        <w:t>newsgroups_test.target_names</w:t>
      </w:r>
      <w:proofErr w:type="spellEnd"/>
    </w:p>
    <w:p w14:paraId="1AD98834" w14:textId="201B1849" w:rsidR="00C878D3" w:rsidRPr="00152319" w:rsidRDefault="00C878D3" w:rsidP="00152319">
      <w:pPr>
        <w:shd w:val="clear" w:color="auto" w:fill="FFFFFF"/>
        <w:spacing w:line="480" w:lineRule="auto"/>
        <w:rPr>
          <w:rFonts w:ascii="Consolas" w:hAnsi="Consolas"/>
          <w:color w:val="000000"/>
          <w:sz w:val="26"/>
          <w:szCs w:val="26"/>
        </w:rPr>
      </w:pPr>
      <w:r w:rsidRPr="00152319">
        <w:rPr>
          <w:rFonts w:ascii="Consolas" w:hAnsi="Consolas"/>
          <w:color w:val="000000"/>
          <w:sz w:val="26"/>
          <w:szCs w:val="26"/>
        </w:rPr>
        <w:t>))</w:t>
      </w:r>
    </w:p>
    <w:p w14:paraId="17FB1DA2" w14:textId="77777777" w:rsidR="00E75C25" w:rsidRDefault="00E75C25" w:rsidP="00E22899">
      <w:pPr>
        <w:spacing w:line="360" w:lineRule="auto"/>
        <w:ind w:firstLine="709"/>
        <w:rPr>
          <w:szCs w:val="28"/>
        </w:rPr>
      </w:pPr>
    </w:p>
    <w:p w14:paraId="249C36F5" w14:textId="601D65E2" w:rsidR="00E22899" w:rsidRDefault="00E22899" w:rsidP="00463595">
      <w:pPr>
        <w:spacing w:line="360" w:lineRule="auto"/>
        <w:ind w:firstLine="709"/>
        <w:jc w:val="both"/>
        <w:rPr>
          <w:szCs w:val="28"/>
        </w:rPr>
      </w:pPr>
      <w:r w:rsidRPr="00036E3F">
        <w:rPr>
          <w:szCs w:val="28"/>
        </w:rPr>
        <w:t xml:space="preserve">Этот пример демонстрирует, как использовать </w:t>
      </w:r>
      <w:r w:rsidR="00E608CF">
        <w:rPr>
          <w:szCs w:val="28"/>
        </w:rPr>
        <w:t>НБК</w:t>
      </w:r>
      <w:r w:rsidRPr="00036E3F">
        <w:rPr>
          <w:szCs w:val="28"/>
        </w:rPr>
        <w:t xml:space="preserve"> для классификации текстовых документов на несколько категорий (категории новостей). </w:t>
      </w:r>
      <w:proofErr w:type="spellStart"/>
      <w:r w:rsidRPr="00036E3F">
        <w:rPr>
          <w:szCs w:val="28"/>
        </w:rPr>
        <w:t>Векторизатор</w:t>
      </w:r>
      <w:proofErr w:type="spellEnd"/>
      <w:r w:rsidRPr="00036E3F">
        <w:rPr>
          <w:szCs w:val="28"/>
        </w:rPr>
        <w:t xml:space="preserve"> </w:t>
      </w:r>
      <w:proofErr w:type="spellStart"/>
      <w:r w:rsidRPr="00036E3F">
        <w:rPr>
          <w:szCs w:val="28"/>
        </w:rPr>
        <w:t>CountVectorizer</w:t>
      </w:r>
      <w:proofErr w:type="spellEnd"/>
      <w:r w:rsidRPr="00036E3F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036E3F">
        <w:rPr>
          <w:szCs w:val="28"/>
        </w:rPr>
        <w:t>MultinomialNB</w:t>
      </w:r>
      <w:proofErr w:type="spellEnd"/>
      <w:r w:rsidRPr="00036E3F">
        <w:rPr>
          <w:szCs w:val="28"/>
        </w:rPr>
        <w:t xml:space="preserve"> используется для обучения и прогнозирования меток классов. Отчет о классификации выводится на экран, включая точность, полноту и F-меру.</w:t>
      </w:r>
    </w:p>
    <w:p w14:paraId="17F50BD1" w14:textId="77777777" w:rsidR="00E22899" w:rsidRDefault="00E22899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работы</w:t>
      </w:r>
      <w:r w:rsidRPr="00270B97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270B97">
        <w:rPr>
          <w:szCs w:val="28"/>
          <w:lang w:val="en-US"/>
        </w:rPr>
        <w:t>:</w:t>
      </w:r>
    </w:p>
    <w:p w14:paraId="4642B0FC" w14:textId="724C7D52" w:rsidR="008E2FA6" w:rsidRPr="00090592" w:rsidRDefault="008E2FA6" w:rsidP="008E2FA6">
      <w:pPr>
        <w:spacing w:line="360" w:lineRule="auto"/>
        <w:ind w:firstLine="709"/>
        <w:rPr>
          <w:szCs w:val="28"/>
          <w:lang w:val="en-US"/>
        </w:rPr>
      </w:pPr>
    </w:p>
    <w:p w14:paraId="646350A2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precision    </w:t>
      </w:r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51194B3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52675A3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0.79      0.77      0.78       319</w:t>
      </w:r>
    </w:p>
    <w:p w14:paraId="61FBE22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0.67      0.74      0.70       389</w:t>
      </w:r>
    </w:p>
    <w:p w14:paraId="171F5ED7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comp.os.ms-</w:t>
      </w:r>
      <w:proofErr w:type="spellStart"/>
      <w:proofErr w:type="gramStart"/>
      <w:r w:rsidRPr="009E06AF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proofErr w:type="gram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0.20      0.00      0.01       394</w:t>
      </w:r>
    </w:p>
    <w:p w14:paraId="298616D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comp.sys.ibm.pc.hardware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0.56      0.77      0.65       392</w:t>
      </w:r>
    </w:p>
    <w:p w14:paraId="182689C0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0.84      0.75      0.79       385</w:t>
      </w:r>
    </w:p>
    <w:p w14:paraId="197F503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comp.windows.x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0.65      0.84      0.73       395</w:t>
      </w:r>
    </w:p>
    <w:p w14:paraId="4434E9B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0.93      0.65      0.77       390</w:t>
      </w:r>
    </w:p>
    <w:p w14:paraId="3CF680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0.87      0.91      0.89       396</w:t>
      </w:r>
    </w:p>
    <w:p w14:paraId="579FF36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0.96      0.92      0.94       398</w:t>
      </w:r>
    </w:p>
    <w:p w14:paraId="2E495A9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rec.sport.baseball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0.96      0.87      0.91       397</w:t>
      </w:r>
    </w:p>
    <w:p w14:paraId="4F25E23F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rec.sport.hockey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0.93      0.96      0.95       399</w:t>
      </w:r>
    </w:p>
    <w:p w14:paraId="7B6560FA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0.67      0.95      0.78       396</w:t>
      </w:r>
    </w:p>
    <w:p w14:paraId="7B464BB5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0.79      0.66      0.72       393</w:t>
      </w:r>
    </w:p>
    <w:p w14:paraId="52D3466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0.87      0.82      0.85       396</w:t>
      </w:r>
    </w:p>
    <w:p w14:paraId="0E3FD9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0.83      0.89      0.86       394</w:t>
      </w:r>
    </w:p>
    <w:p w14:paraId="427B2FF8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soc.religion.christian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0.70      0.96      0.81       398</w:t>
      </w:r>
    </w:p>
    <w:p w14:paraId="0AEC25C6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talk.politics.guns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0.69      0.91      0.79       364</w:t>
      </w:r>
    </w:p>
    <w:p w14:paraId="2071C6E4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talk.politics.mideast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0.85      0.94      0.89       376</w:t>
      </w:r>
    </w:p>
    <w:p w14:paraId="47E7E7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talk.politics.misc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0.58      0.63      0.60       310</w:t>
      </w:r>
    </w:p>
    <w:p w14:paraId="26B76E6B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9E06AF">
        <w:rPr>
          <w:rFonts w:ascii="Consolas" w:hAnsi="Consolas"/>
          <w:color w:val="000000"/>
          <w:sz w:val="24"/>
          <w:szCs w:val="24"/>
          <w:lang w:val="en-US"/>
        </w:rPr>
        <w:t>talk.religion.misc</w:t>
      </w:r>
      <w:proofErr w:type="spellEnd"/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0.89      0.33      0.49       251</w:t>
      </w:r>
    </w:p>
    <w:p w14:paraId="6613C3E1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</w:p>
    <w:p w14:paraId="1F4E73BE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 accuracy                           0.77      7532</w:t>
      </w:r>
    </w:p>
    <w:p w14:paraId="1FBB142C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   macro avg       0.76      0.76      0.75      7532</w:t>
      </w:r>
    </w:p>
    <w:p w14:paraId="67018EC9" w14:textId="77777777" w:rsidR="00E22899" w:rsidRPr="009E06AF" w:rsidRDefault="00E22899" w:rsidP="00E22899">
      <w:pPr>
        <w:spacing w:line="360" w:lineRule="auto"/>
        <w:rPr>
          <w:rFonts w:ascii="Consolas" w:hAnsi="Consolas"/>
          <w:color w:val="000000"/>
          <w:sz w:val="24"/>
          <w:szCs w:val="24"/>
          <w:lang w:val="en-US"/>
        </w:rPr>
      </w:pPr>
      <w:r w:rsidRPr="009E06AF">
        <w:rPr>
          <w:rFonts w:ascii="Consolas" w:hAnsi="Consolas"/>
          <w:color w:val="000000"/>
          <w:sz w:val="24"/>
          <w:szCs w:val="24"/>
          <w:lang w:val="en-US"/>
        </w:rPr>
        <w:t xml:space="preserve">            weighted avg       0.76      0.77      0.75      7532</w:t>
      </w:r>
    </w:p>
    <w:p w14:paraId="7B70A5CD" w14:textId="2B95A2C8" w:rsidR="00E22899" w:rsidRPr="00E22899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4A38906E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Интерпретация выходных данных: э</w:t>
      </w:r>
      <w:r w:rsidRPr="00173F6D">
        <w:rPr>
          <w:szCs w:val="28"/>
        </w:rPr>
        <w:t xml:space="preserve">ти выходные данные представляют собой отчет о классификации текстовых документов на несколько категорий с использованием </w:t>
      </w:r>
      <w:proofErr w:type="spellStart"/>
      <w:r w:rsidRPr="00173F6D">
        <w:rPr>
          <w:szCs w:val="28"/>
        </w:rPr>
        <w:t>многоклассового</w:t>
      </w:r>
      <w:proofErr w:type="spellEnd"/>
      <w:r w:rsidRPr="00173F6D">
        <w:rPr>
          <w:szCs w:val="28"/>
        </w:rPr>
        <w:t xml:space="preserve"> классификатора на основе наивного байесовского алгоритма.</w:t>
      </w:r>
    </w:p>
    <w:p w14:paraId="7709B130" w14:textId="040546F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 xml:space="preserve">Каждая строка отчета соответствует категории, а каждый столбец </w:t>
      </w:r>
      <w:r w:rsidR="004A40FA" w:rsidRPr="004A40FA">
        <w:rPr>
          <w:szCs w:val="28"/>
        </w:rPr>
        <w:t>–</w:t>
      </w:r>
      <w:r w:rsidR="009959FD" w:rsidRPr="00173F6D">
        <w:rPr>
          <w:szCs w:val="28"/>
        </w:rPr>
        <w:t xml:space="preserve"> это</w:t>
      </w:r>
      <w:r w:rsidRPr="00173F6D">
        <w:rPr>
          <w:szCs w:val="28"/>
        </w:rPr>
        <w:t xml:space="preserve"> мера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 xml:space="preserve">, 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, F1-score) для этой категории. В таблице показаны значения мер точности (</w:t>
      </w:r>
      <w:proofErr w:type="spellStart"/>
      <w:r w:rsidRPr="00173F6D">
        <w:rPr>
          <w:szCs w:val="28"/>
        </w:rPr>
        <w:t>precision</w:t>
      </w:r>
      <w:proofErr w:type="spellEnd"/>
      <w:r w:rsidRPr="00173F6D">
        <w:rPr>
          <w:szCs w:val="28"/>
        </w:rPr>
        <w:t>), полноты (</w:t>
      </w:r>
      <w:proofErr w:type="spellStart"/>
      <w:r w:rsidRPr="00173F6D">
        <w:rPr>
          <w:szCs w:val="28"/>
        </w:rPr>
        <w:t>recall</w:t>
      </w:r>
      <w:proofErr w:type="spellEnd"/>
      <w:r w:rsidRPr="00173F6D">
        <w:rPr>
          <w:szCs w:val="28"/>
        </w:rPr>
        <w:t>) и F1-меры (F1-score) для каждой категории.</w:t>
      </w:r>
    </w:p>
    <w:p w14:paraId="49DF677D" w14:textId="77777777" w:rsidR="009E06AF" w:rsidRPr="00173F6D" w:rsidRDefault="009E06AF" w:rsidP="004A40FA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t>Например, первая строка отчета: означает, что классификатор правильно классифицировал 79% текстовых документов в категории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 (точность), из всех документов, которые были помечены как "</w:t>
      </w:r>
      <w:proofErr w:type="spellStart"/>
      <w:r w:rsidRPr="00173F6D">
        <w:rPr>
          <w:szCs w:val="28"/>
        </w:rPr>
        <w:t>alt.atheism</w:t>
      </w:r>
      <w:proofErr w:type="spellEnd"/>
      <w:r w:rsidRPr="00173F6D">
        <w:rPr>
          <w:szCs w:val="28"/>
        </w:rPr>
        <w:t>", классификатор правильно идентифицировал 77% (полнота), а F1-мера (среднее гармоническое точности и полноты) равна 0.78.</w:t>
      </w:r>
    </w:p>
    <w:p w14:paraId="1A91F35D" w14:textId="77777777" w:rsidR="009E06AF" w:rsidRPr="00173F6D" w:rsidRDefault="009E06AF" w:rsidP="00463595">
      <w:pPr>
        <w:spacing w:line="360" w:lineRule="auto"/>
        <w:ind w:firstLine="709"/>
        <w:jc w:val="both"/>
        <w:rPr>
          <w:szCs w:val="28"/>
        </w:rPr>
      </w:pPr>
      <w:r w:rsidRPr="00173F6D">
        <w:rPr>
          <w:szCs w:val="28"/>
        </w:rPr>
        <w:lastRenderedPageBreak/>
        <w:t>В конце отчета также показана общая точность классификации (</w:t>
      </w:r>
      <w:proofErr w:type="spellStart"/>
      <w:r w:rsidRPr="00173F6D">
        <w:rPr>
          <w:szCs w:val="28"/>
        </w:rPr>
        <w:t>accuracy</w:t>
      </w:r>
      <w:proofErr w:type="spellEnd"/>
      <w:r w:rsidRPr="00173F6D">
        <w:rPr>
          <w:szCs w:val="28"/>
        </w:rPr>
        <w:t>), которая определяется как отношение числа правильно классифицированных документов ко всем документам. В этом случае, точность классификации равна 0.77, что означает, что 77% всех текстовых документов были правильно классифицированы.</w:t>
      </w:r>
    </w:p>
    <w:p w14:paraId="63C6A63C" w14:textId="7D762B9B" w:rsidR="009E06AF" w:rsidRDefault="009E06AF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3 – </w:t>
      </w:r>
      <w:r w:rsidRPr="00F17E1B">
        <w:rPr>
          <w:szCs w:val="28"/>
        </w:rPr>
        <w:t>классификация спам-сообщений</w:t>
      </w:r>
      <w:r>
        <w:rPr>
          <w:szCs w:val="28"/>
        </w:rPr>
        <w:t xml:space="preserve">. Исходные данные взяты из </w:t>
      </w:r>
      <w:r w:rsidRPr="00C635E6">
        <w:rPr>
          <w:szCs w:val="28"/>
        </w:rPr>
        <w:t xml:space="preserve">репозитория на </w:t>
      </w:r>
      <w:proofErr w:type="spellStart"/>
      <w:r w:rsidRPr="00C635E6">
        <w:rPr>
          <w:szCs w:val="28"/>
        </w:rPr>
        <w:t>Github</w:t>
      </w:r>
      <w:proofErr w:type="spellEnd"/>
      <w:r w:rsidRPr="00C635E6">
        <w:rPr>
          <w:szCs w:val="28"/>
        </w:rPr>
        <w:t xml:space="preserve"> по ссылке: </w:t>
      </w:r>
      <w:hyperlink r:id="rId9" w:history="1">
        <w:r w:rsidR="004A40FA" w:rsidRPr="001E50A8">
          <w:rPr>
            <w:rStyle w:val="af"/>
            <w:szCs w:val="28"/>
          </w:rPr>
          <w:t>https://github.com/rajeevratan84/</w:t>
        </w:r>
        <w:r w:rsidR="004A40FA" w:rsidRPr="004A40FA">
          <w:rPr>
            <w:rStyle w:val="af"/>
            <w:szCs w:val="28"/>
          </w:rPr>
          <w:t xml:space="preserve"> </w:t>
        </w:r>
        <w:proofErr w:type="spellStart"/>
        <w:r w:rsidR="004A40FA" w:rsidRPr="001E50A8">
          <w:rPr>
            <w:rStyle w:val="af"/>
            <w:szCs w:val="28"/>
          </w:rPr>
          <w:t>datascienceforbusiness</w:t>
        </w:r>
        <w:proofErr w:type="spellEnd"/>
        <w:r w:rsidR="004A40FA" w:rsidRPr="001E50A8">
          <w:rPr>
            <w:rStyle w:val="af"/>
            <w:szCs w:val="28"/>
          </w:rPr>
          <w:t>/</w:t>
        </w:r>
        <w:proofErr w:type="spellStart"/>
        <w:r w:rsidR="004A40FA" w:rsidRPr="001E50A8">
          <w:rPr>
            <w:rStyle w:val="af"/>
            <w:szCs w:val="28"/>
          </w:rPr>
          <w:t>blob</w:t>
        </w:r>
        <w:proofErr w:type="spellEnd"/>
        <w:r w:rsidR="004A40FA" w:rsidRPr="001E50A8">
          <w:rPr>
            <w:rStyle w:val="af"/>
            <w:szCs w:val="28"/>
          </w:rPr>
          <w:t>/</w:t>
        </w:r>
        <w:proofErr w:type="spellStart"/>
        <w:r w:rsidR="004A40FA" w:rsidRPr="001E50A8">
          <w:rPr>
            <w:rStyle w:val="af"/>
            <w:szCs w:val="28"/>
          </w:rPr>
          <w:t>master</w:t>
        </w:r>
        <w:proofErr w:type="spellEnd"/>
        <w:r w:rsidR="004A40FA" w:rsidRPr="001E50A8">
          <w:rPr>
            <w:rStyle w:val="af"/>
            <w:szCs w:val="28"/>
          </w:rPr>
          <w:t>/spam.csv</w:t>
        </w:r>
      </w:hyperlink>
      <w:r w:rsidRPr="00C635E6">
        <w:rPr>
          <w:szCs w:val="28"/>
        </w:rPr>
        <w:t>.</w:t>
      </w:r>
      <w:r>
        <w:rPr>
          <w:szCs w:val="28"/>
        </w:rPr>
        <w:t xml:space="preserve"> В этом файле около 5500 строчек данных. Он часто применяется для </w:t>
      </w:r>
      <w:r w:rsidRPr="00C635E6">
        <w:rPr>
          <w:szCs w:val="28"/>
        </w:rPr>
        <w:t>машинного обучения и анализа данных.</w:t>
      </w:r>
    </w:p>
    <w:p w14:paraId="56E44421" w14:textId="77777777" w:rsidR="009E06AF" w:rsidRPr="00C847B0" w:rsidRDefault="009E06AF" w:rsidP="00463595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 xml:space="preserve">: </w:t>
      </w:r>
    </w:p>
    <w:p w14:paraId="2692AF7F" w14:textId="119A0F0E" w:rsidR="00E22899" w:rsidRPr="002B6F7A" w:rsidRDefault="00E22899" w:rsidP="008E2FA6">
      <w:pPr>
        <w:spacing w:line="360" w:lineRule="auto"/>
        <w:ind w:firstLine="709"/>
        <w:rPr>
          <w:szCs w:val="28"/>
          <w:lang w:val="en-US"/>
        </w:rPr>
      </w:pPr>
    </w:p>
    <w:p w14:paraId="22A08475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pandas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pd</w:t>
      </w:r>
    </w:p>
    <w:p w14:paraId="03063A1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sklearn.feature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_extraction.text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</w:p>
    <w:p w14:paraId="20EF9066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sklearn.naive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_bayes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MultinomialNB</w:t>
      </w:r>
      <w:proofErr w:type="spellEnd"/>
    </w:p>
    <w:p w14:paraId="21835F3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accuracy_score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confusion_matrix</w:t>
      </w:r>
      <w:proofErr w:type="spellEnd"/>
    </w:p>
    <w:p w14:paraId="47E7A5E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CD382B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Загружаем данные (сообщения) из CSV-файла</w:t>
      </w:r>
    </w:p>
    <w:p w14:paraId="794AF92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pd.read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_csv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/spam.csv'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encoding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'latin-1'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C462ADC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AE708F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Разделяем данные на обучающую и тестовую выборки</w:t>
      </w:r>
    </w:p>
    <w:p w14:paraId="4C500422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2[: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].values</w:t>
      </w:r>
    </w:p>
    <w:p w14:paraId="34BB77B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2[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:].values</w:t>
      </w:r>
    </w:p>
    <w:p w14:paraId="16ECD937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1[: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].values</w:t>
      </w:r>
    </w:p>
    <w:p w14:paraId="1755C0C4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data.v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1[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4400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:].values</w:t>
      </w:r>
    </w:p>
    <w:p w14:paraId="4FD0D201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915500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 xml:space="preserve"># Преобразуем текст в числовые признаки с помощью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векторизатора</w:t>
      </w:r>
      <w:proofErr w:type="spellEnd"/>
      <w:r w:rsidRPr="004A40FA">
        <w:rPr>
          <w:rFonts w:ascii="Consolas" w:hAnsi="Consolas"/>
          <w:color w:val="008000"/>
          <w:sz w:val="26"/>
          <w:szCs w:val="26"/>
        </w:rPr>
        <w:t xml:space="preserve">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CountVectorizer</w:t>
      </w:r>
      <w:proofErr w:type="spellEnd"/>
    </w:p>
    <w:p w14:paraId="61ACB479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vectorizer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CountVectorizer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994772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FACBE6F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vectorizer.transform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1126DEE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B1039D8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Создаем классификатор на основе наивного байесовского алгоритма</w:t>
      </w:r>
    </w:p>
    <w:p w14:paraId="6888135F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clf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MultinomialNB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()</w:t>
      </w:r>
    </w:p>
    <w:p w14:paraId="475BFFC0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</w:p>
    <w:p w14:paraId="2F6F333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Обучаем классификатор на обучающей выборке</w:t>
      </w:r>
    </w:p>
    <w:p w14:paraId="580D270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B9F84D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01B846FD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Предсказываем метки классов для тестовой выборки</w:t>
      </w:r>
    </w:p>
    <w:p w14:paraId="1587F655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X_test_vec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1C01EAFB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10A07056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Выводим матрицу ошибок и точность классификации</w:t>
      </w:r>
    </w:p>
    <w:p w14:paraId="76023BDA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A31515"/>
          <w:sz w:val="26"/>
          <w:szCs w:val="26"/>
          <w:lang w:val="en-US"/>
        </w:rPr>
        <w:t>"Confusion Matrix:</w:t>
      </w:r>
      <w:r w:rsidRPr="004A40FA">
        <w:rPr>
          <w:rFonts w:ascii="Consolas" w:hAnsi="Consolas"/>
          <w:color w:val="EE0000"/>
          <w:sz w:val="26"/>
          <w:szCs w:val="26"/>
          <w:lang w:val="en-US"/>
        </w:rPr>
        <w:t>\n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confusion_matrix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4EBF0544" w14:textId="77777777" w:rsidR="004C7C41" w:rsidRPr="004A40FA" w:rsidRDefault="004C7C41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A31515"/>
          <w:sz w:val="26"/>
          <w:szCs w:val="26"/>
          <w:lang w:val="en-US"/>
        </w:rPr>
        <w:t>"Accuracy:"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accuracy_score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5E4054B1" w14:textId="77777777" w:rsidR="004C7C41" w:rsidRPr="004C7C41" w:rsidRDefault="004C7C41" w:rsidP="008E2FA6">
      <w:pPr>
        <w:spacing w:line="360" w:lineRule="auto"/>
        <w:ind w:firstLine="709"/>
        <w:rPr>
          <w:szCs w:val="28"/>
          <w:lang w:val="en-US"/>
        </w:rPr>
      </w:pPr>
    </w:p>
    <w:p w14:paraId="2451DE1D" w14:textId="77777777" w:rsidR="004C7C41" w:rsidRDefault="004C7C41" w:rsidP="00463595">
      <w:pPr>
        <w:spacing w:line="360" w:lineRule="auto"/>
        <w:ind w:firstLine="709"/>
        <w:jc w:val="both"/>
        <w:rPr>
          <w:szCs w:val="28"/>
        </w:rPr>
      </w:pPr>
      <w:r w:rsidRPr="00386984">
        <w:rPr>
          <w:szCs w:val="28"/>
        </w:rPr>
        <w:t xml:space="preserve">Этот пример демонстрирует, как использовать наивный байесовский классификатор для классификации спам-сообщений. Данные (сообщения) загружаются из CSV-файла и разделяются на обучающую и тестовую выборки. </w:t>
      </w:r>
      <w:proofErr w:type="spellStart"/>
      <w:r w:rsidRPr="00386984">
        <w:rPr>
          <w:szCs w:val="28"/>
        </w:rPr>
        <w:t>Векторизатор</w:t>
      </w:r>
      <w:proofErr w:type="spellEnd"/>
      <w:r w:rsidRPr="00386984">
        <w:rPr>
          <w:szCs w:val="28"/>
        </w:rPr>
        <w:t xml:space="preserve"> </w:t>
      </w:r>
      <w:proofErr w:type="spellStart"/>
      <w:r w:rsidRPr="00386984">
        <w:rPr>
          <w:szCs w:val="28"/>
        </w:rPr>
        <w:t>CountVectorizer</w:t>
      </w:r>
      <w:proofErr w:type="spellEnd"/>
      <w:r w:rsidRPr="00386984">
        <w:rPr>
          <w:szCs w:val="28"/>
        </w:rPr>
        <w:t xml:space="preserve"> используется для преобразования текста в числовые признаки, а классификатор </w:t>
      </w:r>
      <w:proofErr w:type="spellStart"/>
      <w:r w:rsidRPr="00386984">
        <w:rPr>
          <w:szCs w:val="28"/>
        </w:rPr>
        <w:t>MultinomialNB</w:t>
      </w:r>
      <w:proofErr w:type="spellEnd"/>
      <w:r w:rsidRPr="00386984">
        <w:rPr>
          <w:szCs w:val="28"/>
        </w:rPr>
        <w:t xml:space="preserve"> используется для обучения и прогнозирования меток классов. Матрица ошибок и точность классификации выводятся на экран.</w:t>
      </w:r>
    </w:p>
    <w:p w14:paraId="73C2CC4F" w14:textId="67B3CB04" w:rsidR="004C7C41" w:rsidRDefault="004C7C41" w:rsidP="00463595">
      <w:pPr>
        <w:spacing w:line="360" w:lineRule="auto"/>
        <w:ind w:firstLine="709"/>
        <w:rPr>
          <w:szCs w:val="28"/>
        </w:rPr>
      </w:pPr>
      <w:r>
        <w:rPr>
          <w:szCs w:val="28"/>
        </w:rPr>
        <w:t>Результат работы программы:</w:t>
      </w:r>
    </w:p>
    <w:p w14:paraId="40A736B0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69E9C1E5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Confusion</w:t>
      </w:r>
      <w:r w:rsidRPr="004A40FA">
        <w:rPr>
          <w:rFonts w:ascii="Consolas" w:hAnsi="Consolas"/>
          <w:color w:val="000000"/>
          <w:sz w:val="26"/>
          <w:szCs w:val="26"/>
        </w:rPr>
        <w:t xml:space="preserve"> 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Matrix</w:t>
      </w:r>
      <w:r w:rsidRPr="004A40FA">
        <w:rPr>
          <w:rFonts w:ascii="Consolas" w:hAnsi="Consolas"/>
          <w:color w:val="000000"/>
          <w:sz w:val="26"/>
          <w:szCs w:val="26"/>
        </w:rPr>
        <w:t>:</w:t>
      </w:r>
    </w:p>
    <w:p w14:paraId="47C064BA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 xml:space="preserve"> [[1015    8]</w:t>
      </w:r>
    </w:p>
    <w:p w14:paraId="3AE51B0C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 xml:space="preserve"> </w:t>
      </w:r>
      <w:proofErr w:type="gramStart"/>
      <w:r w:rsidRPr="004A40FA">
        <w:rPr>
          <w:rFonts w:ascii="Consolas" w:hAnsi="Consolas"/>
          <w:color w:val="000000"/>
          <w:sz w:val="26"/>
          <w:szCs w:val="26"/>
        </w:rPr>
        <w:t xml:space="preserve">[  </w:t>
      </w:r>
      <w:proofErr w:type="gramEnd"/>
      <w:r w:rsidRPr="004A40FA">
        <w:rPr>
          <w:rFonts w:ascii="Consolas" w:hAnsi="Consolas"/>
          <w:color w:val="000000"/>
          <w:sz w:val="26"/>
          <w:szCs w:val="26"/>
        </w:rPr>
        <w:t xml:space="preserve"> 8  141]]</w:t>
      </w:r>
    </w:p>
    <w:p w14:paraId="024B6F48" w14:textId="77777777" w:rsidR="004C7C41" w:rsidRPr="004A40FA" w:rsidRDefault="004C7C41" w:rsidP="004A40FA">
      <w:pPr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Accuracy</w:t>
      </w:r>
      <w:r w:rsidRPr="004A40FA">
        <w:rPr>
          <w:rFonts w:ascii="Consolas" w:hAnsi="Consolas"/>
          <w:color w:val="000000"/>
          <w:sz w:val="26"/>
          <w:szCs w:val="26"/>
        </w:rPr>
        <w:t>: 0.9863481228668942</w:t>
      </w:r>
    </w:p>
    <w:p w14:paraId="6E7604E8" w14:textId="77777777" w:rsidR="004C7C41" w:rsidRDefault="004C7C41" w:rsidP="004C7C41">
      <w:pPr>
        <w:spacing w:line="360" w:lineRule="auto"/>
        <w:ind w:firstLine="709"/>
        <w:rPr>
          <w:szCs w:val="28"/>
        </w:rPr>
      </w:pPr>
    </w:p>
    <w:p w14:paraId="0AB7129C" w14:textId="387922D9" w:rsidR="004C7C41" w:rsidRDefault="004A40FA" w:rsidP="00A8325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М</w:t>
      </w:r>
      <w:r w:rsidR="004C7C41" w:rsidRPr="00111507">
        <w:rPr>
          <w:szCs w:val="28"/>
        </w:rPr>
        <w:t>ат</w:t>
      </w:r>
      <w:r>
        <w:rPr>
          <w:szCs w:val="28"/>
        </w:rPr>
        <w:t>рица ошибок (</w:t>
      </w:r>
      <w:proofErr w:type="spellStart"/>
      <w:r>
        <w:rPr>
          <w:szCs w:val="28"/>
        </w:rPr>
        <w:t>Confusion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matrix</w:t>
      </w:r>
      <w:proofErr w:type="spellEnd"/>
      <w:r>
        <w:rPr>
          <w:szCs w:val="28"/>
        </w:rPr>
        <w:t xml:space="preserve">) </w:t>
      </w:r>
      <w:r w:rsidRPr="004A40FA">
        <w:rPr>
          <w:szCs w:val="28"/>
        </w:rPr>
        <w:t>–</w:t>
      </w:r>
      <w:r w:rsidR="004C7C41" w:rsidRPr="00111507">
        <w:rPr>
          <w:szCs w:val="28"/>
        </w:rPr>
        <w:t xml:space="preserve"> это таблица, которая показывает число верно и неверно классифицированных примеров в каждой из двух категорий. В данном случае, первая строка и первый столбец матрицы </w:t>
      </w:r>
      <w:r w:rsidR="004C7C41" w:rsidRPr="00111507">
        <w:rPr>
          <w:szCs w:val="28"/>
        </w:rPr>
        <w:lastRenderedPageBreak/>
        <w:t xml:space="preserve">соответствуют категории 0 (не спам), а </w:t>
      </w:r>
      <w:r>
        <w:rPr>
          <w:szCs w:val="28"/>
        </w:rPr>
        <w:t>вторая строка и второй столбец –</w:t>
      </w:r>
      <w:r w:rsidR="004C7C41" w:rsidRPr="00111507">
        <w:rPr>
          <w:szCs w:val="28"/>
        </w:rPr>
        <w:t xml:space="preserve"> категории 1 (спам). Таким образом, матрица ошибок имеет следующий вид:</w:t>
      </w:r>
    </w:p>
    <w:p w14:paraId="2C518F9D" w14:textId="6C7C3014" w:rsidR="004C7C41" w:rsidRPr="00111507" w:rsidRDefault="004A40FA" w:rsidP="004A40FA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after="160" w:line="360" w:lineRule="auto"/>
        <w:ind w:left="0" w:firstLine="709"/>
        <w:jc w:val="both"/>
        <w:rPr>
          <w:szCs w:val="28"/>
        </w:rPr>
      </w:pPr>
      <w:r>
        <w:rPr>
          <w:szCs w:val="28"/>
        </w:rPr>
        <w:t>[[1015    </w:t>
      </w:r>
      <w:r w:rsidR="004C7C41" w:rsidRPr="00111507">
        <w:rPr>
          <w:szCs w:val="28"/>
        </w:rPr>
        <w:t>8]</w:t>
      </w:r>
      <w:r>
        <w:rPr>
          <w:szCs w:val="28"/>
        </w:rPr>
        <w:t> </w:t>
      </w:r>
      <w:r w:rsidR="004C7C41" w:rsidRPr="00111507">
        <w:rPr>
          <w:szCs w:val="28"/>
        </w:rPr>
        <w:t>–</w:t>
      </w:r>
      <w:r>
        <w:rPr>
          <w:szCs w:val="28"/>
        </w:rPr>
        <w:t> </w:t>
      </w:r>
      <w:r w:rsidR="004C7C41" w:rsidRPr="00111507">
        <w:rPr>
          <w:szCs w:val="28"/>
        </w:rPr>
        <w:t>1015 не-спам сообщений правильно классифицированы, 8 неправильно классифицированы как спам</w:t>
      </w:r>
      <w:r>
        <w:rPr>
          <w:szCs w:val="28"/>
        </w:rPr>
        <w:t>;</w:t>
      </w:r>
    </w:p>
    <w:p w14:paraId="4FFF4291" w14:textId="1A3ABF7E" w:rsidR="004C7C41" w:rsidRPr="00111507" w:rsidRDefault="004C7C41" w:rsidP="004A40FA">
      <w:pPr>
        <w:pStyle w:val="afd"/>
        <w:numPr>
          <w:ilvl w:val="0"/>
          <w:numId w:val="14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proofErr w:type="gramStart"/>
      <w:r w:rsidRPr="00111507">
        <w:rPr>
          <w:szCs w:val="28"/>
        </w:rPr>
        <w:t xml:space="preserve">[  </w:t>
      </w:r>
      <w:proofErr w:type="gramEnd"/>
      <w:r w:rsidRPr="00111507">
        <w:rPr>
          <w:szCs w:val="28"/>
        </w:rPr>
        <w:t xml:space="preserve"> 8  141]] – 141 спам сообщений правильно классифицированы, 8 неправильно классифицированы как не-спам</w:t>
      </w:r>
      <w:r w:rsidR="004A40FA">
        <w:rPr>
          <w:szCs w:val="28"/>
        </w:rPr>
        <w:t>.</w:t>
      </w:r>
    </w:p>
    <w:p w14:paraId="0EA987ED" w14:textId="196637E5" w:rsidR="004C7C41" w:rsidRPr="00386984" w:rsidRDefault="004A40FA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Точность (</w:t>
      </w:r>
      <w:proofErr w:type="spellStart"/>
      <w:r>
        <w:rPr>
          <w:szCs w:val="28"/>
        </w:rPr>
        <w:t>Accuracy</w:t>
      </w:r>
      <w:proofErr w:type="spellEnd"/>
      <w:r>
        <w:rPr>
          <w:szCs w:val="28"/>
        </w:rPr>
        <w:t>) –</w:t>
      </w:r>
      <w:r w:rsidR="004C7C41" w:rsidRPr="00386984">
        <w:rPr>
          <w:szCs w:val="28"/>
        </w:rPr>
        <w:t xml:space="preserve"> это мера правильности классификации, которая определяется как отношение числа верно классифицированных примеров ко всем примерам. В данном случае, точность равна 0.9863, что означает, что 98,63% всех сообщений были правильно классифицированы.</w:t>
      </w:r>
    </w:p>
    <w:p w14:paraId="18D03B02" w14:textId="1B02A36A" w:rsidR="004C7C41" w:rsidRPr="00E46EB1" w:rsidRDefault="004A40FA" w:rsidP="00463595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Таким образом, н</w:t>
      </w:r>
      <w:r w:rsidR="004C7C41" w:rsidRPr="00E46EB1">
        <w:rPr>
          <w:szCs w:val="28"/>
        </w:rPr>
        <w:t>а</w:t>
      </w:r>
      <w:r>
        <w:rPr>
          <w:szCs w:val="28"/>
        </w:rPr>
        <w:t>ивный байесовский классификатор</w:t>
      </w:r>
      <w:r w:rsidR="004C7C41" w:rsidRPr="00E46EB1">
        <w:rPr>
          <w:szCs w:val="28"/>
        </w:rPr>
        <w:t xml:space="preserve"> </w:t>
      </w:r>
      <w:r>
        <w:rPr>
          <w:szCs w:val="28"/>
        </w:rPr>
        <w:t>–</w:t>
      </w:r>
      <w:r w:rsidR="00396000" w:rsidRPr="00E46EB1">
        <w:rPr>
          <w:szCs w:val="28"/>
        </w:rPr>
        <w:t xml:space="preserve"> это</w:t>
      </w:r>
      <w:r w:rsidR="004C7C41" w:rsidRPr="00E46EB1">
        <w:rPr>
          <w:szCs w:val="28"/>
        </w:rPr>
        <w:t xml:space="preserve"> простой и быстрый алгоритм машинного обучения для классификации текстовых документов на основе вероятностной модели. Алгоритм основан на предположении о независимости факторов, что делает его </w:t>
      </w:r>
      <w:r w:rsidR="006325FD">
        <w:rPr>
          <w:szCs w:val="28"/>
        </w:rPr>
        <w:t>«</w:t>
      </w:r>
      <w:r w:rsidR="004C7C41" w:rsidRPr="00E46EB1">
        <w:rPr>
          <w:szCs w:val="28"/>
        </w:rPr>
        <w:t>наивным</w:t>
      </w:r>
      <w:r w:rsidR="006325FD">
        <w:rPr>
          <w:szCs w:val="28"/>
        </w:rPr>
        <w:t>»</w:t>
      </w:r>
      <w:r w:rsidR="004C7C41" w:rsidRPr="00E46EB1">
        <w:rPr>
          <w:szCs w:val="28"/>
        </w:rPr>
        <w:t>.</w:t>
      </w:r>
    </w:p>
    <w:p w14:paraId="07748024" w14:textId="77777777" w:rsidR="004C7C41" w:rsidRDefault="004C7C41" w:rsidP="00A8325D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Основные преимущества наивного байесовского классификатора:</w:t>
      </w:r>
    </w:p>
    <w:p w14:paraId="1B649256" w14:textId="668B9770" w:rsidR="004C7C41" w:rsidRDefault="00A8325D" w:rsidP="00E608CF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08CF">
        <w:rPr>
          <w:szCs w:val="28"/>
        </w:rPr>
        <w:t>п</w:t>
      </w:r>
      <w:r w:rsidR="004C7C41" w:rsidRPr="00E608CF">
        <w:rPr>
          <w:szCs w:val="28"/>
        </w:rPr>
        <w:t>ростота: алгоритм быстро реализует</w:t>
      </w:r>
      <w:r w:rsidR="004A40FA" w:rsidRPr="00E608CF">
        <w:rPr>
          <w:szCs w:val="28"/>
        </w:rPr>
        <w:t>ся и обучается;</w:t>
      </w:r>
    </w:p>
    <w:p w14:paraId="7C4EBBFD" w14:textId="18F06B9E" w:rsidR="004C7C41" w:rsidRDefault="00A8325D" w:rsidP="00E608CF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08CF">
        <w:rPr>
          <w:szCs w:val="28"/>
        </w:rPr>
        <w:t>н</w:t>
      </w:r>
      <w:r w:rsidR="004C7C41" w:rsidRPr="00E608CF">
        <w:rPr>
          <w:szCs w:val="28"/>
        </w:rPr>
        <w:t>изкие вычислительные затраты: алгоритм работает быстро и требует относительно мало ресурсов</w:t>
      </w:r>
      <w:r w:rsidR="00E608CF" w:rsidRPr="00E608CF">
        <w:rPr>
          <w:szCs w:val="28"/>
        </w:rPr>
        <w:t>;</w:t>
      </w:r>
    </w:p>
    <w:p w14:paraId="738ED570" w14:textId="348AB75C" w:rsidR="004C7C41" w:rsidRDefault="00A8325D" w:rsidP="00E608CF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E608CF">
        <w:rPr>
          <w:szCs w:val="28"/>
        </w:rPr>
        <w:t>х</w:t>
      </w:r>
      <w:r w:rsidR="004C7C41" w:rsidRPr="00E608CF">
        <w:rPr>
          <w:szCs w:val="28"/>
        </w:rPr>
        <w:t>орошая производительность: наивный байесовский классификатор может давать хорошие результаты в задачах классификации текстовых документов</w:t>
      </w:r>
      <w:r w:rsidR="00E608CF" w:rsidRPr="00E608CF">
        <w:rPr>
          <w:szCs w:val="28"/>
        </w:rPr>
        <w:t>;</w:t>
      </w:r>
    </w:p>
    <w:p w14:paraId="499F25B2" w14:textId="5D96A0AC" w:rsidR="004C7C41" w:rsidRPr="00CD601E" w:rsidRDefault="00A8325D" w:rsidP="00CD601E">
      <w:pPr>
        <w:pStyle w:val="afd"/>
        <w:numPr>
          <w:ilvl w:val="0"/>
          <w:numId w:val="25"/>
        </w:numPr>
        <w:tabs>
          <w:tab w:val="left" w:pos="993"/>
        </w:tabs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х</w:t>
      </w:r>
      <w:r w:rsidR="004C7C41" w:rsidRPr="00CD601E">
        <w:rPr>
          <w:szCs w:val="28"/>
        </w:rPr>
        <w:t>орошая интерпретируемость: алгоритм основан на вероятностной модели, что делает его результаты легко интерпретируемыми.</w:t>
      </w:r>
    </w:p>
    <w:p w14:paraId="7975E8D0" w14:textId="77777777" w:rsidR="004C7C41" w:rsidRPr="000478A0" w:rsidRDefault="004C7C41" w:rsidP="00A8325D">
      <w:pPr>
        <w:tabs>
          <w:tab w:val="num" w:pos="1134"/>
        </w:tabs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t>Некоторые из недостатков наивного байесовского классификатора:</w:t>
      </w:r>
    </w:p>
    <w:p w14:paraId="3B717AE2" w14:textId="18266EC3" w:rsidR="004C7C41" w:rsidRDefault="00A8325D" w:rsidP="00CD601E">
      <w:pPr>
        <w:pStyle w:val="afd"/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п</w:t>
      </w:r>
      <w:r w:rsidR="004C7C41" w:rsidRPr="00CD601E">
        <w:rPr>
          <w:szCs w:val="28"/>
        </w:rPr>
        <w:t>редположение о независимости факторов может быть неверным для некоторых наборов данных</w:t>
      </w:r>
      <w:r w:rsidR="00CD601E" w:rsidRPr="00CD601E">
        <w:rPr>
          <w:szCs w:val="28"/>
        </w:rPr>
        <w:t>;</w:t>
      </w:r>
    </w:p>
    <w:p w14:paraId="0B840BBE" w14:textId="3A82B829" w:rsidR="004C7C41" w:rsidRDefault="00A8325D" w:rsidP="00CD601E">
      <w:pPr>
        <w:pStyle w:val="afd"/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а</w:t>
      </w:r>
      <w:r w:rsidR="004C7C41" w:rsidRPr="00CD601E">
        <w:rPr>
          <w:szCs w:val="28"/>
        </w:rPr>
        <w:t>лгоритм может давать неоптимальные результаты в задачах, в которых существует много зависимых переменных</w:t>
      </w:r>
      <w:r w:rsidR="00CD601E" w:rsidRPr="00CD601E">
        <w:rPr>
          <w:szCs w:val="28"/>
        </w:rPr>
        <w:t>;</w:t>
      </w:r>
    </w:p>
    <w:p w14:paraId="63C3311E" w14:textId="0366A5BF" w:rsidR="004C7C41" w:rsidRPr="00CD601E" w:rsidRDefault="00A8325D" w:rsidP="00CD601E">
      <w:pPr>
        <w:pStyle w:val="afd"/>
        <w:numPr>
          <w:ilvl w:val="0"/>
          <w:numId w:val="25"/>
        </w:numPr>
        <w:spacing w:line="360" w:lineRule="auto"/>
        <w:ind w:left="0" w:firstLine="709"/>
        <w:jc w:val="both"/>
        <w:rPr>
          <w:szCs w:val="28"/>
        </w:rPr>
      </w:pPr>
      <w:r w:rsidRPr="00CD601E">
        <w:rPr>
          <w:szCs w:val="28"/>
        </w:rPr>
        <w:t>н</w:t>
      </w:r>
      <w:r w:rsidR="004C7C41" w:rsidRPr="00CD601E">
        <w:rPr>
          <w:szCs w:val="28"/>
        </w:rPr>
        <w:t>екоторые типы данных могут не подходить для использования с наивным байесовским классификатором.</w:t>
      </w:r>
    </w:p>
    <w:p w14:paraId="52403579" w14:textId="6CA202CC" w:rsidR="004C7C41" w:rsidRDefault="004C7C41" w:rsidP="00B54F5B">
      <w:pPr>
        <w:spacing w:line="360" w:lineRule="auto"/>
        <w:ind w:firstLine="709"/>
        <w:jc w:val="both"/>
        <w:rPr>
          <w:szCs w:val="28"/>
        </w:rPr>
      </w:pPr>
      <w:r w:rsidRPr="00E46EB1">
        <w:rPr>
          <w:szCs w:val="28"/>
        </w:rPr>
        <w:lastRenderedPageBreak/>
        <w:t xml:space="preserve">Несмотря на эти ограничения, </w:t>
      </w:r>
      <w:r w:rsidR="00CD601E">
        <w:rPr>
          <w:szCs w:val="28"/>
        </w:rPr>
        <w:t>НБК</w:t>
      </w:r>
      <w:r w:rsidRPr="00E46EB1">
        <w:rPr>
          <w:szCs w:val="28"/>
        </w:rPr>
        <w:t xml:space="preserve"> </w:t>
      </w:r>
      <w:r w:rsidR="003A1C90" w:rsidRPr="00E46EB1">
        <w:rPr>
          <w:szCs w:val="28"/>
        </w:rPr>
        <w:t>по</w:t>
      </w:r>
      <w:r w:rsidR="003A1C90">
        <w:rPr>
          <w:szCs w:val="28"/>
        </w:rPr>
        <w:t>-прежнему</w:t>
      </w:r>
      <w:r w:rsidRPr="00E46EB1">
        <w:rPr>
          <w:szCs w:val="28"/>
        </w:rPr>
        <w:t xml:space="preserve"> широко используется в задачах классификации текстовых документов и считается одним из самых эффективных алгоритмов для этой задачи.</w:t>
      </w:r>
    </w:p>
    <w:p w14:paraId="15CEBFC7" w14:textId="379FFFD9" w:rsidR="00E77E36" w:rsidRDefault="00E77E36" w:rsidP="004C7C41">
      <w:pPr>
        <w:spacing w:line="360" w:lineRule="auto"/>
        <w:ind w:firstLine="709"/>
        <w:rPr>
          <w:szCs w:val="28"/>
        </w:rPr>
      </w:pPr>
    </w:p>
    <w:p w14:paraId="5F10F74B" w14:textId="72C909AE" w:rsidR="00E77E36" w:rsidRDefault="00E77E36" w:rsidP="00E77E36">
      <w:pPr>
        <w:pStyle w:val="2"/>
        <w:ind w:firstLine="709"/>
      </w:pPr>
      <w:bookmarkStart w:id="9" w:name="_Toc137140575"/>
      <w:r>
        <w:t xml:space="preserve">2.2 </w:t>
      </w:r>
      <w:r w:rsidRPr="00CD5350">
        <w:t>Метод опорных векторов</w:t>
      </w:r>
      <w:bookmarkEnd w:id="9"/>
    </w:p>
    <w:p w14:paraId="1026F769" w14:textId="6549E85F" w:rsidR="00E77E36" w:rsidRDefault="00E77E36" w:rsidP="004C7C41">
      <w:pPr>
        <w:spacing w:line="360" w:lineRule="auto"/>
        <w:ind w:firstLine="709"/>
        <w:rPr>
          <w:szCs w:val="28"/>
        </w:rPr>
      </w:pPr>
    </w:p>
    <w:p w14:paraId="2B75927C" w14:textId="20B1F6BF" w:rsidR="005B44CE" w:rsidRPr="00A23924" w:rsidRDefault="005B44CE" w:rsidP="00BC78DF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Метод опорных векторов (</w:t>
      </w:r>
      <w:r w:rsidR="00375BDF">
        <w:rPr>
          <w:szCs w:val="28"/>
        </w:rPr>
        <w:t xml:space="preserve">англ. </w:t>
      </w:r>
      <w:r w:rsidRPr="00A23924">
        <w:rPr>
          <w:szCs w:val="28"/>
        </w:rPr>
        <w:t>SVM) может быть применен для различных задач классификации и регрессии, включая распознавание образов, классификацию текстовых данных, биоинформатику, финансовые прогнозы, анализ изображений и многие другие</w:t>
      </w:r>
      <w:r w:rsidR="007D11E9" w:rsidRPr="007D11E9">
        <w:rPr>
          <w:szCs w:val="28"/>
        </w:rPr>
        <w:t xml:space="preserve"> </w:t>
      </w:r>
      <w:r w:rsidR="00A46470" w:rsidRPr="00A46470">
        <w:rPr>
          <w:szCs w:val="28"/>
        </w:rPr>
        <w:t>[</w:t>
      </w:r>
      <w:r w:rsidR="006866CE" w:rsidRPr="006866CE">
        <w:rPr>
          <w:szCs w:val="28"/>
        </w:rPr>
        <w:t>6</w:t>
      </w:r>
      <w:r w:rsidR="00A46470" w:rsidRPr="00A46470">
        <w:rPr>
          <w:szCs w:val="28"/>
        </w:rPr>
        <w:t>]</w:t>
      </w:r>
      <w:r w:rsidRPr="00A23924">
        <w:rPr>
          <w:szCs w:val="28"/>
        </w:rPr>
        <w:t>.</w:t>
      </w:r>
    </w:p>
    <w:p w14:paraId="588172E4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SVM может быть особенно полезен в задачах классификации, когда данных много и они линейно разделимы. В таких случаях SVM может дать лучшие результаты, чем наивный байесовский классификатор. Кроме того, SVM может быть использован для работы с нелинейно разделимыми данными, благодаря использованию функций ядра.</w:t>
      </w:r>
    </w:p>
    <w:p w14:paraId="7921787B" w14:textId="529648B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 xml:space="preserve">Однако, для малых объемов данных, наивный байесовский классификатор может быть более эффективным и простым в использовании, чем SVM. </w:t>
      </w:r>
      <w:r w:rsidR="00CD601E">
        <w:rPr>
          <w:szCs w:val="28"/>
        </w:rPr>
        <w:t>НБК</w:t>
      </w:r>
      <w:r w:rsidRPr="00A23924">
        <w:rPr>
          <w:szCs w:val="28"/>
        </w:rPr>
        <w:t xml:space="preserve"> также может дать хорошие результаты для задач классификации текстов</w:t>
      </w:r>
      <w:r w:rsidR="004A40FA">
        <w:rPr>
          <w:szCs w:val="28"/>
        </w:rPr>
        <w:t>ых данных и других типов данных в случае,</w:t>
      </w:r>
      <w:r w:rsidRPr="00A23924">
        <w:rPr>
          <w:szCs w:val="28"/>
        </w:rPr>
        <w:t xml:space="preserve"> когда данные имеют простую структуру и нет сильной зависимости между признаками.</w:t>
      </w:r>
    </w:p>
    <w:p w14:paraId="1417F6DB" w14:textId="77777777" w:rsidR="005B44CE" w:rsidRPr="00A23924" w:rsidRDefault="005B44CE" w:rsidP="00B54F5B">
      <w:pPr>
        <w:spacing w:line="360" w:lineRule="auto"/>
        <w:ind w:firstLine="709"/>
        <w:jc w:val="both"/>
        <w:rPr>
          <w:szCs w:val="28"/>
        </w:rPr>
      </w:pPr>
      <w:r w:rsidRPr="00A23924">
        <w:rPr>
          <w:szCs w:val="28"/>
        </w:rPr>
        <w:t>Таким образом, выбор между SVM и наивным байесовским классификатором зависит от типа задачи и объема данных, которые необходимо обработать. Если данных много, и они сложные, SVM может быть более эффективным. Если же данных мало, и они простые, то наивный байесовский классификатор может быть более подходящим выбором.</w:t>
      </w:r>
    </w:p>
    <w:p w14:paraId="7665DFE2" w14:textId="77777777" w:rsidR="005B44CE" w:rsidRDefault="005B44CE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Сравним результаты классификации новостных статей, реализованной с помощью метода опорных векторов и наивного байесовского классификатора. </w:t>
      </w:r>
    </w:p>
    <w:p w14:paraId="5F6471FB" w14:textId="6A7077D5" w:rsidR="005B44CE" w:rsidRPr="00090592" w:rsidRDefault="005B44CE" w:rsidP="004C7C41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Код</w:t>
      </w:r>
      <w:r w:rsidRPr="00C847B0">
        <w:rPr>
          <w:szCs w:val="28"/>
          <w:lang w:val="en-US"/>
        </w:rPr>
        <w:t xml:space="preserve"> </w:t>
      </w:r>
      <w:r>
        <w:rPr>
          <w:szCs w:val="28"/>
        </w:rPr>
        <w:t>программы</w:t>
      </w:r>
      <w:r w:rsidRPr="00C847B0">
        <w:rPr>
          <w:szCs w:val="28"/>
          <w:lang w:val="en-US"/>
        </w:rPr>
        <w:t>:</w:t>
      </w:r>
    </w:p>
    <w:p w14:paraId="7A9340D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lastRenderedPageBreak/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sklearn.datasets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fetch_20newsgroups</w:t>
      </w:r>
    </w:p>
    <w:p w14:paraId="7E2A9738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sklearn.feature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_extraction.text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TfidfVectorizer</w:t>
      </w:r>
      <w:proofErr w:type="spellEnd"/>
    </w:p>
    <w:p w14:paraId="42F844F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sklearn.model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_selection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train_test_split</w:t>
      </w:r>
      <w:proofErr w:type="spellEnd"/>
    </w:p>
    <w:p w14:paraId="4979A64B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sklearn.svm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SVC</w:t>
      </w:r>
    </w:p>
    <w:p w14:paraId="5AED75CB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sklearn.metrics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</w:p>
    <w:p w14:paraId="62CCD1D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69A66C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 xml:space="preserve"># Загрузка данных из корпуса "20 </w:t>
      </w:r>
      <w:proofErr w:type="spellStart"/>
      <w:r w:rsidRPr="004A40FA">
        <w:rPr>
          <w:rFonts w:ascii="Consolas" w:hAnsi="Consolas"/>
          <w:color w:val="008000"/>
          <w:sz w:val="26"/>
          <w:szCs w:val="26"/>
        </w:rPr>
        <w:t>Newsgroups</w:t>
      </w:r>
      <w:proofErr w:type="spellEnd"/>
      <w:r w:rsidRPr="004A40FA">
        <w:rPr>
          <w:rFonts w:ascii="Consolas" w:hAnsi="Consolas"/>
          <w:color w:val="008000"/>
          <w:sz w:val="26"/>
          <w:szCs w:val="26"/>
        </w:rPr>
        <w:t>"</w:t>
      </w:r>
    </w:p>
    <w:p w14:paraId="4C65423F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 = fetch_20newsgroups(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subset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'all'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3AB4AF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D66FA82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текстовых данных в числовой формат</w:t>
      </w:r>
    </w:p>
    <w:p w14:paraId="32A529D7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vectorizer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TfidfVectorizer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542E41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X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vectorizer.fit_transform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newsgroups.data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234142C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2F6DE6F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Разделение данных на обучающую и тестовую выборки</w:t>
      </w:r>
    </w:p>
    <w:p w14:paraId="63C02B4D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train_test_split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(X,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newsgroups.target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test_size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0.3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random_state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42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E4A2726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DCCD883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Обучение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SVM</w:t>
      </w:r>
    </w:p>
    <w:p w14:paraId="169AEF29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SVC(</w:t>
      </w:r>
      <w:proofErr w:type="gramEnd"/>
      <w:r w:rsidRPr="004A40FA">
        <w:rPr>
          <w:rFonts w:ascii="Consolas" w:hAnsi="Consolas"/>
          <w:color w:val="001080"/>
          <w:sz w:val="26"/>
          <w:szCs w:val="26"/>
          <w:lang w:val="en-US"/>
        </w:rPr>
        <w:t>kernel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'linear'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C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gamma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'auto'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0D5BC01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clf.fit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X_train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y_train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29A5079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50E1130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Оценка качества модели на тестовой выборке</w:t>
      </w:r>
    </w:p>
    <w:p w14:paraId="67B65978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clf.predict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X_test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993342C" w14:textId="77777777" w:rsidR="005B44CE" w:rsidRPr="004A40FA" w:rsidRDefault="005B44CE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gramStart"/>
      <w:r w:rsidRPr="004A40FA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classification_report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y_test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y_pred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proofErr w:type="spellStart"/>
      <w:r w:rsidRPr="004A40FA">
        <w:rPr>
          <w:rFonts w:ascii="Consolas" w:hAnsi="Consolas"/>
          <w:color w:val="001080"/>
          <w:sz w:val="26"/>
          <w:szCs w:val="26"/>
          <w:lang w:val="en-US"/>
        </w:rPr>
        <w:t>target_names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=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newsgroups.target_names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2CE79586" w14:textId="77777777" w:rsidR="005B44CE" w:rsidRPr="000478A0" w:rsidRDefault="005B44CE" w:rsidP="004A40FA">
      <w:pPr>
        <w:spacing w:line="360" w:lineRule="auto"/>
        <w:rPr>
          <w:szCs w:val="28"/>
          <w:lang w:val="en-US"/>
        </w:rPr>
      </w:pPr>
    </w:p>
    <w:p w14:paraId="59E3964C" w14:textId="77777777" w:rsidR="005B44CE" w:rsidRPr="00C847B0" w:rsidRDefault="005B44CE" w:rsidP="005B44CE">
      <w:pPr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Результаты</w:t>
      </w:r>
      <w:r w:rsidRPr="00C847B0">
        <w:rPr>
          <w:szCs w:val="28"/>
          <w:lang w:val="en-US"/>
        </w:rPr>
        <w:t xml:space="preserve">: </w:t>
      </w:r>
    </w:p>
    <w:p w14:paraId="04C68603" w14:textId="49CF1318" w:rsidR="005B44CE" w:rsidRDefault="005B44CE" w:rsidP="004C7C41">
      <w:pPr>
        <w:spacing w:line="360" w:lineRule="auto"/>
        <w:ind w:firstLine="709"/>
        <w:rPr>
          <w:szCs w:val="28"/>
          <w:lang w:val="en-US"/>
        </w:rPr>
      </w:pPr>
    </w:p>
    <w:p w14:paraId="654AF619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         precision    </w:t>
      </w:r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07D00F5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53E9A33F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alt.atheism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0.94      0.92      0.93       236</w:t>
      </w:r>
    </w:p>
    <w:p w14:paraId="4528808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comp.graphics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0.74      0.86      0.79       287</w:t>
      </w:r>
    </w:p>
    <w:p w14:paraId="3DD79050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comp.os.ms-</w:t>
      </w:r>
      <w:proofErr w:type="spellStart"/>
      <w:proofErr w:type="gramStart"/>
      <w:r w:rsidRPr="005111E0">
        <w:rPr>
          <w:rFonts w:ascii="Consolas" w:hAnsi="Consolas"/>
          <w:color w:val="000000"/>
          <w:sz w:val="24"/>
          <w:szCs w:val="24"/>
          <w:lang w:val="en-US"/>
        </w:rPr>
        <w:t>windows.misc</w:t>
      </w:r>
      <w:proofErr w:type="spellEnd"/>
      <w:proofErr w:type="gram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0.86      0.84      0.85       290</w:t>
      </w:r>
    </w:p>
    <w:p w14:paraId="11C81BA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comp.sys.ibm.pc.hardware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0.76      0.80      0.78       285</w:t>
      </w:r>
    </w:p>
    <w:p w14:paraId="44DA10FD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lastRenderedPageBreak/>
        <w:t xml:space="preserve">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comp.sys.mac.hardware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0.91      0.86      0.89       312</w:t>
      </w:r>
    </w:p>
    <w:p w14:paraId="7CCA97A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comp.windows.x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0.89      0.88      0.88       308</w:t>
      </w:r>
    </w:p>
    <w:p w14:paraId="032877B3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misc.forsale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0.81      0.87      0.84       276</w:t>
      </w:r>
    </w:p>
    <w:p w14:paraId="4284D1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rec.autos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0.93      0.93      0.93       304</w:t>
      </w:r>
    </w:p>
    <w:p w14:paraId="7C5628A2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rec.motorcycles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1.00      0.95      0.97       279</w:t>
      </w:r>
    </w:p>
    <w:p w14:paraId="1061D86C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rec.sport.baseball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0.98      0.97      0.97       308</w:t>
      </w:r>
    </w:p>
    <w:p w14:paraId="14B86D9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rec.sport.hockey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0.97      0.96      0.97       309</w:t>
      </w:r>
    </w:p>
    <w:p w14:paraId="02512934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sci.crypt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0.99      0.96      0.97       290</w:t>
      </w:r>
    </w:p>
    <w:p w14:paraId="7EA6603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sci.electronics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0.85      0.86      0.86       304</w:t>
      </w:r>
    </w:p>
    <w:p w14:paraId="4FC62441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sci.med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0.96      0.93      0.95       300</w:t>
      </w:r>
    </w:p>
    <w:p w14:paraId="7F69AF58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sci.space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0.96      0.95      0.95       297</w:t>
      </w:r>
    </w:p>
    <w:p w14:paraId="1478CC1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soc.religion.christian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0.95      0.98      0.96       292</w:t>
      </w:r>
    </w:p>
    <w:p w14:paraId="793A516A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talk.politics.guns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0.95      0.96      0.95       270</w:t>
      </w:r>
    </w:p>
    <w:p w14:paraId="4D523F27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talk.politics.mideast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1.00      0.98      0.99       272</w:t>
      </w:r>
    </w:p>
    <w:p w14:paraId="674D878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talk.politics.misc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0.95      0.92      0.93       239</w:t>
      </w:r>
    </w:p>
    <w:p w14:paraId="65BC911F" w14:textId="055BA5A3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</w:t>
      </w:r>
      <w:proofErr w:type="spellStart"/>
      <w:r w:rsidRPr="005111E0">
        <w:rPr>
          <w:rFonts w:ascii="Consolas" w:hAnsi="Consolas"/>
          <w:color w:val="000000"/>
          <w:sz w:val="24"/>
          <w:szCs w:val="24"/>
          <w:lang w:val="en-US"/>
        </w:rPr>
        <w:t>talk.religion.misc</w:t>
      </w:r>
      <w:proofErr w:type="spellEnd"/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0.92      0.84      0.88       196</w:t>
      </w:r>
    </w:p>
    <w:p w14:paraId="0E185025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 accuracy                           0.91      5654</w:t>
      </w:r>
    </w:p>
    <w:p w14:paraId="55C754E9" w14:textId="77777777" w:rsidR="007F1FEF" w:rsidRPr="005111E0" w:rsidRDefault="007F1FEF" w:rsidP="005111E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   macro avg       0.91      0.91      0.91      5654</w:t>
      </w:r>
    </w:p>
    <w:p w14:paraId="42EB19A4" w14:textId="4AF8727D" w:rsidR="007F1FEF" w:rsidRPr="00512D53" w:rsidRDefault="007F1FEF" w:rsidP="00512D53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5111E0">
        <w:rPr>
          <w:rFonts w:ascii="Consolas" w:hAnsi="Consolas"/>
          <w:color w:val="000000"/>
          <w:sz w:val="24"/>
          <w:szCs w:val="24"/>
          <w:lang w:val="en-US"/>
        </w:rPr>
        <w:t xml:space="preserve">            weighted avg       0.91      0.91      0.91      5654</w:t>
      </w:r>
    </w:p>
    <w:p w14:paraId="5F350670" w14:textId="77777777" w:rsidR="00BC78DF" w:rsidRPr="002B6F7A" w:rsidRDefault="00BC78DF" w:rsidP="00512D53">
      <w:pPr>
        <w:spacing w:line="360" w:lineRule="auto"/>
        <w:ind w:firstLine="709"/>
        <w:rPr>
          <w:szCs w:val="28"/>
          <w:lang w:val="en-US"/>
        </w:rPr>
      </w:pPr>
    </w:p>
    <w:p w14:paraId="0AED4EB3" w14:textId="5C4502E0" w:rsidR="00512D53" w:rsidRDefault="004A40FA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Таким образом,</w:t>
      </w:r>
      <w:r w:rsidR="00512D53">
        <w:rPr>
          <w:szCs w:val="28"/>
        </w:rPr>
        <w:t xml:space="preserve"> метод опорных векторов справился с задачей классификации статей гораздо лучше, чем НБК. Однако, на обучение модели потребовалось больше времени </w:t>
      </w:r>
      <w:r>
        <w:rPr>
          <w:szCs w:val="28"/>
        </w:rPr>
        <w:t>–</w:t>
      </w:r>
      <w:r w:rsidR="00512D53">
        <w:rPr>
          <w:szCs w:val="28"/>
        </w:rPr>
        <w:t xml:space="preserve"> в 5 раз больше.</w:t>
      </w:r>
    </w:p>
    <w:p w14:paraId="4CF0D0D0" w14:textId="7C9844A8" w:rsidR="00512D53" w:rsidRDefault="004A40FA" w:rsidP="00B54F5B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Пример </w:t>
      </w:r>
      <w:r w:rsidR="00482FA7">
        <w:rPr>
          <w:szCs w:val="28"/>
        </w:rPr>
        <w:t>второй</w:t>
      </w:r>
      <w:r>
        <w:rPr>
          <w:szCs w:val="28"/>
        </w:rPr>
        <w:t xml:space="preserve"> –</w:t>
      </w:r>
      <w:r w:rsidR="00512D53">
        <w:rPr>
          <w:szCs w:val="28"/>
        </w:rPr>
        <w:t xml:space="preserve"> распознавание текста. Для распознавания текста необходимо обучить модель на большом числе исходных данных. Для этого можно воспользоваться встроенными в библиотеку </w:t>
      </w:r>
      <w:proofErr w:type="spellStart"/>
      <w:r w:rsidR="00512D53" w:rsidRPr="00A53BE6">
        <w:rPr>
          <w:szCs w:val="28"/>
        </w:rPr>
        <w:t>sklearn</w:t>
      </w:r>
      <w:proofErr w:type="spellEnd"/>
      <w:r w:rsidR="00512D53">
        <w:rPr>
          <w:szCs w:val="28"/>
        </w:rPr>
        <w:t xml:space="preserve"> массивом исходных данных. Алгоритм выглядит аналогично примеру с классификацией новостных статей. Поэтому </w:t>
      </w:r>
      <w:r>
        <w:rPr>
          <w:szCs w:val="28"/>
        </w:rPr>
        <w:t>рассмотрим</w:t>
      </w:r>
      <w:r w:rsidR="00512D53">
        <w:rPr>
          <w:szCs w:val="28"/>
        </w:rPr>
        <w:t xml:space="preserve"> только результат обучения:</w:t>
      </w:r>
    </w:p>
    <w:p w14:paraId="40B9CBF6" w14:textId="32D2717D" w:rsidR="00611920" w:rsidRDefault="00611920" w:rsidP="00512D53">
      <w:pPr>
        <w:spacing w:line="360" w:lineRule="auto"/>
        <w:ind w:firstLine="709"/>
        <w:rPr>
          <w:szCs w:val="28"/>
        </w:rPr>
      </w:pPr>
    </w:p>
    <w:p w14:paraId="358F6E6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>Accuracy: 0.9796296296296296</w:t>
      </w:r>
    </w:p>
    <w:p w14:paraId="5A8A35D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   precision    </w:t>
      </w:r>
      <w:proofErr w:type="gramStart"/>
      <w:r w:rsidRPr="00611920">
        <w:rPr>
          <w:rFonts w:ascii="Consolas" w:hAnsi="Consolas"/>
          <w:color w:val="000000"/>
          <w:sz w:val="24"/>
          <w:szCs w:val="24"/>
          <w:lang w:val="en-US"/>
        </w:rPr>
        <w:t>recall  f</w:t>
      </w:r>
      <w:proofErr w:type="gramEnd"/>
      <w:r w:rsidRPr="00611920">
        <w:rPr>
          <w:rFonts w:ascii="Consolas" w:hAnsi="Consolas"/>
          <w:color w:val="000000"/>
          <w:sz w:val="24"/>
          <w:szCs w:val="24"/>
          <w:lang w:val="en-US"/>
        </w:rPr>
        <w:t>1-score   support</w:t>
      </w:r>
    </w:p>
    <w:p w14:paraId="034122BA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74DDD8F6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0       1.00      1.00      1.00        53</w:t>
      </w:r>
    </w:p>
    <w:p w14:paraId="7DD959B0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1       0.98      0.98      0.98        50</w:t>
      </w:r>
    </w:p>
    <w:p w14:paraId="1652C3AE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2       0.98      1.00      0.99        47</w:t>
      </w:r>
    </w:p>
    <w:p w14:paraId="00299EBD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3       1.00      0.96      0.98        54</w:t>
      </w:r>
    </w:p>
    <w:p w14:paraId="57BB78C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4       0.98      0.98      0.98        60</w:t>
      </w:r>
    </w:p>
    <w:p w14:paraId="4E16168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5       0.97      0.97      0.97        66</w:t>
      </w:r>
    </w:p>
    <w:p w14:paraId="406B4143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6       1.00      1.00      1.00        53</w:t>
      </w:r>
    </w:p>
    <w:p w14:paraId="6DB389B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7       0.96      0.98      0.97        55</w:t>
      </w:r>
    </w:p>
    <w:p w14:paraId="1BB744A4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8       0.95      0.98      0.97        43</w:t>
      </w:r>
    </w:p>
    <w:p w14:paraId="60D11786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       9       0.97      0.95      0.96        59</w:t>
      </w:r>
    </w:p>
    <w:p w14:paraId="5080689D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</w:p>
    <w:p w14:paraId="693A2F51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 accuracy                           0.98       540</w:t>
      </w:r>
    </w:p>
    <w:p w14:paraId="78361FEC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 xml:space="preserve">   macro avg       0.98      0.98      0.98       540</w:t>
      </w:r>
    </w:p>
    <w:p w14:paraId="4F739758" w14:textId="77777777" w:rsidR="00611920" w:rsidRPr="00611920" w:rsidRDefault="00611920" w:rsidP="00611920">
      <w:pPr>
        <w:pStyle w:val="aff"/>
        <w:rPr>
          <w:rFonts w:ascii="Consolas" w:hAnsi="Consolas"/>
          <w:color w:val="000000"/>
          <w:sz w:val="24"/>
          <w:szCs w:val="24"/>
          <w:lang w:val="en-US"/>
        </w:rPr>
      </w:pPr>
      <w:r w:rsidRPr="00611920">
        <w:rPr>
          <w:rFonts w:ascii="Consolas" w:hAnsi="Consolas"/>
          <w:color w:val="000000"/>
          <w:sz w:val="24"/>
          <w:szCs w:val="24"/>
          <w:lang w:val="en-US"/>
        </w:rPr>
        <w:t>weighted avg       0.98      0.98      0.98       540</w:t>
      </w:r>
    </w:p>
    <w:p w14:paraId="4E588913" w14:textId="77777777" w:rsidR="00611920" w:rsidRPr="00611920" w:rsidRDefault="00611920" w:rsidP="00512D53">
      <w:pPr>
        <w:spacing w:line="360" w:lineRule="auto"/>
        <w:ind w:firstLine="709"/>
        <w:rPr>
          <w:szCs w:val="28"/>
          <w:lang w:val="en-US"/>
        </w:rPr>
      </w:pPr>
    </w:p>
    <w:p w14:paraId="3678C676" w14:textId="77777777" w:rsidR="00611920" w:rsidRPr="007A336C" w:rsidRDefault="00611920" w:rsidP="00DA0099">
      <w:pPr>
        <w:spacing w:line="360" w:lineRule="auto"/>
        <w:ind w:firstLine="709"/>
        <w:jc w:val="both"/>
        <w:rPr>
          <w:szCs w:val="28"/>
        </w:rPr>
      </w:pPr>
      <w:r w:rsidRPr="007A336C">
        <w:rPr>
          <w:szCs w:val="28"/>
        </w:rPr>
        <w:t>Чтобы применить обученную модель на живом примере и распознать число на картинке, нам нужно выполнить следующие шаги:</w:t>
      </w:r>
    </w:p>
    <w:p w14:paraId="52627342" w14:textId="6FA16588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з</w:t>
      </w:r>
      <w:r w:rsidR="00611920" w:rsidRPr="007A336C">
        <w:rPr>
          <w:szCs w:val="28"/>
        </w:rPr>
        <w:t>агрузить изображение с числом, которое мы хотим распознать</w:t>
      </w:r>
      <w:r w:rsidRPr="00B54F5B">
        <w:rPr>
          <w:szCs w:val="28"/>
        </w:rPr>
        <w:t>;</w:t>
      </w:r>
    </w:p>
    <w:p w14:paraId="25EC9560" w14:textId="7B74105C" w:rsidR="00611920" w:rsidRPr="007A336C" w:rsidRDefault="00B54F5B" w:rsidP="00B54F5B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бработать изображение, чтобы привести его к формату, который может быть использован в качестве входных данных для модели. Обычно это означает изменение размера изображения и преобразование его в черно-белый формат</w:t>
      </w:r>
      <w:r w:rsidRPr="00B54F5B">
        <w:rPr>
          <w:szCs w:val="28"/>
        </w:rPr>
        <w:t>;</w:t>
      </w:r>
    </w:p>
    <w:p w14:paraId="002B5B05" w14:textId="12F8BF32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611920" w:rsidRPr="007A336C">
        <w:rPr>
          <w:szCs w:val="28"/>
        </w:rPr>
        <w:t>одать обработанное изображение на вход обученной модели и получить предсказание класса числа</w:t>
      </w:r>
      <w:r w:rsidRPr="00B54F5B">
        <w:rPr>
          <w:szCs w:val="28"/>
        </w:rPr>
        <w:t>;</w:t>
      </w:r>
    </w:p>
    <w:p w14:paraId="1A4F8BD0" w14:textId="56CBE74C" w:rsidR="00611920" w:rsidRPr="007A336C" w:rsidRDefault="00B54F5B" w:rsidP="00DA0099">
      <w:pPr>
        <w:numPr>
          <w:ilvl w:val="0"/>
          <w:numId w:val="17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о</w:t>
      </w:r>
      <w:r w:rsidR="00611920" w:rsidRPr="007A336C">
        <w:rPr>
          <w:szCs w:val="28"/>
        </w:rPr>
        <w:t>тобразить предсказанное число на экране</w:t>
      </w:r>
      <w:r>
        <w:rPr>
          <w:szCs w:val="28"/>
        </w:rPr>
        <w:t>.</w:t>
      </w:r>
    </w:p>
    <w:p w14:paraId="78B3587E" w14:textId="159FE427" w:rsidR="00611920" w:rsidRPr="002B6F7A" w:rsidRDefault="00B54F5B" w:rsidP="00611920">
      <w:pPr>
        <w:tabs>
          <w:tab w:val="num" w:pos="1134"/>
        </w:tabs>
        <w:spacing w:line="360" w:lineRule="auto"/>
        <w:ind w:firstLine="709"/>
        <w:rPr>
          <w:szCs w:val="28"/>
          <w:lang w:val="en-US"/>
        </w:rPr>
      </w:pPr>
      <w:r>
        <w:rPr>
          <w:szCs w:val="28"/>
        </w:rPr>
        <w:t>П</w:t>
      </w:r>
      <w:r w:rsidR="00611920" w:rsidRPr="007A336C">
        <w:rPr>
          <w:szCs w:val="28"/>
        </w:rPr>
        <w:t xml:space="preserve">ример, который демонстрирует, как выполнить эти шаги с помощью </w:t>
      </w:r>
      <w:r w:rsidR="00611920" w:rsidRPr="002B6F7A">
        <w:rPr>
          <w:szCs w:val="28"/>
          <w:lang w:val="en-US"/>
        </w:rPr>
        <w:t xml:space="preserve">Python </w:t>
      </w:r>
      <w:r w:rsidR="00611920" w:rsidRPr="007A336C">
        <w:rPr>
          <w:szCs w:val="28"/>
        </w:rPr>
        <w:t>и</w:t>
      </w:r>
      <w:r w:rsidR="00611920" w:rsidRPr="002B6F7A">
        <w:rPr>
          <w:szCs w:val="28"/>
          <w:lang w:val="en-US"/>
        </w:rPr>
        <w:t xml:space="preserve"> OpenCV:</w:t>
      </w:r>
    </w:p>
    <w:p w14:paraId="281C6B3E" w14:textId="72961B29" w:rsidR="007F1FEF" w:rsidRDefault="007F1FEF" w:rsidP="004C7C41">
      <w:pPr>
        <w:spacing w:line="360" w:lineRule="auto"/>
        <w:ind w:firstLine="709"/>
        <w:rPr>
          <w:szCs w:val="28"/>
          <w:lang w:val="en-US"/>
        </w:rPr>
      </w:pPr>
    </w:p>
    <w:p w14:paraId="28EAB48C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cv2</w:t>
      </w:r>
    </w:p>
    <w:p w14:paraId="4F1D15B5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numpy</w:t>
      </w:r>
      <w:proofErr w:type="spellEnd"/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np</w:t>
      </w:r>
    </w:p>
    <w:p w14:paraId="29D6991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4A40FA">
        <w:rPr>
          <w:rFonts w:ascii="Consolas" w:hAnsi="Consolas"/>
          <w:color w:val="000000"/>
          <w:sz w:val="26"/>
          <w:szCs w:val="26"/>
          <w:lang w:val="en-US"/>
        </w:rPr>
        <w:t>joblib</w:t>
      </w:r>
      <w:proofErr w:type="spellEnd"/>
    </w:p>
    <w:p w14:paraId="28BC0D7B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15DE067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Загрузка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обученной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модели</w:t>
      </w:r>
    </w:p>
    <w:p w14:paraId="1976BC84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model = </w:t>
      </w:r>
      <w:proofErr w:type="spellStart"/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joblib.load</w:t>
      </w:r>
      <w:proofErr w:type="spellEnd"/>
      <w:proofErr w:type="gramEnd"/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svm_model.pkl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B2AD96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5E37998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Загрузка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изображения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с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числом</w:t>
      </w:r>
    </w:p>
    <w:p w14:paraId="72BC9E26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image = cv2.imread(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'D:/GH/university/term6/</w:t>
      </w:r>
      <w:proofErr w:type="spellStart"/>
      <w:r w:rsidRPr="004A40FA">
        <w:rPr>
          <w:rFonts w:ascii="Consolas" w:hAnsi="Consolas"/>
          <w:color w:val="A31515"/>
          <w:sz w:val="26"/>
          <w:szCs w:val="26"/>
          <w:lang w:val="en-US"/>
        </w:rPr>
        <w:t>Kursach</w:t>
      </w:r>
      <w:proofErr w:type="spellEnd"/>
      <w:r w:rsidRPr="004A40FA">
        <w:rPr>
          <w:rFonts w:ascii="Consolas" w:hAnsi="Consolas"/>
          <w:color w:val="A31515"/>
          <w:sz w:val="26"/>
          <w:szCs w:val="26"/>
          <w:lang w:val="en-US"/>
        </w:rPr>
        <w:t>/number.png'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90C0127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6C951DF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изображения в черно-белый формат</w:t>
      </w:r>
    </w:p>
    <w:p w14:paraId="2FAC778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gray = cv2.cvtColor(image, cv2.COLOR_BGR2GRAY)</w:t>
      </w:r>
    </w:p>
    <w:p w14:paraId="067289BB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31A7EE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8000"/>
          <w:sz w:val="26"/>
          <w:szCs w:val="26"/>
          <w:lang w:val="en-US"/>
        </w:rPr>
        <w:lastRenderedPageBreak/>
        <w:t xml:space="preserve"># </w:t>
      </w:r>
      <w:r w:rsidRPr="004A40FA">
        <w:rPr>
          <w:rFonts w:ascii="Consolas" w:hAnsi="Consolas"/>
          <w:color w:val="008000"/>
          <w:sz w:val="26"/>
          <w:szCs w:val="26"/>
        </w:rPr>
        <w:t>Изменение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размера</w:t>
      </w:r>
      <w:r w:rsidRPr="004A40FA">
        <w:rPr>
          <w:rFonts w:ascii="Consolas" w:hAnsi="Consolas"/>
          <w:color w:val="008000"/>
          <w:sz w:val="26"/>
          <w:szCs w:val="26"/>
          <w:lang w:val="en-US"/>
        </w:rPr>
        <w:t xml:space="preserve"> </w:t>
      </w:r>
      <w:r w:rsidRPr="004A40FA">
        <w:rPr>
          <w:rFonts w:ascii="Consolas" w:hAnsi="Consolas"/>
          <w:color w:val="008000"/>
          <w:sz w:val="26"/>
          <w:szCs w:val="26"/>
        </w:rPr>
        <w:t>изображения</w:t>
      </w:r>
    </w:p>
    <w:p w14:paraId="5A8472E9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resized = cv2.resize(gray,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8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8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</w:t>
      </w:r>
      <w:r w:rsidRPr="004A40FA">
        <w:rPr>
          <w:rFonts w:ascii="Consolas" w:hAnsi="Consolas"/>
          <w:color w:val="001080"/>
          <w:sz w:val="26"/>
          <w:szCs w:val="26"/>
          <w:lang w:val="en-US"/>
        </w:rPr>
        <w:t>interpolation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=cv2.INTER_AREA)</w:t>
      </w:r>
    </w:p>
    <w:p w14:paraId="263937A0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7C17CCF0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Преобразование изображения в одномерный массив</w:t>
      </w:r>
    </w:p>
    <w:p w14:paraId="381E0EE5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flattened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np.ravel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(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resized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)</w:t>
      </w:r>
    </w:p>
    <w:p w14:paraId="742E3CD5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</w:p>
    <w:p w14:paraId="2CE0A8D2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Подача массива на вход модели и получение предсказания класса числа</w:t>
      </w:r>
    </w:p>
    <w:p w14:paraId="41B95A6E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4A40FA">
        <w:rPr>
          <w:rFonts w:ascii="Consolas" w:hAnsi="Consolas"/>
          <w:color w:val="000000"/>
          <w:sz w:val="26"/>
          <w:szCs w:val="26"/>
        </w:rPr>
        <w:t>prediction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 xml:space="preserve"> = 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model.predict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([</w:t>
      </w:r>
      <w:proofErr w:type="spellStart"/>
      <w:r w:rsidRPr="004A40FA">
        <w:rPr>
          <w:rFonts w:ascii="Consolas" w:hAnsi="Consolas"/>
          <w:color w:val="000000"/>
          <w:sz w:val="26"/>
          <w:szCs w:val="26"/>
        </w:rPr>
        <w:t>flattened</w:t>
      </w:r>
      <w:proofErr w:type="spellEnd"/>
      <w:r w:rsidRPr="004A40FA">
        <w:rPr>
          <w:rFonts w:ascii="Consolas" w:hAnsi="Consolas"/>
          <w:color w:val="000000"/>
          <w:sz w:val="26"/>
          <w:szCs w:val="26"/>
        </w:rPr>
        <w:t>])</w:t>
      </w:r>
    </w:p>
    <w:p w14:paraId="7ECEF524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</w:p>
    <w:p w14:paraId="649F5558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8000"/>
          <w:sz w:val="26"/>
          <w:szCs w:val="26"/>
        </w:rPr>
        <w:t># Отображение предсказанного числа на экране</w:t>
      </w:r>
    </w:p>
    <w:p w14:paraId="4F9A0721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cv2.putText(image, </w:t>
      </w:r>
      <w:r w:rsidRPr="004A40FA">
        <w:rPr>
          <w:rFonts w:ascii="Consolas" w:hAnsi="Consolas"/>
          <w:color w:val="267F99"/>
          <w:sz w:val="26"/>
          <w:szCs w:val="26"/>
          <w:lang w:val="en-US"/>
        </w:rPr>
        <w:t>str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Start"/>
      <w:r w:rsidRPr="004A40FA">
        <w:rPr>
          <w:rFonts w:ascii="Consolas" w:hAnsi="Consolas"/>
          <w:color w:val="000000"/>
          <w:sz w:val="26"/>
          <w:szCs w:val="26"/>
          <w:lang w:val="en-US"/>
        </w:rPr>
        <w:t>prediction[</w:t>
      </w:r>
      <w:proofErr w:type="gramEnd"/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]),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10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50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cv2.FONT_HERSHEY_SIMPLEX,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, 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255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 xml:space="preserve">), 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31067FC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cv2.imshow(</w:t>
      </w:r>
      <w:r w:rsidRPr="004A40FA">
        <w:rPr>
          <w:rFonts w:ascii="Consolas" w:hAnsi="Consolas"/>
          <w:color w:val="A31515"/>
          <w:sz w:val="26"/>
          <w:szCs w:val="26"/>
          <w:lang w:val="en-US"/>
        </w:rPr>
        <w:t>'Number'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, image)</w:t>
      </w:r>
    </w:p>
    <w:p w14:paraId="07721713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4A40FA">
        <w:rPr>
          <w:rFonts w:ascii="Consolas" w:hAnsi="Consolas"/>
          <w:color w:val="000000"/>
          <w:sz w:val="26"/>
          <w:szCs w:val="26"/>
          <w:lang w:val="en-US"/>
        </w:rPr>
        <w:t>cv2.waitKey(</w:t>
      </w:r>
      <w:r w:rsidRPr="004A40FA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4A40FA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EEBF64A" w14:textId="77777777" w:rsidR="00611920" w:rsidRPr="004A40FA" w:rsidRDefault="00611920" w:rsidP="004A40FA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4A40FA">
        <w:rPr>
          <w:rFonts w:ascii="Consolas" w:hAnsi="Consolas"/>
          <w:color w:val="000000"/>
          <w:sz w:val="26"/>
          <w:szCs w:val="26"/>
        </w:rPr>
        <w:t>cv2.destroyAllWindows()</w:t>
      </w:r>
    </w:p>
    <w:p w14:paraId="039CF0CE" w14:textId="36CEBA85" w:rsidR="00611920" w:rsidRPr="00611920" w:rsidRDefault="00611920" w:rsidP="004C7C41">
      <w:pPr>
        <w:spacing w:line="360" w:lineRule="auto"/>
        <w:ind w:firstLine="709"/>
        <w:rPr>
          <w:szCs w:val="28"/>
        </w:rPr>
      </w:pPr>
    </w:p>
    <w:p w14:paraId="6B76D9A5" w14:textId="2789F827" w:rsidR="00611920" w:rsidRDefault="00611920" w:rsidP="00611920">
      <w:pPr>
        <w:tabs>
          <w:tab w:val="num" w:pos="1134"/>
        </w:tabs>
        <w:spacing w:line="360" w:lineRule="auto"/>
        <w:ind w:firstLine="709"/>
        <w:rPr>
          <w:szCs w:val="28"/>
        </w:rPr>
      </w:pPr>
      <w:r>
        <w:rPr>
          <w:szCs w:val="28"/>
        </w:rPr>
        <w:t>Результат показан на рисунке 1.</w:t>
      </w:r>
    </w:p>
    <w:p w14:paraId="7301C462" w14:textId="25D7EA1A" w:rsidR="00611920" w:rsidRDefault="00611920" w:rsidP="00611920">
      <w:pPr>
        <w:tabs>
          <w:tab w:val="num" w:pos="1134"/>
        </w:tabs>
        <w:spacing w:line="360" w:lineRule="auto"/>
        <w:ind w:firstLine="709"/>
        <w:rPr>
          <w:szCs w:val="28"/>
        </w:rPr>
      </w:pPr>
    </w:p>
    <w:p w14:paraId="673C9CB8" w14:textId="50B128B8" w:rsidR="00611920" w:rsidRDefault="00611920" w:rsidP="00611920">
      <w:pPr>
        <w:tabs>
          <w:tab w:val="num" w:pos="1134"/>
        </w:tabs>
        <w:jc w:val="center"/>
        <w:rPr>
          <w:szCs w:val="28"/>
        </w:rPr>
      </w:pPr>
      <w:r>
        <w:rPr>
          <w:noProof/>
        </w:rPr>
        <w:drawing>
          <wp:inline distT="0" distB="0" distL="0" distR="0" wp14:anchorId="19E4E1FA" wp14:editId="7CBDFA36">
            <wp:extent cx="1658679" cy="172080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66556" cy="172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0E29" w14:textId="77777777" w:rsidR="00611920" w:rsidRPr="007A336C" w:rsidRDefault="00611920" w:rsidP="00611920">
      <w:pPr>
        <w:tabs>
          <w:tab w:val="num" w:pos="1134"/>
        </w:tabs>
        <w:jc w:val="center"/>
        <w:rPr>
          <w:szCs w:val="28"/>
        </w:rPr>
      </w:pPr>
    </w:p>
    <w:p w14:paraId="57038B17" w14:textId="2868EB65" w:rsidR="00611920" w:rsidRDefault="00611920" w:rsidP="00611920">
      <w:pPr>
        <w:jc w:val="center"/>
        <w:rPr>
          <w:szCs w:val="28"/>
        </w:rPr>
      </w:pPr>
      <w:r>
        <w:rPr>
          <w:szCs w:val="28"/>
        </w:rPr>
        <w:t>Рисунок 1 – Распознавание рукописного числа после обучения модели.</w:t>
      </w:r>
    </w:p>
    <w:p w14:paraId="33D6562F" w14:textId="1787FE03" w:rsidR="00611920" w:rsidRDefault="00611920" w:rsidP="004C7C41">
      <w:pPr>
        <w:spacing w:line="360" w:lineRule="auto"/>
        <w:ind w:firstLine="709"/>
        <w:rPr>
          <w:szCs w:val="28"/>
        </w:rPr>
      </w:pPr>
    </w:p>
    <w:p w14:paraId="4C75B3A5" w14:textId="5A36728D" w:rsidR="0098263E" w:rsidRDefault="00611920" w:rsidP="004A40FA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>Видим, что распознанный результат не совпадает с ожидаемым. Причины могут быть следующими:</w:t>
      </w:r>
    </w:p>
    <w:p w14:paraId="612CF625" w14:textId="1150083B" w:rsidR="00611920" w:rsidRDefault="00173D89" w:rsidP="00482FA7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482FA7">
        <w:rPr>
          <w:szCs w:val="28"/>
        </w:rPr>
        <w:t>м</w:t>
      </w:r>
      <w:r w:rsidR="00611920" w:rsidRPr="00482FA7">
        <w:rPr>
          <w:szCs w:val="28"/>
        </w:rPr>
        <w:t>алый объё</w:t>
      </w:r>
      <w:r w:rsidR="00D82400" w:rsidRPr="00482FA7">
        <w:rPr>
          <w:szCs w:val="28"/>
        </w:rPr>
        <w:t>м обучающих данных,</w:t>
      </w:r>
    </w:p>
    <w:p w14:paraId="5C8F45B7" w14:textId="3B7A28C1" w:rsidR="0098263E" w:rsidRDefault="00173D89" w:rsidP="00482FA7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482FA7">
        <w:rPr>
          <w:szCs w:val="28"/>
        </w:rPr>
        <w:t>н</w:t>
      </w:r>
      <w:r w:rsidR="0098263E" w:rsidRPr="00482FA7">
        <w:rPr>
          <w:szCs w:val="28"/>
        </w:rPr>
        <w:t>ерепрезентативн</w:t>
      </w:r>
      <w:r w:rsidR="00482FA7">
        <w:rPr>
          <w:szCs w:val="28"/>
        </w:rPr>
        <w:t>ая выборка</w:t>
      </w:r>
      <w:r w:rsidR="00D82400" w:rsidRPr="00482FA7">
        <w:rPr>
          <w:szCs w:val="28"/>
        </w:rPr>
        <w:t>,</w:t>
      </w:r>
    </w:p>
    <w:p w14:paraId="14EBDA96" w14:textId="0AC3D5A2" w:rsidR="00611920" w:rsidRDefault="00173D89" w:rsidP="00375BDF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375BDF">
        <w:rPr>
          <w:szCs w:val="28"/>
        </w:rPr>
        <w:lastRenderedPageBreak/>
        <w:t>п</w:t>
      </w:r>
      <w:r w:rsidR="00611920" w:rsidRPr="00375BDF">
        <w:rPr>
          <w:szCs w:val="28"/>
        </w:rPr>
        <w:t>араметры обучаемой модели</w:t>
      </w:r>
      <w:r w:rsidR="00D82400" w:rsidRPr="00375BDF">
        <w:rPr>
          <w:szCs w:val="28"/>
        </w:rPr>
        <w:t>,</w:t>
      </w:r>
    </w:p>
    <w:p w14:paraId="32973CFF" w14:textId="174611C4" w:rsidR="0098263E" w:rsidRPr="00375BDF" w:rsidRDefault="00173D89" w:rsidP="00375BDF">
      <w:pPr>
        <w:pStyle w:val="afd"/>
        <w:numPr>
          <w:ilvl w:val="0"/>
          <w:numId w:val="27"/>
        </w:numPr>
        <w:tabs>
          <w:tab w:val="left" w:pos="993"/>
        </w:tabs>
        <w:spacing w:after="160" w:line="360" w:lineRule="auto"/>
        <w:ind w:left="0" w:firstLine="709"/>
        <w:rPr>
          <w:szCs w:val="28"/>
        </w:rPr>
      </w:pPr>
      <w:r w:rsidRPr="00375BDF">
        <w:rPr>
          <w:szCs w:val="28"/>
        </w:rPr>
        <w:t>п</w:t>
      </w:r>
      <w:r w:rsidR="00611920" w:rsidRPr="00375BDF">
        <w:rPr>
          <w:szCs w:val="28"/>
        </w:rPr>
        <w:t>ереобучение модели</w:t>
      </w:r>
      <w:r w:rsidR="00F15BA4" w:rsidRPr="00375BDF">
        <w:rPr>
          <w:szCs w:val="28"/>
        </w:rPr>
        <w:t>.</w:t>
      </w:r>
    </w:p>
    <w:p w14:paraId="645FAC66" w14:textId="7F17FDAB" w:rsidR="00611920" w:rsidRDefault="00AE54D5" w:rsidP="00DA0099">
      <w:pPr>
        <w:pStyle w:val="afd"/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 xml:space="preserve">Понять какая из них оказала большее влияние на полученный результат иногда оказывается </w:t>
      </w:r>
      <w:r w:rsidR="00F15BA4">
        <w:rPr>
          <w:szCs w:val="28"/>
        </w:rPr>
        <w:t xml:space="preserve">затруднительным. И каждая причина требует своего решения. Порой придется полностью </w:t>
      </w:r>
      <w:r w:rsidR="00375BDF">
        <w:rPr>
          <w:szCs w:val="28"/>
        </w:rPr>
        <w:t>переобучить</w:t>
      </w:r>
      <w:r w:rsidR="00F15BA4">
        <w:rPr>
          <w:szCs w:val="28"/>
        </w:rPr>
        <w:t xml:space="preserve"> модель</w:t>
      </w:r>
      <w:r w:rsidR="00375BDF">
        <w:rPr>
          <w:szCs w:val="28"/>
        </w:rPr>
        <w:t xml:space="preserve"> с новыми параметрами.</w:t>
      </w:r>
    </w:p>
    <w:p w14:paraId="1744A678" w14:textId="3FB3023D" w:rsidR="002B6F7A" w:rsidRDefault="002B6F7A" w:rsidP="00611920">
      <w:pPr>
        <w:pStyle w:val="afd"/>
        <w:spacing w:line="360" w:lineRule="auto"/>
        <w:ind w:left="0" w:firstLine="709"/>
        <w:rPr>
          <w:szCs w:val="28"/>
        </w:rPr>
      </w:pPr>
    </w:p>
    <w:p w14:paraId="5169C449" w14:textId="31AB5D43" w:rsidR="002B6F7A" w:rsidRPr="00090592" w:rsidRDefault="002B6F7A" w:rsidP="002B6F7A">
      <w:pPr>
        <w:pStyle w:val="2"/>
        <w:ind w:firstLine="709"/>
      </w:pPr>
      <w:bookmarkStart w:id="10" w:name="_Toc137140576"/>
      <w:r w:rsidRPr="002B6F7A">
        <w:t xml:space="preserve">2.3 </w:t>
      </w:r>
      <w:r>
        <w:t>Метод главных компонент</w:t>
      </w:r>
      <w:bookmarkEnd w:id="10"/>
    </w:p>
    <w:p w14:paraId="57286DB0" w14:textId="4E9F5D7B" w:rsidR="00611920" w:rsidRDefault="00611920" w:rsidP="00C25A02">
      <w:pPr>
        <w:spacing w:line="360" w:lineRule="auto"/>
        <w:ind w:firstLine="709"/>
        <w:rPr>
          <w:szCs w:val="28"/>
        </w:rPr>
      </w:pPr>
    </w:p>
    <w:p w14:paraId="1E4750C0" w14:textId="6193BF25" w:rsidR="002B6F7A" w:rsidRPr="00090592" w:rsidRDefault="002B6F7A" w:rsidP="00DA0099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Метод главных компонент (</w:t>
      </w:r>
      <w:r w:rsidR="00246BAC">
        <w:rPr>
          <w:szCs w:val="28"/>
        </w:rPr>
        <w:t xml:space="preserve">англ. </w:t>
      </w:r>
      <w:r w:rsidRPr="002B6F7A">
        <w:rPr>
          <w:szCs w:val="28"/>
        </w:rPr>
        <w:t xml:space="preserve">PCA) </w:t>
      </w:r>
      <w:r w:rsidR="00D82400">
        <w:rPr>
          <w:szCs w:val="28"/>
        </w:rPr>
        <w:t>–</w:t>
      </w:r>
      <w:r w:rsidR="00246BAC" w:rsidRPr="002B6F7A">
        <w:rPr>
          <w:szCs w:val="28"/>
        </w:rPr>
        <w:t xml:space="preserve"> это</w:t>
      </w:r>
      <w:r w:rsidRPr="002B6F7A">
        <w:rPr>
          <w:szCs w:val="28"/>
        </w:rPr>
        <w:t xml:space="preserve"> метод снижения размерности данных, который позволяет представить многомерные данные в виде меньшего числа компонент (переменных), которые объясняют максимальную дисперсию в данных. PCA находит новые признаки, которые являются линейными комбинациями исходных признаков, и выбирает наиболее информативные из них.</w:t>
      </w:r>
    </w:p>
    <w:p w14:paraId="30F19836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PCA может использоваться для различных задач, таких как сжатие данных, визуализация данных, устранение шума и улучшение качества моделирования.</w:t>
      </w:r>
    </w:p>
    <w:p w14:paraId="3F692DE1" w14:textId="77777777" w:rsidR="002B6F7A" w:rsidRPr="002B6F7A" w:rsidRDefault="002B6F7A" w:rsidP="00874972">
      <w:pPr>
        <w:spacing w:line="360" w:lineRule="auto"/>
        <w:ind w:firstLine="709"/>
        <w:jc w:val="both"/>
        <w:rPr>
          <w:szCs w:val="28"/>
        </w:rPr>
      </w:pPr>
      <w:r w:rsidRPr="002B6F7A">
        <w:rPr>
          <w:szCs w:val="28"/>
        </w:rPr>
        <w:t>Процесс работы PCA состоит из следующих шагов:</w:t>
      </w:r>
    </w:p>
    <w:p w14:paraId="4111D78C" w14:textId="15E9A0BD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с</w:t>
      </w:r>
      <w:r w:rsidR="002B6F7A" w:rsidRPr="002B6F7A">
        <w:rPr>
          <w:szCs w:val="28"/>
        </w:rPr>
        <w:t>тандартизация данных: данные масштабируются таким образом, чтобы каждый признак имел среднее значение, равное 0, и единичную дисперсию</w:t>
      </w:r>
      <w:r w:rsidRPr="00246BAC">
        <w:rPr>
          <w:szCs w:val="28"/>
        </w:rPr>
        <w:t>;</w:t>
      </w:r>
    </w:p>
    <w:p w14:paraId="6486E249" w14:textId="20D04E5A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ковариационной матрицы: ковариационная матрица вычисляется на основе стандартизированных данных и показывает, насколько сильно связаны между собой различные признаки</w:t>
      </w:r>
      <w:r w:rsidRPr="00246BAC">
        <w:rPr>
          <w:szCs w:val="28"/>
        </w:rPr>
        <w:t>;</w:t>
      </w:r>
    </w:p>
    <w:p w14:paraId="25A3EEDA" w14:textId="19B12B6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в</w:t>
      </w:r>
      <w:r w:rsidR="002B6F7A" w:rsidRPr="002B6F7A">
        <w:rPr>
          <w:szCs w:val="28"/>
        </w:rPr>
        <w:t>ычисление собственных значений и собственных векторов: собственные значения и собственные векторы ковариационной матрицы вычисляются с помощью линейной алгебры</w:t>
      </w:r>
      <w:r w:rsidRPr="00246BAC">
        <w:rPr>
          <w:szCs w:val="28"/>
        </w:rPr>
        <w:t>;</w:t>
      </w:r>
    </w:p>
    <w:p w14:paraId="1D0EDCFE" w14:textId="58FB5FCE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lastRenderedPageBreak/>
        <w:t>с</w:t>
      </w:r>
      <w:r w:rsidR="002B6F7A" w:rsidRPr="002B6F7A">
        <w:rPr>
          <w:szCs w:val="28"/>
        </w:rPr>
        <w:t>ортировка и выбор компонент: собственные значения сортируются по убыванию, и выбираются первые k компонент, которые объясняют наибольшую дисперсию в данных</w:t>
      </w:r>
      <w:r w:rsidRPr="00246BAC">
        <w:rPr>
          <w:szCs w:val="28"/>
        </w:rPr>
        <w:t>;</w:t>
      </w:r>
    </w:p>
    <w:p w14:paraId="5E40ADCD" w14:textId="245543EC" w:rsidR="002B6F7A" w:rsidRPr="002B6F7A" w:rsidRDefault="00246BAC" w:rsidP="00874972">
      <w:pPr>
        <w:numPr>
          <w:ilvl w:val="0"/>
          <w:numId w:val="19"/>
        </w:numPr>
        <w:tabs>
          <w:tab w:val="clear" w:pos="720"/>
          <w:tab w:val="num" w:pos="1134"/>
        </w:tabs>
        <w:spacing w:line="360" w:lineRule="auto"/>
        <w:ind w:left="0" w:firstLine="709"/>
        <w:jc w:val="both"/>
        <w:rPr>
          <w:szCs w:val="28"/>
        </w:rPr>
      </w:pPr>
      <w:r>
        <w:rPr>
          <w:szCs w:val="28"/>
        </w:rPr>
        <w:t>п</w:t>
      </w:r>
      <w:r w:rsidR="002B6F7A" w:rsidRPr="002B6F7A">
        <w:rPr>
          <w:szCs w:val="28"/>
        </w:rPr>
        <w:t>реобразование данных: исходные данные преобразуются в новое пространство признаков, используя выбранные компоненты.</w:t>
      </w:r>
    </w:p>
    <w:p w14:paraId="641FEDF5" w14:textId="77777777" w:rsidR="00AA5E95" w:rsidRDefault="00AA5E95" w:rsidP="001A6D9D">
      <w:pPr>
        <w:spacing w:line="360" w:lineRule="auto"/>
        <w:ind w:firstLine="709"/>
        <w:jc w:val="both"/>
        <w:rPr>
          <w:szCs w:val="28"/>
        </w:rPr>
      </w:pPr>
    </w:p>
    <w:p w14:paraId="5B8F9E82" w14:textId="10CEB985" w:rsidR="00AA5E95" w:rsidRPr="00D82400" w:rsidRDefault="00D82400" w:rsidP="00AA5E95">
      <w:pPr>
        <w:pStyle w:val="3"/>
        <w:ind w:firstLine="709"/>
        <w:jc w:val="left"/>
        <w:rPr>
          <w:sz w:val="28"/>
          <w:szCs w:val="28"/>
        </w:rPr>
      </w:pPr>
      <w:bookmarkStart w:id="11" w:name="_Toc137140577"/>
      <w:r>
        <w:rPr>
          <w:sz w:val="28"/>
          <w:szCs w:val="28"/>
        </w:rPr>
        <w:t>2.3.1</w:t>
      </w:r>
      <w:r w:rsidR="00AA5E95" w:rsidRPr="00D82400">
        <w:rPr>
          <w:sz w:val="28"/>
          <w:szCs w:val="28"/>
        </w:rPr>
        <w:t xml:space="preserve"> Объяснение работы метода главных компонент на двумерном примере</w:t>
      </w:r>
      <w:bookmarkEnd w:id="11"/>
    </w:p>
    <w:p w14:paraId="10EC204E" w14:textId="77777777" w:rsidR="00AA5E95" w:rsidRDefault="00AA5E95" w:rsidP="001A6D9D">
      <w:pPr>
        <w:spacing w:line="360" w:lineRule="auto"/>
        <w:ind w:firstLine="709"/>
        <w:jc w:val="both"/>
        <w:rPr>
          <w:szCs w:val="28"/>
        </w:rPr>
      </w:pPr>
    </w:p>
    <w:p w14:paraId="52D204A2" w14:textId="5A7724E9" w:rsidR="002B6F7A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t>Для объяснения метода главных компонент использована геометрическая интерпретация. Рассмотр</w:t>
      </w:r>
      <w:r w:rsidR="00681C38">
        <w:rPr>
          <w:szCs w:val="28"/>
        </w:rPr>
        <w:t>им</w:t>
      </w:r>
      <w:r w:rsidRPr="001A6D9D">
        <w:rPr>
          <w:szCs w:val="28"/>
        </w:rPr>
        <w:t xml:space="preserve"> пример двух переменных, которые могут быть представлены на плоскости</w:t>
      </w:r>
      <w:r w:rsidR="00162695" w:rsidRPr="00162695">
        <w:rPr>
          <w:szCs w:val="28"/>
        </w:rPr>
        <w:t xml:space="preserve"> [</w:t>
      </w:r>
      <w:r w:rsidR="005C1A8B" w:rsidRPr="005C1A8B">
        <w:rPr>
          <w:szCs w:val="28"/>
        </w:rPr>
        <w:t>7</w:t>
      </w:r>
      <w:r w:rsidR="00162695" w:rsidRPr="00162695">
        <w:rPr>
          <w:szCs w:val="28"/>
        </w:rPr>
        <w:t>]</w:t>
      </w:r>
      <w:r w:rsidRPr="001A6D9D">
        <w:rPr>
          <w:szCs w:val="28"/>
        </w:rPr>
        <w:t>.</w:t>
      </w:r>
    </w:p>
    <w:p w14:paraId="5EC3EA98" w14:textId="7E4F3223" w:rsidR="001A6D9D" w:rsidRDefault="001A6D9D" w:rsidP="001A6D9D">
      <w:pPr>
        <w:spacing w:line="360" w:lineRule="auto"/>
        <w:ind w:firstLine="709"/>
        <w:jc w:val="both"/>
        <w:rPr>
          <w:szCs w:val="28"/>
        </w:rPr>
      </w:pPr>
      <w:r w:rsidRPr="001A6D9D">
        <w:rPr>
          <w:szCs w:val="28"/>
        </w:rPr>
        <w:t xml:space="preserve">Каждая строка в таблице соответствует точке на плоскости с координатами, обозначенными пустыми кружками на </w:t>
      </w:r>
      <w:r w:rsidR="00681C38">
        <w:rPr>
          <w:szCs w:val="28"/>
        </w:rPr>
        <w:t>рисунке</w:t>
      </w:r>
      <w:r w:rsidR="00436659">
        <w:rPr>
          <w:szCs w:val="28"/>
        </w:rPr>
        <w:t> </w:t>
      </w:r>
      <w:r w:rsidR="00D82400">
        <w:rPr>
          <w:szCs w:val="28"/>
        </w:rPr>
        <w:t>2.</w:t>
      </w:r>
      <w:r w:rsidR="00436659">
        <w:rPr>
          <w:szCs w:val="28"/>
        </w:rPr>
        <w:t xml:space="preserve"> </w:t>
      </w:r>
      <w:r w:rsidRPr="001A6D9D">
        <w:rPr>
          <w:szCs w:val="28"/>
        </w:rPr>
        <w:t xml:space="preserve">Максимальное изменение данных происходит вдоль прямой, проведенной через эти точки, которая называется первой главной компонентой (PC1) и выделена синим цветом на рисунке. Все исходные точки проецируются на эту ось и закрашены красным цветом, предполагая, что они должны были лежать на этой новой оси. Отклонения от новой оси можно считать шумом, если </w:t>
      </w:r>
      <w:r w:rsidR="00073378">
        <w:rPr>
          <w:szCs w:val="28"/>
        </w:rPr>
        <w:t>быть уверенным</w:t>
      </w:r>
      <w:r w:rsidRPr="001A6D9D">
        <w:rPr>
          <w:szCs w:val="28"/>
        </w:rPr>
        <w:t>, что это ненужная информация. Чтобы проверить, является ли это шумом или все еще важной частью данных, можно найти в остатках ось максимальных изменений, которая называется второй главной компонентой (PC2). Действовать таким образом следует до тех пор, пока шум не станет хаотическим набором величин.</w:t>
      </w:r>
    </w:p>
    <w:p w14:paraId="5F1488DD" w14:textId="31D3672B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1629B125" w14:textId="513E46E1" w:rsidR="00073378" w:rsidRDefault="00073378" w:rsidP="007200A8">
      <w:pPr>
        <w:jc w:val="center"/>
        <w:rPr>
          <w:szCs w:val="28"/>
        </w:rPr>
      </w:pPr>
      <w:r w:rsidRPr="00073378">
        <w:rPr>
          <w:noProof/>
          <w:szCs w:val="28"/>
        </w:rPr>
        <w:lastRenderedPageBreak/>
        <w:drawing>
          <wp:inline distT="0" distB="0" distL="0" distR="0" wp14:anchorId="486EC68A" wp14:editId="676D8F38">
            <wp:extent cx="4839375" cy="319132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2038C" w14:textId="188D05E3" w:rsidR="00073378" w:rsidRDefault="00073378" w:rsidP="00073378">
      <w:pPr>
        <w:ind w:firstLine="709"/>
        <w:jc w:val="center"/>
        <w:rPr>
          <w:szCs w:val="28"/>
        </w:rPr>
      </w:pPr>
    </w:p>
    <w:p w14:paraId="75279D78" w14:textId="61F3A59B" w:rsidR="00073378" w:rsidRDefault="00D82400" w:rsidP="007200A8">
      <w:pPr>
        <w:jc w:val="center"/>
        <w:rPr>
          <w:szCs w:val="28"/>
        </w:rPr>
      </w:pPr>
      <w:r>
        <w:rPr>
          <w:szCs w:val="28"/>
        </w:rPr>
        <w:t>Рисунок 2</w:t>
      </w:r>
      <w:r w:rsidR="00073378">
        <w:rPr>
          <w:szCs w:val="28"/>
        </w:rPr>
        <w:t xml:space="preserve"> – </w:t>
      </w:r>
      <w:r w:rsidR="007200A8">
        <w:rPr>
          <w:szCs w:val="28"/>
        </w:rPr>
        <w:t>Г</w:t>
      </w:r>
      <w:r w:rsidR="00073378">
        <w:rPr>
          <w:szCs w:val="28"/>
        </w:rPr>
        <w:t>еометрическая интерпретация метода главных компонент</w:t>
      </w:r>
      <w:r w:rsidR="007200A8">
        <w:rPr>
          <w:szCs w:val="28"/>
        </w:rPr>
        <w:t xml:space="preserve"> на двумерны</w:t>
      </w:r>
      <w:r>
        <w:rPr>
          <w:szCs w:val="28"/>
        </w:rPr>
        <w:t>й</w:t>
      </w:r>
      <w:r w:rsidR="007200A8">
        <w:rPr>
          <w:szCs w:val="28"/>
        </w:rPr>
        <w:t xml:space="preserve"> случай</w:t>
      </w:r>
    </w:p>
    <w:p w14:paraId="241A1B10" w14:textId="77777777" w:rsidR="00073378" w:rsidRDefault="00073378" w:rsidP="001A6D9D">
      <w:pPr>
        <w:spacing w:line="360" w:lineRule="auto"/>
        <w:ind w:firstLine="709"/>
        <w:jc w:val="both"/>
        <w:rPr>
          <w:szCs w:val="28"/>
        </w:rPr>
      </w:pPr>
    </w:p>
    <w:p w14:paraId="3B216D27" w14:textId="4C70BC11" w:rsidR="00265F76" w:rsidRDefault="00265F76" w:rsidP="001A6D9D">
      <w:pPr>
        <w:spacing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Для многомерного случая процесс выделения главных компонент </w:t>
      </w:r>
      <w:r w:rsidR="00E7766B">
        <w:rPr>
          <w:szCs w:val="28"/>
        </w:rPr>
        <w:t>происходит</w:t>
      </w:r>
      <w:r>
        <w:rPr>
          <w:szCs w:val="28"/>
        </w:rPr>
        <w:t xml:space="preserve"> следующим образом:</w:t>
      </w:r>
    </w:p>
    <w:p w14:paraId="2F7AEBF1" w14:textId="634FA02B" w:rsidR="00265F76" w:rsidRPr="00E7766B" w:rsidRDefault="00E7766B" w:rsidP="002905B4">
      <w:pPr>
        <w:pStyle w:val="afd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определяется центр облака данных, который становится новым началом координат (PC0);</w:t>
      </w:r>
    </w:p>
    <w:p w14:paraId="342750B3" w14:textId="3973AFC0" w:rsidR="00E7766B" w:rsidRDefault="00E7766B" w:rsidP="002905B4">
      <w:pPr>
        <w:pStyle w:val="afd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 xml:space="preserve">выбирается направление с максимальным изменением данных </w:t>
      </w:r>
      <w:r w:rsidR="00D82400">
        <w:rPr>
          <w:szCs w:val="28"/>
        </w:rPr>
        <w:t>–</w:t>
      </w:r>
      <w:r w:rsidR="007200A8" w:rsidRPr="00E7766B">
        <w:rPr>
          <w:szCs w:val="28"/>
        </w:rPr>
        <w:t xml:space="preserve"> это</w:t>
      </w:r>
      <w:r w:rsidRPr="00E7766B">
        <w:rPr>
          <w:szCs w:val="28"/>
        </w:rPr>
        <w:t xml:space="preserve"> первая главная компонента (PC1);</w:t>
      </w:r>
    </w:p>
    <w:p w14:paraId="65A99861" w14:textId="522DA310" w:rsidR="00E7766B" w:rsidRDefault="00E7766B" w:rsidP="002905B4">
      <w:pPr>
        <w:pStyle w:val="afd"/>
        <w:numPr>
          <w:ilvl w:val="1"/>
          <w:numId w:val="15"/>
        </w:numPr>
        <w:tabs>
          <w:tab w:val="left" w:pos="1134"/>
        </w:tabs>
        <w:spacing w:line="360" w:lineRule="auto"/>
        <w:ind w:left="0" w:firstLine="709"/>
        <w:jc w:val="both"/>
        <w:rPr>
          <w:szCs w:val="28"/>
        </w:rPr>
      </w:pPr>
      <w:r w:rsidRPr="00E7766B">
        <w:rPr>
          <w:szCs w:val="28"/>
        </w:rPr>
        <w:t>при наличии шума и отсутствии полной описательности данных выбирается еще одно направление (PC2), перпендикулярное к первой, для описания оставшихся изменений</w:t>
      </w:r>
      <w:r w:rsidR="00681C38">
        <w:rPr>
          <w:szCs w:val="28"/>
        </w:rPr>
        <w:t>.</w:t>
      </w:r>
    </w:p>
    <w:p w14:paraId="3BD580EB" w14:textId="253BD8FA" w:rsidR="00681C38" w:rsidRDefault="00681C38" w:rsidP="00681C38">
      <w:pPr>
        <w:pStyle w:val="afd"/>
        <w:spacing w:line="360" w:lineRule="auto"/>
        <w:ind w:left="0" w:firstLine="709"/>
        <w:jc w:val="both"/>
        <w:rPr>
          <w:szCs w:val="28"/>
        </w:rPr>
      </w:pPr>
      <w:r w:rsidRPr="00681C38">
        <w:rPr>
          <w:szCs w:val="28"/>
        </w:rPr>
        <w:t>В итоге мы преобразуем множество переменных в новое представление с гораздо меньшей размерностью. Часто можно значительно упростить данные, перейдя от 1000 переменных к всего лишь двум. При этом все переменные сохраняются, а незначительные данные отделяются и превращаются в шум. Главные компоненты являются скрытыми переменными, которые управляют данными.</w:t>
      </w:r>
    </w:p>
    <w:p w14:paraId="03FFB6C1" w14:textId="67EFFFE7" w:rsidR="00681C38" w:rsidRPr="00D82400" w:rsidRDefault="00681C38" w:rsidP="00D82400">
      <w:pPr>
        <w:tabs>
          <w:tab w:val="left" w:pos="3383"/>
        </w:tabs>
        <w:spacing w:line="360" w:lineRule="auto"/>
        <w:jc w:val="both"/>
        <w:rPr>
          <w:szCs w:val="28"/>
        </w:rPr>
      </w:pPr>
    </w:p>
    <w:p w14:paraId="4A8D3894" w14:textId="2EF429B0" w:rsidR="00294878" w:rsidRPr="00D82400" w:rsidRDefault="00294878" w:rsidP="00D82400">
      <w:pPr>
        <w:pStyle w:val="3"/>
        <w:ind w:firstLine="709"/>
        <w:jc w:val="left"/>
        <w:rPr>
          <w:sz w:val="28"/>
          <w:szCs w:val="28"/>
        </w:rPr>
      </w:pPr>
      <w:bookmarkStart w:id="12" w:name="_Toc137140578"/>
      <w:r w:rsidRPr="00D82400">
        <w:rPr>
          <w:sz w:val="28"/>
          <w:szCs w:val="28"/>
        </w:rPr>
        <w:lastRenderedPageBreak/>
        <w:t>2.3.</w:t>
      </w:r>
      <w:r w:rsidR="00D82400">
        <w:rPr>
          <w:sz w:val="28"/>
          <w:szCs w:val="28"/>
        </w:rPr>
        <w:t>2</w:t>
      </w:r>
      <w:r w:rsidRPr="00D82400">
        <w:rPr>
          <w:sz w:val="28"/>
          <w:szCs w:val="28"/>
        </w:rPr>
        <w:t xml:space="preserve"> Демонстрация работы метода главных компонент</w:t>
      </w:r>
      <w:bookmarkEnd w:id="12"/>
    </w:p>
    <w:p w14:paraId="7A2901E9" w14:textId="123B30B2" w:rsidR="00294878" w:rsidRDefault="00294878" w:rsidP="00294878">
      <w:pPr>
        <w:spacing w:line="360" w:lineRule="auto"/>
        <w:ind w:firstLine="709"/>
      </w:pPr>
    </w:p>
    <w:p w14:paraId="48626BFE" w14:textId="447967BE" w:rsidR="004B4B1E" w:rsidRDefault="004B4B1E" w:rsidP="004B4B1E">
      <w:pPr>
        <w:spacing w:line="360" w:lineRule="auto"/>
        <w:ind w:firstLine="709"/>
        <w:jc w:val="both"/>
      </w:pPr>
      <w:r w:rsidRPr="004B4B1E">
        <w:t>Метод главных компонент иллюстрируется примером,</w:t>
      </w:r>
      <w:r>
        <w:t xml:space="preserve"> собранным на </w:t>
      </w:r>
      <w:r w:rsidRPr="004B4B1E">
        <w:t>данных европейского демографического исследования, опубликованных в книге</w:t>
      </w:r>
      <w:r>
        <w:t xml:space="preserve"> </w:t>
      </w:r>
      <w:r w:rsidRPr="004B4B1E">
        <w:t xml:space="preserve">К. </w:t>
      </w:r>
      <w:proofErr w:type="spellStart"/>
      <w:proofErr w:type="gramStart"/>
      <w:r w:rsidRPr="004B4B1E">
        <w:t>Эсбенсена</w:t>
      </w:r>
      <w:proofErr w:type="spellEnd"/>
      <w:r w:rsidR="002905B4" w:rsidRPr="002905B4">
        <w:t>[</w:t>
      </w:r>
      <w:proofErr w:type="gramEnd"/>
      <w:r w:rsidR="005C1A8B" w:rsidRPr="005C1A8B">
        <w:t>8</w:t>
      </w:r>
      <w:r w:rsidR="002905B4" w:rsidRPr="002905B4">
        <w:t>]</w:t>
      </w:r>
      <w:r w:rsidRPr="004B4B1E">
        <w:t>.</w:t>
      </w:r>
    </w:p>
    <w:p w14:paraId="5981749F" w14:textId="3D4C122E" w:rsidR="00A93DFB" w:rsidRDefault="00A93DFB" w:rsidP="004B4B1E">
      <w:pPr>
        <w:spacing w:line="360" w:lineRule="auto"/>
        <w:ind w:firstLine="709"/>
        <w:jc w:val="both"/>
      </w:pPr>
      <w:r>
        <w:t xml:space="preserve">В исследовательских </w:t>
      </w:r>
      <w:r w:rsidRPr="00A93DFB">
        <w:t>целя</w:t>
      </w:r>
      <w:r>
        <w:t>х</w:t>
      </w:r>
      <w:r w:rsidRPr="00A93DFB">
        <w:t xml:space="preserve"> используется набор </w:t>
      </w:r>
      <w:r>
        <w:t xml:space="preserve">всего </w:t>
      </w:r>
      <w:r w:rsidRPr="00A93DFB">
        <w:t>из 32 человек, включающий 16 респондентов из Северной Европы (Скандинавии) и 16 из Южной (Средиземноморья). Для обеспечения баланса между мужчинами и женщинами было выбрано равное количество каждого пола - по 16 человек. Каждый человек характеризуется двенадцатью различными переменными, которые перечислены в таблице 1.</w:t>
      </w:r>
    </w:p>
    <w:p w14:paraId="6A91CA3E" w14:textId="77777777" w:rsidR="00D82400" w:rsidRDefault="00D82400" w:rsidP="004B4B1E">
      <w:pPr>
        <w:spacing w:line="360" w:lineRule="auto"/>
        <w:ind w:firstLine="709"/>
        <w:jc w:val="both"/>
      </w:pPr>
    </w:p>
    <w:p w14:paraId="2A624135" w14:textId="36143A39" w:rsidR="00A93DFB" w:rsidRDefault="00550FAB" w:rsidP="00646C03">
      <w:pPr>
        <w:spacing w:line="360" w:lineRule="auto"/>
        <w:jc w:val="both"/>
      </w:pPr>
      <w:r>
        <w:rPr>
          <w:spacing w:val="32"/>
        </w:rPr>
        <w:t>Таблица</w:t>
      </w:r>
      <w:r w:rsidR="00646C03">
        <w:rPr>
          <w:spacing w:val="32"/>
        </w:rPr>
        <w:t xml:space="preserve"> </w:t>
      </w:r>
      <w:r>
        <w:rPr>
          <w:spacing w:val="32"/>
        </w:rPr>
        <w:t>1</w:t>
      </w:r>
      <w:r>
        <w:t xml:space="preserve">– </w:t>
      </w:r>
      <w:r w:rsidRPr="00550FAB">
        <w:t>Переменные, использованные в демографическом анализе</w:t>
      </w:r>
    </w:p>
    <w:tbl>
      <w:tblPr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024"/>
        <w:gridCol w:w="6873"/>
      </w:tblGrid>
      <w:tr w:rsidR="00646C03" w:rsidRPr="00646C03" w14:paraId="6755E5E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027B457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Height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E3E4E7C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Рост: в сантиметрах</w:t>
            </w:r>
          </w:p>
        </w:tc>
      </w:tr>
      <w:tr w:rsidR="00646C03" w:rsidRPr="00646C03" w14:paraId="763A9573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562B11A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Weight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3123E4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Вес: в килограммах</w:t>
            </w:r>
          </w:p>
        </w:tc>
      </w:tr>
      <w:tr w:rsidR="00646C03" w:rsidRPr="00646C03" w14:paraId="27D9B688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08462C0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Hair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CD30E6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Волосы: короткие: -1, или длинные: +1</w:t>
            </w:r>
          </w:p>
        </w:tc>
      </w:tr>
      <w:tr w:rsidR="00646C03" w:rsidRPr="00646C03" w14:paraId="008A7D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63C441D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Shoes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0DFC0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Обувь: размер по европейскому стандарту</w:t>
            </w:r>
          </w:p>
        </w:tc>
      </w:tr>
      <w:tr w:rsidR="00646C03" w:rsidRPr="00646C03" w14:paraId="3BF1302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BF0D8A6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Age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1B4461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Возраст: в годах</w:t>
            </w:r>
          </w:p>
        </w:tc>
      </w:tr>
      <w:tr w:rsidR="00646C03" w:rsidRPr="00646C03" w14:paraId="6F79D914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ED2100E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Income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BBEBD88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Доход: в тысячах евро в год</w:t>
            </w:r>
          </w:p>
        </w:tc>
      </w:tr>
      <w:tr w:rsidR="00646C03" w:rsidRPr="00646C03" w14:paraId="66651A7D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089C9D4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Beer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3110A3B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Пиво: потребление в литрах в год</w:t>
            </w:r>
          </w:p>
        </w:tc>
      </w:tr>
      <w:tr w:rsidR="00646C03" w:rsidRPr="00646C03" w14:paraId="447582C1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4FB60F0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Wine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66BE67A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Вино: потребление в литрах в год</w:t>
            </w:r>
          </w:p>
        </w:tc>
      </w:tr>
      <w:tr w:rsidR="00646C03" w:rsidRPr="00646C03" w14:paraId="6D3ED999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6B25F4E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Sex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A32785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Пол: мужской: -1, или женский: +1</w:t>
            </w:r>
          </w:p>
        </w:tc>
      </w:tr>
      <w:tr w:rsidR="00646C03" w:rsidRPr="00646C03" w14:paraId="53F2BE97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F2EAD6F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Strength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CC02FB3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Сила: индекс, основанный на проверке физических способностей</w:t>
            </w:r>
          </w:p>
        </w:tc>
      </w:tr>
      <w:tr w:rsidR="00646C03" w:rsidRPr="00646C03" w14:paraId="73B9177C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2869B85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proofErr w:type="spellStart"/>
            <w:r w:rsidRPr="00646C03">
              <w:rPr>
                <w:i/>
                <w:iCs/>
                <w:sz w:val="24"/>
                <w:szCs w:val="24"/>
              </w:rPr>
              <w:t>Region</w:t>
            </w:r>
            <w:proofErr w:type="spellEnd"/>
            <w:r w:rsidRPr="00646C03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2109100A" w14:textId="63601612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 xml:space="preserve">Регион: </w:t>
            </w:r>
            <w:r w:rsidR="00D602E4" w:rsidRPr="00646C03">
              <w:rPr>
                <w:sz w:val="24"/>
                <w:szCs w:val="24"/>
              </w:rPr>
              <w:t>север:</w:t>
            </w:r>
            <w:r w:rsidRPr="00646C03">
              <w:rPr>
                <w:sz w:val="24"/>
                <w:szCs w:val="24"/>
              </w:rPr>
              <w:t xml:space="preserve"> -1, или юг: +1</w:t>
            </w:r>
          </w:p>
        </w:tc>
      </w:tr>
      <w:tr w:rsidR="00646C03" w:rsidRPr="00646C03" w14:paraId="0467220B" w14:textId="77777777" w:rsidTr="0038195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1EC6F7AB" w14:textId="77777777" w:rsidR="00646C03" w:rsidRPr="00646C03" w:rsidRDefault="00646C03" w:rsidP="00646C03">
            <w:pPr>
              <w:rPr>
                <w:i/>
                <w:iCs/>
                <w:sz w:val="24"/>
                <w:szCs w:val="24"/>
              </w:rPr>
            </w:pPr>
            <w:r w:rsidRPr="00646C03">
              <w:rPr>
                <w:i/>
                <w:iCs/>
                <w:sz w:val="24"/>
                <w:szCs w:val="24"/>
              </w:rPr>
              <w:t>IQ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  <w:noWrap/>
            <w:vAlign w:val="center"/>
            <w:hideMark/>
          </w:tcPr>
          <w:p w14:paraId="52182C45" w14:textId="77777777" w:rsidR="00646C03" w:rsidRPr="00646C03" w:rsidRDefault="00646C03" w:rsidP="00646C03">
            <w:pPr>
              <w:rPr>
                <w:sz w:val="24"/>
                <w:szCs w:val="24"/>
              </w:rPr>
            </w:pPr>
            <w:r w:rsidRPr="00646C03">
              <w:rPr>
                <w:sz w:val="24"/>
                <w:szCs w:val="24"/>
              </w:rPr>
              <w:t>Коэффициент интеллекта, измеряемый по стандартному тесту</w:t>
            </w:r>
          </w:p>
        </w:tc>
      </w:tr>
    </w:tbl>
    <w:p w14:paraId="410A6709" w14:textId="5B26768A" w:rsidR="00646C03" w:rsidRDefault="00646C03" w:rsidP="00646C03">
      <w:pPr>
        <w:spacing w:line="360" w:lineRule="auto"/>
        <w:jc w:val="both"/>
      </w:pPr>
    </w:p>
    <w:p w14:paraId="6D9E6D03" w14:textId="7CC83020" w:rsidR="0038195E" w:rsidRDefault="00D602E4" w:rsidP="0038195E">
      <w:pPr>
        <w:spacing w:line="360" w:lineRule="auto"/>
        <w:ind w:firstLine="709"/>
        <w:jc w:val="both"/>
      </w:pPr>
      <w:r>
        <w:t xml:space="preserve">Собранные данные </w:t>
      </w:r>
      <w:r w:rsidR="003F047A">
        <w:t>проиллюстрированы</w:t>
      </w:r>
      <w:r w:rsidR="00D82400">
        <w:t xml:space="preserve"> на рисунке 3</w:t>
      </w:r>
      <w:r>
        <w:t xml:space="preserve"> и оформлены в виде </w:t>
      </w:r>
      <w:r w:rsidR="003F047A">
        <w:t>таблицы</w:t>
      </w:r>
      <w:r>
        <w:t xml:space="preserve"> </w:t>
      </w:r>
    </w:p>
    <w:p w14:paraId="28C53067" w14:textId="2FDEB330" w:rsidR="00D602E4" w:rsidRDefault="00D602E4" w:rsidP="0038195E">
      <w:pPr>
        <w:spacing w:line="360" w:lineRule="auto"/>
        <w:ind w:firstLine="709"/>
        <w:jc w:val="both"/>
      </w:pPr>
    </w:p>
    <w:p w14:paraId="0D8D1521" w14:textId="637BF429" w:rsidR="00D602E4" w:rsidRDefault="00D602E4" w:rsidP="003F047A">
      <w:pPr>
        <w:jc w:val="center"/>
      </w:pPr>
      <w:r>
        <w:rPr>
          <w:noProof/>
        </w:rPr>
        <w:lastRenderedPageBreak/>
        <w:drawing>
          <wp:inline distT="0" distB="0" distL="0" distR="0" wp14:anchorId="031DA38F" wp14:editId="6C3DC259">
            <wp:extent cx="5063904" cy="3990975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467" cy="401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2C19B" w14:textId="72DA22AF" w:rsidR="003F047A" w:rsidRDefault="003F047A" w:rsidP="003F047A">
      <w:pPr>
        <w:jc w:val="center"/>
      </w:pPr>
    </w:p>
    <w:p w14:paraId="35718970" w14:textId="7850F51D" w:rsidR="003F047A" w:rsidRDefault="00D82400" w:rsidP="003F047A">
      <w:pPr>
        <w:jc w:val="center"/>
      </w:pPr>
      <w:r>
        <w:t>Рисунок 3</w:t>
      </w:r>
      <w:r w:rsidR="003F047A">
        <w:t xml:space="preserve"> – Анализируемые данные</w:t>
      </w:r>
    </w:p>
    <w:p w14:paraId="418C3CB2" w14:textId="77777777" w:rsidR="00977AAB" w:rsidRDefault="00977AAB" w:rsidP="00496B2F">
      <w:pPr>
        <w:spacing w:line="360" w:lineRule="auto"/>
        <w:ind w:firstLine="709"/>
        <w:jc w:val="both"/>
      </w:pPr>
    </w:p>
    <w:p w14:paraId="49FE3CEA" w14:textId="41785CC8" w:rsidR="003F047A" w:rsidRDefault="00496B2F" w:rsidP="00496B2F">
      <w:pPr>
        <w:spacing w:line="360" w:lineRule="auto"/>
        <w:ind w:firstLine="709"/>
        <w:jc w:val="both"/>
      </w:pPr>
      <w:r w:rsidRPr="00496B2F">
        <w:t>Перед тем как приступить к анализу данных, интересно изучить графики, которые показывают, взаимосвязь между различными переменными. Может ли рост (</w:t>
      </w:r>
      <w:proofErr w:type="spellStart"/>
      <w:r w:rsidRPr="00496B2F">
        <w:t>Height</w:t>
      </w:r>
      <w:proofErr w:type="spellEnd"/>
      <w:r w:rsidRPr="00496B2F">
        <w:t>) зависеть от веса (</w:t>
      </w:r>
      <w:proofErr w:type="spellStart"/>
      <w:r w:rsidRPr="00496B2F">
        <w:t>Weight</w:t>
      </w:r>
      <w:proofErr w:type="spellEnd"/>
      <w:r w:rsidRPr="00496B2F">
        <w:t>)? Отличается ли потребление вина (</w:t>
      </w:r>
      <w:proofErr w:type="spellStart"/>
      <w:r w:rsidRPr="00496B2F">
        <w:t>Wine</w:t>
      </w:r>
      <w:proofErr w:type="spellEnd"/>
      <w:r w:rsidRPr="00496B2F">
        <w:t>) у женщин и мужчин? Есть ли связь между доходом (</w:t>
      </w:r>
      <w:proofErr w:type="spellStart"/>
      <w:r w:rsidRPr="00496B2F">
        <w:t>Income</w:t>
      </w:r>
      <w:proofErr w:type="spellEnd"/>
      <w:r w:rsidRPr="00496B2F">
        <w:t>) и возрастом (</w:t>
      </w:r>
      <w:proofErr w:type="spellStart"/>
      <w:r w:rsidRPr="00496B2F">
        <w:t>Age</w:t>
      </w:r>
      <w:proofErr w:type="spellEnd"/>
      <w:r w:rsidRPr="00496B2F">
        <w:t>)? Может ли потребление пива (</w:t>
      </w:r>
      <w:proofErr w:type="spellStart"/>
      <w:r w:rsidRPr="00496B2F">
        <w:t>Beer</w:t>
      </w:r>
      <w:proofErr w:type="spellEnd"/>
      <w:r w:rsidRPr="00496B2F">
        <w:t>) влиять на вес (</w:t>
      </w:r>
      <w:proofErr w:type="spellStart"/>
      <w:r w:rsidRPr="00496B2F">
        <w:t>Weight</w:t>
      </w:r>
      <w:proofErr w:type="spellEnd"/>
      <w:r w:rsidRPr="00496B2F">
        <w:t>)?</w:t>
      </w:r>
    </w:p>
    <w:p w14:paraId="28E5DA34" w14:textId="1A83DE28" w:rsidR="00496B2F" w:rsidRDefault="00496B2F" w:rsidP="00496B2F">
      <w:pPr>
        <w:spacing w:line="360" w:lineRule="auto"/>
        <w:ind w:firstLine="709"/>
        <w:jc w:val="both"/>
      </w:pPr>
      <w:r w:rsidRPr="00496B2F">
        <w:t xml:space="preserve">На </w:t>
      </w:r>
      <w:r w:rsidR="0085532F">
        <w:t>р</w:t>
      </w:r>
      <w:r w:rsidRPr="00496B2F">
        <w:t>ис</w:t>
      </w:r>
      <w:r w:rsidR="00D82400">
        <w:t>унке 4</w:t>
      </w:r>
      <w:r w:rsidRPr="00496B2F">
        <w:t xml:space="preserve"> наглядно продемонстрированы несколько зависимостей. Для того чтобы сделать графики более понятными, использовались единые обозначения: женщины об</w:t>
      </w:r>
      <w:r w:rsidR="00D82400">
        <w:t xml:space="preserve">означены кружками (F), мужчины – квадратами (M), север – голубым цветом (N), а юг – </w:t>
      </w:r>
      <w:r w:rsidRPr="00496B2F">
        <w:t>красным (S).</w:t>
      </w:r>
    </w:p>
    <w:p w14:paraId="73221E36" w14:textId="7EEDE6AA" w:rsidR="0085532F" w:rsidRDefault="0085532F" w:rsidP="00496B2F">
      <w:pPr>
        <w:spacing w:line="360" w:lineRule="auto"/>
        <w:ind w:firstLine="709"/>
        <w:jc w:val="both"/>
      </w:pPr>
    </w:p>
    <w:p w14:paraId="07B6FB14" w14:textId="1AA7C41C" w:rsidR="0085532F" w:rsidRDefault="0085532F" w:rsidP="00A023B7">
      <w:pPr>
        <w:jc w:val="center"/>
      </w:pPr>
    </w:p>
    <w:p w14:paraId="3FEBFA4C" w14:textId="311B31DA" w:rsidR="0085532F" w:rsidRDefault="00247806" w:rsidP="00A023B7">
      <w:pPr>
        <w:jc w:val="center"/>
      </w:pPr>
      <w:r w:rsidRPr="00247806">
        <w:rPr>
          <w:noProof/>
        </w:rPr>
        <w:lastRenderedPageBreak/>
        <w:drawing>
          <wp:inline distT="0" distB="0" distL="0" distR="0" wp14:anchorId="140A4729" wp14:editId="0B98D7BD">
            <wp:extent cx="5093287" cy="532249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958" cy="534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43D33" w14:textId="77777777" w:rsidR="00247806" w:rsidRDefault="00247806" w:rsidP="00A023B7">
      <w:pPr>
        <w:jc w:val="center"/>
      </w:pPr>
    </w:p>
    <w:p w14:paraId="1750645D" w14:textId="25245F81" w:rsidR="00FC3245" w:rsidRDefault="00D82400" w:rsidP="00E2597B">
      <w:pPr>
        <w:jc w:val="center"/>
      </w:pPr>
      <w:r>
        <w:t>Рисунок 4</w:t>
      </w:r>
      <w:r w:rsidR="0085532F">
        <w:t xml:space="preserve"> – </w:t>
      </w:r>
      <w:r w:rsidR="0085532F" w:rsidRPr="0085532F">
        <w:t xml:space="preserve">Связи между переменными в примере </w:t>
      </w:r>
      <w:proofErr w:type="spellStart"/>
      <w:r w:rsidR="0085532F" w:rsidRPr="0085532F">
        <w:t>People</w:t>
      </w:r>
      <w:proofErr w:type="spellEnd"/>
      <w:r w:rsidR="0085532F" w:rsidRPr="0085532F">
        <w:t>.</w:t>
      </w:r>
      <w:r w:rsidR="0085532F">
        <w:t xml:space="preserve"> </w:t>
      </w:r>
      <w:r w:rsidR="0085532F" w:rsidRPr="0085532F">
        <w:t>Женщины (F) обозначены кружками </w:t>
      </w:r>
      <w:r w:rsidR="00A023B7">
        <w:rPr>
          <w:color w:val="FF0000"/>
          <w:szCs w:val="28"/>
        </w:rPr>
        <w:t>●</w:t>
      </w:r>
      <w:r w:rsidR="0085532F" w:rsidRPr="0085532F">
        <w:t> и </w:t>
      </w:r>
      <w:r w:rsidR="00A023B7">
        <w:rPr>
          <w:color w:val="00FFFF"/>
          <w:szCs w:val="28"/>
        </w:rPr>
        <w:t>●</w:t>
      </w:r>
      <w:r>
        <w:t>, а мужчины (M) –</w:t>
      </w:r>
      <w:r w:rsidR="0085532F" w:rsidRPr="0085532F">
        <w:t xml:space="preserve"> квадратами </w:t>
      </w:r>
      <w:r w:rsidR="00A023B7">
        <w:rPr>
          <w:color w:val="FF0000"/>
          <w:szCs w:val="28"/>
        </w:rPr>
        <w:t>■</w:t>
      </w:r>
      <w:r w:rsidR="0085532F" w:rsidRPr="0085532F">
        <w:t> и </w:t>
      </w:r>
      <w:r w:rsidR="00A023B7">
        <w:rPr>
          <w:color w:val="00FFFF"/>
          <w:szCs w:val="28"/>
        </w:rPr>
        <w:t>■</w:t>
      </w:r>
      <w:r w:rsidR="0085532F" w:rsidRPr="0085532F">
        <w:t>. </w:t>
      </w:r>
      <w:r w:rsidR="00A023B7">
        <w:t xml:space="preserve"> </w:t>
      </w:r>
      <w:r w:rsidR="0085532F" w:rsidRPr="0085532F">
        <w:t>Север (N) представлен голубым </w:t>
      </w:r>
      <w:r w:rsidR="00A023B7">
        <w:rPr>
          <w:color w:val="00FFFF"/>
          <w:szCs w:val="28"/>
        </w:rPr>
        <w:t>■</w:t>
      </w:r>
      <w:r w:rsidR="0085532F" w:rsidRPr="0085532F">
        <w:t xml:space="preserve">, а юг (S) </w:t>
      </w:r>
      <w:r>
        <w:t>–</w:t>
      </w:r>
      <w:r w:rsidR="0085532F" w:rsidRPr="0085532F">
        <w:t xml:space="preserve"> красным цветом </w:t>
      </w:r>
      <w:r w:rsidR="00A023B7">
        <w:rPr>
          <w:color w:val="FF0000"/>
          <w:szCs w:val="28"/>
        </w:rPr>
        <w:t>●</w:t>
      </w:r>
      <w:r w:rsidR="0085532F" w:rsidRPr="0085532F">
        <w:t>.</w:t>
      </w:r>
    </w:p>
    <w:p w14:paraId="302079FB" w14:textId="77777777" w:rsidR="00D82400" w:rsidRDefault="00D82400" w:rsidP="008C5F83">
      <w:pPr>
        <w:spacing w:line="360" w:lineRule="auto"/>
        <w:ind w:firstLine="709"/>
        <w:jc w:val="both"/>
      </w:pPr>
    </w:p>
    <w:p w14:paraId="4E5C9333" w14:textId="1BE0774E" w:rsidR="008C5F83" w:rsidRDefault="008C5F83" w:rsidP="008C5F83">
      <w:pPr>
        <w:spacing w:line="360" w:lineRule="auto"/>
        <w:ind w:firstLine="709"/>
        <w:jc w:val="both"/>
      </w:pPr>
      <w:r w:rsidRPr="008C5F83">
        <w:t xml:space="preserve">Рисунок </w:t>
      </w:r>
      <w:r w:rsidR="00D82400">
        <w:t>4</w:t>
      </w:r>
      <w:r w:rsidRPr="008C5F83">
        <w:t>a демонстрирует связь между ростом (</w:t>
      </w:r>
      <w:proofErr w:type="spellStart"/>
      <w:r w:rsidRPr="008C5F83">
        <w:t>Height</w:t>
      </w:r>
      <w:proofErr w:type="spellEnd"/>
      <w:r w:rsidRPr="008C5F83">
        <w:t>) и весом (</w:t>
      </w:r>
      <w:proofErr w:type="spellStart"/>
      <w:r w:rsidRPr="008C5F83">
        <w:t>Weight</w:t>
      </w:r>
      <w:proofErr w:type="spellEnd"/>
      <w:r w:rsidRPr="008C5F83">
        <w:t>), которая представлена очевидной прямой (положительной) пропорциональностью. Также стоит отметить, что мужчины (M) в целом имеют более высокий рост и больший вес, чем женщины (F).</w:t>
      </w:r>
    </w:p>
    <w:p w14:paraId="30369E90" w14:textId="223AE963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b представлена диаграмма зависимости между весом (</w:t>
      </w:r>
      <w:proofErr w:type="spellStart"/>
      <w:r w:rsidRPr="008C5F83">
        <w:t>Weight</w:t>
      </w:r>
      <w:proofErr w:type="spellEnd"/>
      <w:r w:rsidRPr="008C5F83">
        <w:t>) и потреблением пива (</w:t>
      </w:r>
      <w:proofErr w:type="spellStart"/>
      <w:r w:rsidRPr="008C5F83">
        <w:t>Beer</w:t>
      </w:r>
      <w:proofErr w:type="spellEnd"/>
      <w:r w:rsidRPr="008C5F83">
        <w:t>), которая раскрывает факт, что крупные люди обычно употребляют больше алкоголя, в то время как женщины пьют его в меньшем количестве, чем мужчины. Кроме того, на этой диагр</w:t>
      </w:r>
      <w:r w:rsidR="00D82400">
        <w:t>амме можно выделить две группы – северян и южан –</w:t>
      </w:r>
      <w:r w:rsidRPr="008C5F83">
        <w:t xml:space="preserve"> которые потребляют разное </w:t>
      </w:r>
      <w:r w:rsidRPr="008C5F83">
        <w:lastRenderedPageBreak/>
        <w:t>количество пива при одинаковом весе. Южане, например, пьют меньше пива при сравнимом весе.</w:t>
      </w:r>
    </w:p>
    <w:p w14:paraId="590D850C" w14:textId="171B20DC" w:rsidR="008C5F83" w:rsidRDefault="008C5F83" w:rsidP="008C5F83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c показана зависимость между потреблением вина (</w:t>
      </w:r>
      <w:proofErr w:type="spellStart"/>
      <w:r w:rsidRPr="008C5F83">
        <w:t>Wine</w:t>
      </w:r>
      <w:proofErr w:type="spellEnd"/>
      <w:r w:rsidRPr="008C5F83">
        <w:t>) и пива (</w:t>
      </w:r>
      <w:proofErr w:type="spellStart"/>
      <w:r w:rsidRPr="008C5F83">
        <w:t>Beer</w:t>
      </w:r>
      <w:proofErr w:type="spellEnd"/>
      <w:r w:rsidRPr="008C5F83">
        <w:t>), которая демонстрирует отрицательную корр</w:t>
      </w:r>
      <w:r w:rsidR="00D82400">
        <w:t>еляцию между этими переменными –</w:t>
      </w:r>
      <w:r w:rsidRPr="008C5F83">
        <w:t xml:space="preserve"> чем более пьют пива, тем меньше потребляют вина. Как и </w:t>
      </w:r>
      <w:r w:rsidR="00D82400">
        <w:t>в случае с диаграммой на рисунке 4</w:t>
      </w:r>
      <w:r w:rsidRPr="008C5F83">
        <w:t>b, можно выделить две гру</w:t>
      </w:r>
      <w:r w:rsidR="00D82400">
        <w:t>ппы –</w:t>
      </w:r>
      <w:r w:rsidRPr="008C5F83">
        <w:t xml:space="preserve"> южан и северян </w:t>
      </w:r>
      <w:r w:rsidR="00D82400">
        <w:t>–</w:t>
      </w:r>
      <w:r w:rsidRPr="008C5F83">
        <w:t xml:space="preserve"> которые предпочитают разный тип алкоголя.</w:t>
      </w:r>
    </w:p>
    <w:p w14:paraId="6FA94777" w14:textId="5000D732" w:rsidR="00A023B7" w:rsidRDefault="008C5F83" w:rsidP="00C805BF">
      <w:pPr>
        <w:spacing w:line="360" w:lineRule="auto"/>
        <w:ind w:firstLine="709"/>
        <w:jc w:val="both"/>
      </w:pPr>
      <w:r w:rsidRPr="008C5F83">
        <w:t xml:space="preserve">На </w:t>
      </w:r>
      <w:r>
        <w:t>рисунке</w:t>
      </w:r>
      <w:r w:rsidRPr="008C5F83">
        <w:t xml:space="preserve"> </w:t>
      </w:r>
      <w:r w:rsidR="00D82400">
        <w:t>4</w:t>
      </w:r>
      <w:r w:rsidRPr="008C5F83">
        <w:t>d представляет зависимость между возрастом (</w:t>
      </w:r>
      <w:proofErr w:type="spellStart"/>
      <w:r w:rsidRPr="008C5F83">
        <w:t>Age</w:t>
      </w:r>
      <w:proofErr w:type="spellEnd"/>
      <w:r w:rsidRPr="008C5F83">
        <w:t>) и доходом (</w:t>
      </w:r>
      <w:proofErr w:type="spellStart"/>
      <w:r w:rsidRPr="008C5F83">
        <w:t>Income</w:t>
      </w:r>
      <w:proofErr w:type="spellEnd"/>
      <w:r w:rsidRPr="008C5F83">
        <w:t>) и обнаруживает как положительную, так и отрицательную корреляцию между этими переменными.</w:t>
      </w:r>
    </w:p>
    <w:p w14:paraId="05F10E0A" w14:textId="768A4648" w:rsidR="00A023B7" w:rsidRDefault="00F644CD" w:rsidP="00C805BF">
      <w:pPr>
        <w:spacing w:line="360" w:lineRule="auto"/>
        <w:ind w:firstLine="709"/>
        <w:jc w:val="both"/>
      </w:pPr>
      <w:r>
        <w:t xml:space="preserve">Проведем анализ данных методом главных компонент. Сперва преобразуем данные – произведем автошкалирование, так, чтобы среднее значение переменных было равно 0, а </w:t>
      </w:r>
      <w:r w:rsidR="00A85879">
        <w:t>отклонение</w:t>
      </w:r>
      <w:r>
        <w:t xml:space="preserve"> 1.</w:t>
      </w:r>
    </w:p>
    <w:p w14:paraId="3E709A1F" w14:textId="50A80ABB" w:rsidR="00587778" w:rsidRDefault="00587778" w:rsidP="00C805BF">
      <w:pPr>
        <w:spacing w:line="360" w:lineRule="auto"/>
        <w:ind w:firstLine="709"/>
        <w:jc w:val="both"/>
      </w:pPr>
      <w:r>
        <w:t xml:space="preserve">Построим далее </w:t>
      </w:r>
      <w:r>
        <w:rPr>
          <w:lang w:val="en-US"/>
        </w:rPr>
        <w:t>PCA</w:t>
      </w:r>
      <w:r w:rsidRPr="00587778">
        <w:t xml:space="preserve"> </w:t>
      </w:r>
      <w:r>
        <w:t xml:space="preserve">декомпозицию: вычислим </w:t>
      </w:r>
      <w:r w:rsidR="00F1257E">
        <w:t>все 12 возможных главных компонент</w:t>
      </w:r>
      <w:r w:rsidR="00565432">
        <w:t xml:space="preserve">. </w:t>
      </w:r>
      <w:r w:rsidR="002E1E1F">
        <w:t>Каждой ячейке будет соответствовать значение</w:t>
      </w:r>
      <w:r w:rsidR="002034A6">
        <w:t xml:space="preserve"> исходных данных,</w:t>
      </w:r>
      <w:r w:rsidR="002E1E1F">
        <w:t xml:space="preserve"> обработанное с помощью функции </w:t>
      </w:r>
      <w:proofErr w:type="spellStart"/>
      <w:r w:rsidR="003C33E1" w:rsidRPr="003C33E1">
        <w:t>ScoresPCA</w:t>
      </w:r>
      <w:proofErr w:type="spellEnd"/>
      <w:r w:rsidR="003C33E1" w:rsidRPr="003C33E1">
        <w:t xml:space="preserve"> </w:t>
      </w:r>
      <w:r w:rsidR="00A9235C">
        <w:t xml:space="preserve">расширения </w:t>
      </w:r>
      <w:proofErr w:type="spellStart"/>
      <w:r w:rsidR="00A9235C" w:rsidRPr="00A9235C">
        <w:t>Chemometrics</w:t>
      </w:r>
      <w:proofErr w:type="spellEnd"/>
      <w:r w:rsidR="00A9235C">
        <w:t xml:space="preserve"> для </w:t>
      </w:r>
      <w:r w:rsidR="002E1E1F">
        <w:rPr>
          <w:lang w:val="en-US"/>
        </w:rPr>
        <w:t>MS</w:t>
      </w:r>
      <w:r w:rsidR="002E1E1F" w:rsidRPr="002E1E1F">
        <w:t xml:space="preserve"> </w:t>
      </w:r>
      <w:r w:rsidR="002E1E1F">
        <w:rPr>
          <w:lang w:val="en-US"/>
        </w:rPr>
        <w:t>Excel</w:t>
      </w:r>
      <w:r w:rsidR="002034A6">
        <w:t>, в которую будут переданы</w:t>
      </w:r>
      <w:r w:rsidR="00565432">
        <w:t xml:space="preserve">: </w:t>
      </w:r>
      <w:r w:rsidR="002034A6">
        <w:t>необработанн</w:t>
      </w:r>
      <w:r w:rsidR="0013620A">
        <w:t>ый</w:t>
      </w:r>
      <w:r w:rsidR="00C805BF">
        <w:t xml:space="preserve"> </w:t>
      </w:r>
      <w:r w:rsidR="0013620A">
        <w:t>массив данных</w:t>
      </w:r>
      <w:r w:rsidR="002034A6">
        <w:t>, автошаклированн</w:t>
      </w:r>
      <w:r w:rsidR="00C805BF">
        <w:t>ое значение</w:t>
      </w:r>
      <w:r w:rsidR="002034A6">
        <w:t xml:space="preserve">, </w:t>
      </w:r>
      <w:r w:rsidR="00D848F2">
        <w:t>3</w:t>
      </w:r>
      <w:r w:rsidR="00D82400">
        <w:t> </w:t>
      </w:r>
      <w:r w:rsidR="00D848F2">
        <w:t>– тип преобразования</w:t>
      </w:r>
      <w:r w:rsidR="00D82400">
        <w:t xml:space="preserve"> </w:t>
      </w:r>
      <w:r w:rsidR="00D848F2">
        <w:t>(автошкалирование).</w:t>
      </w:r>
    </w:p>
    <w:p w14:paraId="0C2DA748" w14:textId="162D2F61" w:rsidR="0013620A" w:rsidRDefault="0013620A" w:rsidP="00C805BF">
      <w:pPr>
        <w:spacing w:line="360" w:lineRule="auto"/>
        <w:ind w:firstLine="709"/>
        <w:jc w:val="both"/>
      </w:pPr>
      <w:r>
        <w:t>Далее стоится матрица нагрузок</w:t>
      </w:r>
      <w:r w:rsidR="00EC1B8A">
        <w:t>,</w:t>
      </w:r>
      <w:r>
        <w:t xml:space="preserve"> размернос</w:t>
      </w:r>
      <w:r w:rsidR="00EC1B8A">
        <w:t xml:space="preserve">ть которой равна числу главных компонент – 12. </w:t>
      </w:r>
      <w:r w:rsidR="005702B4">
        <w:t xml:space="preserve">Ее возвращает функция </w:t>
      </w:r>
      <w:hyperlink r:id="rId14" w:anchor="Ch3.2" w:history="1">
        <w:proofErr w:type="spellStart"/>
        <w:r w:rsidR="003C33E1" w:rsidRPr="00A9235C">
          <w:t>LoadingsPCA</w:t>
        </w:r>
        <w:proofErr w:type="spellEnd"/>
      </w:hyperlink>
      <w:r w:rsidR="00A9235C">
        <w:t xml:space="preserve"> того же расширения. Ей на вход идет массив необработанных данных, 12 – число </w:t>
      </w:r>
      <w:r w:rsidR="008C0C78">
        <w:t xml:space="preserve">главных </w:t>
      </w:r>
      <w:r w:rsidR="00A9235C">
        <w:t xml:space="preserve">компонент, 3 – </w:t>
      </w:r>
      <w:r w:rsidR="005128DA">
        <w:t xml:space="preserve">аналогично в функции </w:t>
      </w:r>
      <w:proofErr w:type="spellStart"/>
      <w:r w:rsidR="005128DA" w:rsidRPr="003C33E1">
        <w:t>ScoresPCA</w:t>
      </w:r>
      <w:proofErr w:type="spellEnd"/>
      <w:r w:rsidR="005128DA">
        <w:t>)</w:t>
      </w:r>
    </w:p>
    <w:p w14:paraId="5E7F6272" w14:textId="17E3B3DF" w:rsidR="00F868DF" w:rsidRDefault="00F868DF" w:rsidP="00C805BF">
      <w:pPr>
        <w:spacing w:line="360" w:lineRule="auto"/>
        <w:ind w:firstLine="709"/>
        <w:jc w:val="both"/>
      </w:pPr>
      <w:r>
        <w:t>Теперь можем построить графики</w:t>
      </w:r>
      <w:r w:rsidR="0005683A">
        <w:t>, используя</w:t>
      </w:r>
      <w:r w:rsidR="003A7873">
        <w:t>, например</w:t>
      </w:r>
      <w:r w:rsidR="0005683A">
        <w:t xml:space="preserve"> первые два столбца </w:t>
      </w:r>
      <w:r w:rsidR="003A7873">
        <w:t>матрицы декомпозиции</w:t>
      </w:r>
    </w:p>
    <w:p w14:paraId="15782CC2" w14:textId="3E59D18A" w:rsidR="003A7873" w:rsidRDefault="003A7873" w:rsidP="00C805BF">
      <w:pPr>
        <w:spacing w:line="360" w:lineRule="auto"/>
        <w:ind w:firstLine="709"/>
        <w:jc w:val="both"/>
      </w:pPr>
    </w:p>
    <w:p w14:paraId="16C8646A" w14:textId="03AE333A" w:rsidR="003A7873" w:rsidRDefault="003A7873" w:rsidP="003A7873">
      <w:pPr>
        <w:jc w:val="center"/>
      </w:pPr>
      <w:r w:rsidRPr="003A7873">
        <w:rPr>
          <w:noProof/>
        </w:rPr>
        <w:lastRenderedPageBreak/>
        <w:drawing>
          <wp:inline distT="0" distB="0" distL="0" distR="0" wp14:anchorId="1126C532" wp14:editId="1767C99C">
            <wp:extent cx="5391902" cy="45440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EB78" w14:textId="48D818A0" w:rsidR="003A7873" w:rsidRDefault="003A7873" w:rsidP="003A7873">
      <w:pPr>
        <w:jc w:val="center"/>
      </w:pPr>
    </w:p>
    <w:p w14:paraId="253592DC" w14:textId="2AF9EB98" w:rsidR="003A7873" w:rsidRDefault="00D82400" w:rsidP="003A7873">
      <w:pPr>
        <w:jc w:val="center"/>
      </w:pPr>
      <w:r>
        <w:t>Рисунок 5</w:t>
      </w:r>
      <w:r w:rsidR="003A7873">
        <w:t xml:space="preserve"> – График счетов </w:t>
      </w:r>
      <w:r w:rsidR="003A7873">
        <w:rPr>
          <w:lang w:val="en-US"/>
        </w:rPr>
        <w:t>PC</w:t>
      </w:r>
      <w:r w:rsidR="003A7873" w:rsidRPr="003A7873">
        <w:t xml:space="preserve">1 </w:t>
      </w:r>
      <w:r w:rsidR="003A7873">
        <w:t xml:space="preserve">и </w:t>
      </w:r>
      <w:r w:rsidR="003A7873">
        <w:rPr>
          <w:lang w:val="en-US"/>
        </w:rPr>
        <w:t>PC</w:t>
      </w:r>
      <w:r w:rsidR="003A7873" w:rsidRPr="003A7873">
        <w:t>2</w:t>
      </w:r>
    </w:p>
    <w:p w14:paraId="571CCCA2" w14:textId="77777777" w:rsidR="003A7873" w:rsidRDefault="003A7873" w:rsidP="00C805BF">
      <w:pPr>
        <w:spacing w:line="360" w:lineRule="auto"/>
        <w:ind w:firstLine="709"/>
        <w:jc w:val="both"/>
      </w:pPr>
    </w:p>
    <w:p w14:paraId="68D89CB8" w14:textId="5F7C7F91" w:rsidR="003A7873" w:rsidRDefault="003A7873" w:rsidP="00C805BF">
      <w:pPr>
        <w:spacing w:line="360" w:lineRule="auto"/>
        <w:ind w:firstLine="709"/>
        <w:jc w:val="both"/>
      </w:pPr>
      <w:r w:rsidRPr="003A7873">
        <w:t>На графике младших счетов PC1-PC2</w:t>
      </w:r>
      <w:r w:rsidR="00973D89" w:rsidRPr="00973D89">
        <w:t xml:space="preserve"> </w:t>
      </w:r>
      <w:r w:rsidRPr="003A7873">
        <w:t>мы видим четыре отдельные группы, разложенны</w:t>
      </w:r>
      <w:r w:rsidR="00D82400">
        <w:t>е по четырем квадрантам: слева – женщины (F), справа – мужчины (M), сверху –</w:t>
      </w:r>
      <w:r w:rsidRPr="003A7873">
        <w:t xml:space="preserve"> юг (S), а снизу </w:t>
      </w:r>
      <w:r w:rsidR="00D82400">
        <w:t>–</w:t>
      </w:r>
      <w:r w:rsidRPr="003A7873">
        <w:t xml:space="preserve"> север (N). Из этого сразу становится ясен смысл первых двух направлений PC1 и PC2. Первая компонента разделяет людей по полу, а вторая </w:t>
      </w:r>
      <w:r w:rsidR="00D82400">
        <w:t>–</w:t>
      </w:r>
      <w:r w:rsidRPr="003A7873">
        <w:t xml:space="preserve"> по месту жительства. Именно эти факторы наиболее сильно влияют на разброс свойств.</w:t>
      </w:r>
    </w:p>
    <w:p w14:paraId="6F83DB4C" w14:textId="7573B75B" w:rsidR="00946F8B" w:rsidRDefault="00973D89" w:rsidP="00C805BF">
      <w:pPr>
        <w:spacing w:line="360" w:lineRule="auto"/>
        <w:ind w:firstLine="709"/>
        <w:jc w:val="both"/>
        <w:rPr>
          <w:noProof/>
        </w:rPr>
      </w:pPr>
      <w:r>
        <w:t xml:space="preserve">Теперь построим </w:t>
      </w:r>
      <w:r w:rsidR="00D82400">
        <w:t>график</w:t>
      </w:r>
      <w:r>
        <w:t xml:space="preserve"> на основе других счетов </w:t>
      </w:r>
      <w:r w:rsidRPr="003A7873">
        <w:t>PC</w:t>
      </w:r>
      <w:r w:rsidRPr="00973D89">
        <w:t>3</w:t>
      </w:r>
      <w:r>
        <w:t xml:space="preserve"> и </w:t>
      </w:r>
      <w:r>
        <w:rPr>
          <w:lang w:val="en-US"/>
        </w:rPr>
        <w:t>PC</w:t>
      </w:r>
      <w:r w:rsidRPr="00973D89">
        <w:t xml:space="preserve">4. </w:t>
      </w:r>
      <w:r>
        <w:t xml:space="preserve">Представим его на рисунке </w:t>
      </w:r>
      <w:r w:rsidR="00D82400">
        <w:t>6.</w:t>
      </w:r>
      <w:r w:rsidRPr="00973D89">
        <w:rPr>
          <w:noProof/>
        </w:rPr>
        <w:t xml:space="preserve"> </w:t>
      </w:r>
    </w:p>
    <w:p w14:paraId="0617692D" w14:textId="3080E89F" w:rsidR="00973D89" w:rsidRDefault="00973D89" w:rsidP="00D82400">
      <w:pPr>
        <w:jc w:val="center"/>
      </w:pPr>
      <w:r>
        <w:rPr>
          <w:noProof/>
        </w:rPr>
        <w:lastRenderedPageBreak/>
        <w:drawing>
          <wp:inline distT="0" distB="0" distL="0" distR="0" wp14:anchorId="70ED0FAA" wp14:editId="517ED907">
            <wp:extent cx="4704762" cy="4485714"/>
            <wp:effectExtent l="0" t="0" r="63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4762" cy="44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8F8E5" w14:textId="422160ED" w:rsidR="00946F8B" w:rsidRDefault="00946F8B" w:rsidP="00D82400">
      <w:pPr>
        <w:jc w:val="center"/>
      </w:pPr>
    </w:p>
    <w:p w14:paraId="3FAE8557" w14:textId="129BF3C0" w:rsidR="00946F8B" w:rsidRPr="00946F8B" w:rsidRDefault="00946F8B" w:rsidP="00D82400">
      <w:pPr>
        <w:jc w:val="center"/>
      </w:pPr>
      <w:r>
        <w:t xml:space="preserve">Рисунок </w:t>
      </w:r>
      <w:r w:rsidR="00D82400">
        <w:t>6</w:t>
      </w:r>
      <w:r>
        <w:t xml:space="preserve"> – График счетов </w:t>
      </w:r>
      <w:r>
        <w:rPr>
          <w:lang w:val="en-US"/>
        </w:rPr>
        <w:t>PC</w:t>
      </w:r>
      <w:r>
        <w:t>3</w:t>
      </w:r>
      <w:r w:rsidRPr="003A7873">
        <w:t xml:space="preserve"> </w:t>
      </w:r>
      <w:r>
        <w:t xml:space="preserve">и </w:t>
      </w:r>
      <w:r>
        <w:rPr>
          <w:lang w:val="en-US"/>
        </w:rPr>
        <w:t>PC</w:t>
      </w:r>
      <w:r>
        <w:t>4</w:t>
      </w:r>
    </w:p>
    <w:p w14:paraId="71DC0829" w14:textId="77777777" w:rsidR="00946F8B" w:rsidRDefault="00946F8B" w:rsidP="00C805BF">
      <w:pPr>
        <w:spacing w:line="360" w:lineRule="auto"/>
        <w:ind w:firstLine="709"/>
        <w:jc w:val="both"/>
      </w:pPr>
    </w:p>
    <w:p w14:paraId="159047FB" w14:textId="381F6B5B" w:rsidR="00946F8B" w:rsidRDefault="00946F8B" w:rsidP="00C805BF">
      <w:pPr>
        <w:spacing w:line="360" w:lineRule="auto"/>
        <w:ind w:firstLine="709"/>
        <w:jc w:val="both"/>
      </w:pPr>
      <w:r w:rsidRPr="00946F8B">
        <w:t>В этом графике уже не так четко видно разделение на группы, но если внимательно изучить его вместе с таблицей данных, то после некоторых усилий можно сделать вывод, что переменная PC3 разделяет людей на старых и богатых, и молодых и бедных. Мы изменили обозначения, чтобы сделать этот вывод более очевидным. Теперь каждый участник представлен в виде кружка, цвет и размеры которого зависят от их дохода, чем больше и светлей они, тем выше их доход. Также рядом указан возраст каждого участника. Как можно заметить, возраст и доходы уменьшаются слева направо вдоль оси PC3, а вот что означает PC4 пока не ясно.</w:t>
      </w:r>
    </w:p>
    <w:p w14:paraId="28664DBD" w14:textId="4C65A847" w:rsidR="00C00E4C" w:rsidRDefault="00C00E4C" w:rsidP="00C805BF">
      <w:pPr>
        <w:spacing w:line="360" w:lineRule="auto"/>
        <w:ind w:firstLine="709"/>
        <w:jc w:val="both"/>
      </w:pPr>
      <w:r w:rsidRPr="00C00E4C">
        <w:t>Представленный пример является лишь небольшой долей того, что может предложить моделирование с помощью PCA. Мы изучили задачу анализа данных, которая не требует последующего использования полученной модели для прогнозирования или классификации.</w:t>
      </w:r>
    </w:p>
    <w:p w14:paraId="72F5919E" w14:textId="037DB7E2" w:rsidR="00C00E4C" w:rsidRDefault="00C00E4C" w:rsidP="006A4B80">
      <w:pPr>
        <w:pStyle w:val="2"/>
        <w:spacing w:line="360" w:lineRule="auto"/>
        <w:ind w:firstLine="709"/>
      </w:pPr>
      <w:bookmarkStart w:id="13" w:name="_Toc137140579"/>
      <w:r>
        <w:lastRenderedPageBreak/>
        <w:t>2.4 Л</w:t>
      </w:r>
      <w:r w:rsidRPr="001F32BC">
        <w:t>инейная регрессия</w:t>
      </w:r>
      <w:bookmarkEnd w:id="13"/>
    </w:p>
    <w:p w14:paraId="0903FFEB" w14:textId="797D914A" w:rsidR="00410AA8" w:rsidRDefault="00410AA8" w:rsidP="00410AA8"/>
    <w:p w14:paraId="613BC98E" w14:textId="0AA561BA" w:rsidR="00410AA8" w:rsidRDefault="00410AA8" w:rsidP="00410AA8">
      <w:pPr>
        <w:spacing w:line="360" w:lineRule="auto"/>
        <w:ind w:firstLine="709"/>
        <w:jc w:val="both"/>
      </w:pPr>
      <w:r w:rsidRPr="00410AA8">
        <w:t xml:space="preserve">Линейная регрессия </w:t>
      </w:r>
      <w:r w:rsidR="00D82400">
        <w:t>–</w:t>
      </w:r>
      <w:r w:rsidRPr="00410AA8">
        <w:t xml:space="preserve"> это метод, который используется для прогнозирования значения зависимой переменной на основе одной или нескольких независимых переменных. Он определяет связь между зависимой переменной и независимыми переменными, используя линейную функцию</w:t>
      </w:r>
      <w:r w:rsidR="006866CE">
        <w:rPr>
          <w:lang w:val="en-US"/>
        </w:rPr>
        <w:t> </w:t>
      </w:r>
      <w:r w:rsidR="00C64AD1" w:rsidRPr="00566673">
        <w:rPr>
          <w:lang w:val="en-US"/>
        </w:rPr>
        <w:t>[</w:t>
      </w:r>
      <w:r w:rsidR="005C1A8B">
        <w:rPr>
          <w:lang w:val="en-US"/>
        </w:rPr>
        <w:t>9</w:t>
      </w:r>
      <w:r w:rsidR="00C64AD1" w:rsidRPr="00566673">
        <w:rPr>
          <w:lang w:val="en-US"/>
        </w:rPr>
        <w:t>]</w:t>
      </w:r>
      <w:r w:rsidRPr="00566673">
        <w:t>.</w:t>
      </w:r>
    </w:p>
    <w:p w14:paraId="7C5AE830" w14:textId="4E342087" w:rsidR="00410AA8" w:rsidRDefault="00E76728" w:rsidP="00410AA8">
      <w:pPr>
        <w:spacing w:line="360" w:lineRule="auto"/>
        <w:ind w:firstLine="709"/>
        <w:jc w:val="both"/>
      </w:pPr>
      <w:r w:rsidRPr="00E76728">
        <w:t>Линейная функция имеет следующий вид:</w:t>
      </w:r>
    </w:p>
    <w:p w14:paraId="40D0AB11" w14:textId="77777777" w:rsidR="00CC4DDC" w:rsidRDefault="00CC4DDC" w:rsidP="00410AA8">
      <w:pPr>
        <w:spacing w:line="360" w:lineRule="auto"/>
        <w:ind w:firstLine="709"/>
        <w:jc w:val="both"/>
      </w:pPr>
    </w:p>
    <w:p w14:paraId="74348EB0" w14:textId="272EF471" w:rsidR="00E76728" w:rsidRDefault="00F613AB" w:rsidP="00CC4DDC">
      <w:pPr>
        <w:spacing w:line="360" w:lineRule="auto"/>
        <w:ind w:firstLine="709"/>
        <w:jc w:val="center"/>
        <w:rPr>
          <w:lang w:val="en-US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  <w:lang w:val="en-US"/>
                </w:rPr>
              </m:ctrlPr>
            </m:eqArrPr>
            <m:e>
              <m:r>
                <w:rPr>
                  <w:rFonts w:ascii="Cambria Math" w:hAnsi="Cambria Math"/>
                  <w:lang w:val="en-US"/>
                </w:rPr>
                <m:t>y=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+... +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#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e>
              </m:d>
            </m:e>
          </m:eqArr>
        </m:oMath>
      </m:oMathPara>
    </w:p>
    <w:p w14:paraId="62F09849" w14:textId="0889D3BD" w:rsidR="00CC4DDC" w:rsidRDefault="00CC4DDC" w:rsidP="00410AA8">
      <w:pPr>
        <w:spacing w:line="360" w:lineRule="auto"/>
        <w:ind w:firstLine="709"/>
        <w:jc w:val="both"/>
        <w:rPr>
          <w:lang w:val="en-US"/>
        </w:rPr>
      </w:pPr>
    </w:p>
    <w:p w14:paraId="2A8CAFE9" w14:textId="7D829856" w:rsidR="00CC4DDC" w:rsidRDefault="004078F3" w:rsidP="00D82400">
      <w:pPr>
        <w:spacing w:line="360" w:lineRule="auto"/>
        <w:jc w:val="both"/>
      </w:pPr>
      <w:r>
        <w:t>г</w:t>
      </w:r>
      <w:r w:rsidR="006A4B80">
        <w:t xml:space="preserve">де </w:t>
      </w:r>
      <m:oMath>
        <m:r>
          <w:rPr>
            <w:rFonts w:ascii="Cambria Math" w:hAnsi="Cambria Math"/>
          </w:rPr>
          <m:t>y</m:t>
        </m:r>
      </m:oMath>
      <w:r w:rsidRPr="004078F3">
        <w:t xml:space="preserve"> – зависимая переменная, которую мы хотим предсказать;</w:t>
      </w:r>
    </w:p>
    <w:p w14:paraId="161B1D05" w14:textId="6377A4CB" w:rsidR="004078F3" w:rsidRDefault="004078F3" w:rsidP="00D82400">
      <w:pPr>
        <w:tabs>
          <w:tab w:val="left" w:pos="426"/>
        </w:tabs>
        <w:spacing w:line="360" w:lineRule="auto"/>
        <w:ind w:firstLine="284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D82400">
        <w:t xml:space="preserve"> </w:t>
      </w:r>
      <w:r w:rsidR="0022531D" w:rsidRPr="0022531D">
        <w:t>– коэффициенты регрессии, которые мы оцениваем;</w:t>
      </w:r>
    </w:p>
    <w:p w14:paraId="015694A3" w14:textId="7C18F5B6" w:rsidR="0022531D" w:rsidRDefault="0022531D" w:rsidP="00D82400">
      <w:pPr>
        <w:tabs>
          <w:tab w:val="left" w:pos="426"/>
        </w:tabs>
        <w:spacing w:line="360" w:lineRule="auto"/>
        <w:ind w:firstLine="284"/>
        <w:jc w:val="both"/>
      </w:pPr>
      <w:r>
        <w:tab/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</m:sub>
        </m:sSub>
      </m:oMath>
      <w:r w:rsidR="002C01E9" w:rsidRPr="002C01E9">
        <w:t xml:space="preserve"> – независимые переменные, которые мы используем для прогнозирования.</w:t>
      </w:r>
    </w:p>
    <w:p w14:paraId="4791A827" w14:textId="2CD390CB" w:rsidR="002C01E9" w:rsidRPr="002C01E9" w:rsidRDefault="002C01E9" w:rsidP="002C01E9">
      <w:pPr>
        <w:spacing w:line="360" w:lineRule="auto"/>
        <w:ind w:firstLine="709"/>
        <w:jc w:val="both"/>
      </w:pPr>
      <w:r w:rsidRPr="002C01E9">
        <w:t xml:space="preserve">Коэффициенты регрессии оцениваются таким образом, чтобы минимизировать SSE между предсказанными значениями и фактическими значениями. SSE </w:t>
      </w:r>
      <w:r w:rsidR="00D82400">
        <w:t>–</w:t>
      </w:r>
      <w:r w:rsidR="00E46EF2" w:rsidRPr="002C01E9">
        <w:t xml:space="preserve"> это</w:t>
      </w:r>
      <w:r w:rsidRPr="002C01E9">
        <w:t xml:space="preserve"> сумма квадратов разностей между фактическими значениями и предсказанными значе</w:t>
      </w:r>
      <w:r w:rsidR="00D82400">
        <w:t>ниями. Цель линейной регрессии –</w:t>
      </w:r>
      <w:r w:rsidRPr="002C01E9">
        <w:t xml:space="preserve"> минимизировать эту ошибку.</w:t>
      </w:r>
    </w:p>
    <w:p w14:paraId="39ECB224" w14:textId="77777777" w:rsidR="002C01E9" w:rsidRPr="002C01E9" w:rsidRDefault="002C01E9" w:rsidP="002C01E9">
      <w:pPr>
        <w:spacing w:line="360" w:lineRule="auto"/>
        <w:ind w:firstLine="709"/>
        <w:jc w:val="both"/>
      </w:pPr>
      <w:r w:rsidRPr="002C01E9">
        <w:t>Когда мы получаем новое значение для независимых переменных, мы можем использовать коэффициенты регрессии, чтобы предсказать значение зависимой переменной.</w:t>
      </w:r>
    </w:p>
    <w:p w14:paraId="2BD304EF" w14:textId="77777777" w:rsidR="005C17EA" w:rsidRDefault="005C17EA" w:rsidP="005C17EA">
      <w:pPr>
        <w:spacing w:line="360" w:lineRule="auto"/>
        <w:ind w:firstLine="709"/>
        <w:jc w:val="both"/>
      </w:pPr>
      <w:r w:rsidRPr="005C17EA">
        <w:t>Линейная регрессия широко применяется в различных областях, где требуется анализ зависимостей между переменными и прогнозирование будущих значений. Некоторые из наиболее распространенных применений линейной регрессии включают:</w:t>
      </w:r>
    </w:p>
    <w:p w14:paraId="59710B41" w14:textId="1E3C3002" w:rsidR="005C17EA" w:rsidRDefault="005C17EA" w:rsidP="00343D42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э</w:t>
      </w:r>
      <w:r w:rsidRPr="005C17EA">
        <w:t>кономика и финансы: линейная регрессия может быть использована для прогнозирования прибыли, спроса на товары и услуги, курса акций и других финансовых показателей</w:t>
      </w:r>
      <w:r w:rsidR="00343D42" w:rsidRPr="00343D42">
        <w:t>;</w:t>
      </w:r>
    </w:p>
    <w:p w14:paraId="60C9B2EC" w14:textId="361A662D" w:rsidR="005C17EA" w:rsidRDefault="005C17EA" w:rsidP="00343D42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lastRenderedPageBreak/>
        <w:t>н</w:t>
      </w:r>
      <w:r w:rsidRPr="005C17EA">
        <w:t>аука о данных: линейная регрессия может быть использована для анализа зависимостей между переменными в больших наборах данных, таких как данные клиентов, данные о продажах или данные о климате</w:t>
      </w:r>
      <w:r w:rsidR="00E2597B" w:rsidRPr="00E2597B">
        <w:t>;</w:t>
      </w:r>
    </w:p>
    <w:p w14:paraId="34E200AB" w14:textId="721B4C6B" w:rsidR="005C17EA" w:rsidRDefault="005C17EA" w:rsidP="001A747D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и</w:t>
      </w:r>
      <w:r w:rsidRPr="005C17EA">
        <w:t>нженерия: линейная регрессия может быть использована для анализа влияния различных факторов на производительность машин, эффективность процессов и другие показатели в производственных процессах</w:t>
      </w:r>
      <w:r w:rsidR="00E2597B" w:rsidRPr="00E2597B">
        <w:t>;</w:t>
      </w:r>
    </w:p>
    <w:p w14:paraId="5D408067" w14:textId="409898EE" w:rsidR="005C17EA" w:rsidRDefault="005C17EA" w:rsidP="001A747D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м</w:t>
      </w:r>
      <w:r w:rsidRPr="005C17EA">
        <w:t>едицина: линейная регрессия может быть использована для анализа влияния различных факторов на здоровье пациентов, таких как возраст, рост, вес и другие физические показатели</w:t>
      </w:r>
      <w:r w:rsidR="00E2597B" w:rsidRPr="00E2597B">
        <w:t>;</w:t>
      </w:r>
    </w:p>
    <w:p w14:paraId="0E8AD8EC" w14:textId="05440538" w:rsidR="005C17EA" w:rsidRPr="005C17EA" w:rsidRDefault="005C17EA" w:rsidP="001A747D">
      <w:pPr>
        <w:pStyle w:val="afd"/>
        <w:numPr>
          <w:ilvl w:val="0"/>
          <w:numId w:val="29"/>
        </w:numPr>
        <w:tabs>
          <w:tab w:val="left" w:pos="993"/>
        </w:tabs>
        <w:spacing w:line="360" w:lineRule="auto"/>
        <w:ind w:left="0" w:firstLine="709"/>
        <w:jc w:val="both"/>
      </w:pPr>
      <w:r>
        <w:t>о</w:t>
      </w:r>
      <w:r w:rsidRPr="005C17EA">
        <w:t>бразование: линейная регрессия может быть использована для анализа влияния различных факторов на успеваемость учащихся, таких как количество часов, потраченных на учебу, количество выполненных домашних заданий и другие.</w:t>
      </w:r>
    </w:p>
    <w:p w14:paraId="7FB07F9E" w14:textId="77777777" w:rsidR="005C17EA" w:rsidRPr="005C17EA" w:rsidRDefault="005C17EA" w:rsidP="005C17EA">
      <w:pPr>
        <w:spacing w:line="360" w:lineRule="auto"/>
        <w:ind w:firstLine="709"/>
        <w:jc w:val="both"/>
      </w:pPr>
      <w:r w:rsidRPr="005C17EA">
        <w:t>Это лишь некоторые из множества областей, в которых можно применять линейную регрессию. Из-за своей простоты и эффективности линейная регрессия является широко используемым инструментом в анализе данных и машинном обучении.</w:t>
      </w:r>
    </w:p>
    <w:p w14:paraId="6497543E" w14:textId="1D88EA78" w:rsidR="002C01E9" w:rsidRDefault="002C01E9" w:rsidP="00410AA8">
      <w:pPr>
        <w:spacing w:line="360" w:lineRule="auto"/>
        <w:ind w:firstLine="709"/>
        <w:jc w:val="both"/>
      </w:pPr>
    </w:p>
    <w:p w14:paraId="2897CF1E" w14:textId="3C8628FC" w:rsidR="005C17EA" w:rsidRDefault="005C17EA" w:rsidP="00E87726">
      <w:pPr>
        <w:pStyle w:val="3"/>
        <w:ind w:firstLine="709"/>
        <w:jc w:val="left"/>
      </w:pPr>
      <w:bookmarkStart w:id="14" w:name="_Toc137140580"/>
      <w:r>
        <w:t xml:space="preserve">2.4.1 </w:t>
      </w:r>
      <w:r w:rsidR="0022185D">
        <w:t>Практическое применение линейной регрессии для различных задач</w:t>
      </w:r>
      <w:bookmarkEnd w:id="14"/>
    </w:p>
    <w:p w14:paraId="01DF18BA" w14:textId="73D1CE31" w:rsidR="0022185D" w:rsidRDefault="0022185D" w:rsidP="00410AA8">
      <w:pPr>
        <w:spacing w:line="360" w:lineRule="auto"/>
        <w:ind w:firstLine="709"/>
        <w:jc w:val="both"/>
      </w:pPr>
    </w:p>
    <w:p w14:paraId="52E0107B" w14:textId="7F8862F8" w:rsidR="0022185D" w:rsidRDefault="0022185D" w:rsidP="00410AA8">
      <w:pPr>
        <w:spacing w:line="360" w:lineRule="auto"/>
        <w:ind w:firstLine="709"/>
        <w:jc w:val="both"/>
      </w:pPr>
      <w:r>
        <w:t>Воспользуемся линейной регрессией для предсказания цены на недвижимость</w:t>
      </w:r>
      <w:r w:rsidR="009B0FCD">
        <w:t xml:space="preserve">. </w:t>
      </w:r>
      <w:r w:rsidR="009B0FCD" w:rsidRPr="009B0FCD">
        <w:t xml:space="preserve">Для </w:t>
      </w:r>
      <w:r w:rsidR="009B0FCD">
        <w:t xml:space="preserve">её </w:t>
      </w:r>
      <w:r w:rsidR="009B0FCD" w:rsidRPr="009B0FCD">
        <w:t>прогнозирования мы можем использовать данные о различных характеристиках недвижимости, таких как размер дома, количество спален, количество ванных комнат, год постройки, расположение и другие. Мы можем использовать эти характеристики как независимые переменные в линейной регрессии, а цену на недвижимость как зависимую переменную.</w:t>
      </w:r>
    </w:p>
    <w:p w14:paraId="2E49B875" w14:textId="4B272A04" w:rsidR="009B0FCD" w:rsidRDefault="009B0FCD" w:rsidP="00410AA8">
      <w:pPr>
        <w:spacing w:line="360" w:lineRule="auto"/>
        <w:ind w:firstLine="709"/>
        <w:jc w:val="both"/>
      </w:pPr>
      <w:r>
        <w:lastRenderedPageBreak/>
        <w:t xml:space="preserve">Для простоты можем </w:t>
      </w:r>
      <w:r w:rsidR="00E2597B">
        <w:t>взять</w:t>
      </w:r>
      <w:r>
        <w:t xml:space="preserve"> 3 параметра: площадь </w:t>
      </w:r>
      <w:r w:rsidR="004F7A4A">
        <w:t>квартиры, количество</w:t>
      </w:r>
      <w:r>
        <w:t xml:space="preserve"> комнат, </w:t>
      </w:r>
      <w:r w:rsidR="009F4662">
        <w:t>удаление от центра</w:t>
      </w:r>
      <w:r w:rsidR="004F7A4A">
        <w:t>.</w:t>
      </w:r>
    </w:p>
    <w:p w14:paraId="45E3A4A0" w14:textId="0DC4500E" w:rsidR="004F7A4A" w:rsidRPr="0033179A" w:rsidRDefault="004F7A4A" w:rsidP="00410AA8">
      <w:pPr>
        <w:spacing w:line="360" w:lineRule="auto"/>
        <w:ind w:firstLine="709"/>
        <w:jc w:val="both"/>
      </w:pPr>
      <w:r>
        <w:t>Данные мы сгенерируем сам</w:t>
      </w:r>
      <w:r w:rsidR="0033179A">
        <w:t xml:space="preserve">и, используя модуль </w:t>
      </w:r>
      <w:r w:rsidR="0033179A">
        <w:rPr>
          <w:lang w:val="en-US"/>
        </w:rPr>
        <w:t>NumPy</w:t>
      </w:r>
      <w:r w:rsidR="0033179A">
        <w:t xml:space="preserve">. </w:t>
      </w:r>
      <w:r w:rsidR="00D37FE4">
        <w:t>Для обучения модели будет достаточно 1000 домов с разными характеристиками.</w:t>
      </w:r>
      <w:r w:rsidR="00232473">
        <w:t xml:space="preserve"> Затем мы зададим модели интересующие нас </w:t>
      </w:r>
      <w:r w:rsidR="00FC2BE3">
        <w:t>параметры жилья</w:t>
      </w:r>
      <w:r w:rsidR="00232473">
        <w:t>, чтобы примерно оценить</w:t>
      </w:r>
      <w:r w:rsidR="00CC5BE5">
        <w:t xml:space="preserve"> </w:t>
      </w:r>
      <w:r w:rsidR="00FC2BE3">
        <w:t xml:space="preserve">его </w:t>
      </w:r>
      <w:r w:rsidR="00232473">
        <w:t>цену</w:t>
      </w:r>
      <w:r w:rsidR="00FC2BE3">
        <w:t>.</w:t>
      </w:r>
      <w:r w:rsidR="00232473">
        <w:t xml:space="preserve"> </w:t>
      </w:r>
      <w:r w:rsidR="00D37FE4">
        <w:t>Следующий код демонстрирует работу модели, обученной</w:t>
      </w:r>
      <w:r w:rsidR="00232473">
        <w:t xml:space="preserve"> на линейной регрессии.</w:t>
      </w:r>
    </w:p>
    <w:p w14:paraId="60D56252" w14:textId="043B8014" w:rsidR="004F7A4A" w:rsidRDefault="004F7A4A" w:rsidP="00410AA8">
      <w:pPr>
        <w:spacing w:line="360" w:lineRule="auto"/>
        <w:ind w:firstLine="709"/>
        <w:jc w:val="both"/>
      </w:pPr>
    </w:p>
    <w:p w14:paraId="205DE379" w14:textId="77777777" w:rsidR="00232473" w:rsidRPr="00C24A9C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C24A9C">
        <w:rPr>
          <w:rFonts w:ascii="Consolas" w:hAnsi="Consolas"/>
          <w:color w:val="000000"/>
          <w:sz w:val="26"/>
          <w:szCs w:val="26"/>
        </w:rPr>
        <w:t xml:space="preserve">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numpy</w:t>
      </w:r>
      <w:proofErr w:type="spellEnd"/>
      <w:r w:rsidRPr="00C24A9C">
        <w:rPr>
          <w:rFonts w:ascii="Consolas" w:hAnsi="Consolas"/>
          <w:color w:val="000000"/>
          <w:sz w:val="26"/>
          <w:szCs w:val="26"/>
        </w:rPr>
        <w:t xml:space="preserve"> </w:t>
      </w:r>
      <w:r w:rsidRPr="009B0C82">
        <w:rPr>
          <w:rFonts w:ascii="Consolas" w:hAnsi="Consolas"/>
          <w:color w:val="AF00DB"/>
          <w:sz w:val="26"/>
          <w:szCs w:val="26"/>
          <w:lang w:val="en-US"/>
        </w:rPr>
        <w:t>as</w:t>
      </w:r>
      <w:r w:rsidRPr="00C24A9C">
        <w:rPr>
          <w:rFonts w:ascii="Consolas" w:hAnsi="Consolas"/>
          <w:color w:val="000000"/>
          <w:sz w:val="26"/>
          <w:szCs w:val="26"/>
        </w:rPr>
        <w:t xml:space="preserve"> 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np</w:t>
      </w:r>
    </w:p>
    <w:p w14:paraId="4CEC6A67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AF00DB"/>
          <w:sz w:val="26"/>
          <w:szCs w:val="26"/>
          <w:lang w:val="en-US"/>
        </w:rPr>
        <w:t>from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sklearn.linear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_model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r w:rsidRPr="009B0C82">
        <w:rPr>
          <w:rFonts w:ascii="Consolas" w:hAnsi="Consolas"/>
          <w:color w:val="AF00DB"/>
          <w:sz w:val="26"/>
          <w:szCs w:val="26"/>
          <w:lang w:val="en-US"/>
        </w:rPr>
        <w:t>import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LinearRegression</w:t>
      </w:r>
      <w:proofErr w:type="spellEnd"/>
    </w:p>
    <w:p w14:paraId="24BADC45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2FA0F74B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Генерация данных для 1000 домов</w:t>
      </w:r>
    </w:p>
    <w:p w14:paraId="4D3BC2E0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.seed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08AFE1EC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size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np.round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np.random.uniform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120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5E7AC657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bedrooms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np.round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np.random.uniform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))</w:t>
      </w:r>
    </w:p>
    <w:p w14:paraId="2717ECDF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distances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np.arange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15.5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5BE6E4C0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distances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np.tile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(distances,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)[: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</w:p>
    <w:p w14:paraId="43E28D5D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prices =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 + (size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+ (bedrooms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- (distances *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) +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np.random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.normal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500000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1000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5560D0A" w14:textId="77777777" w:rsidR="00232473" w:rsidRPr="009B0C82" w:rsidRDefault="00232473" w:rsidP="009B0C82">
      <w:pPr>
        <w:shd w:val="clear" w:color="auto" w:fill="FFFFFF"/>
        <w:spacing w:after="240"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313F13D2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Создание экземпляра модели линейной регрессии и обучение ее на сгенерированных данных</w:t>
      </w:r>
    </w:p>
    <w:p w14:paraId="5BE83B4D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model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LinearRegression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737D4E8" w14:textId="77777777" w:rsidR="00232473" w:rsidRPr="009B0C82" w:rsidRDefault="00232473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model.fit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proofErr w:type="spellStart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np.column_stack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((size, bedrooms, distances)), prices)</w:t>
      </w:r>
    </w:p>
    <w:p w14:paraId="33EFC39D" w14:textId="77777777" w:rsidR="00232473" w:rsidRPr="009B0C82" w:rsidRDefault="00232473" w:rsidP="009B0C82">
      <w:pPr>
        <w:shd w:val="clear" w:color="auto" w:fill="FFFFFF"/>
        <w:spacing w:after="240" w:line="360" w:lineRule="auto"/>
        <w:rPr>
          <w:rFonts w:ascii="Consolas" w:hAnsi="Consolas"/>
          <w:color w:val="000000"/>
          <w:sz w:val="26"/>
          <w:szCs w:val="26"/>
          <w:lang w:val="en-US"/>
        </w:rPr>
      </w:pPr>
    </w:p>
    <w:p w14:paraId="5D7F2B93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r w:rsidRPr="009B0C82">
        <w:rPr>
          <w:rFonts w:ascii="Consolas" w:hAnsi="Consolas"/>
          <w:color w:val="008000"/>
          <w:sz w:val="26"/>
          <w:szCs w:val="26"/>
        </w:rPr>
        <w:t># Вывод предсказанной цены на экран</w:t>
      </w:r>
    </w:p>
    <w:p w14:paraId="72B798E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</w:rPr>
      </w:pPr>
      <w:proofErr w:type="spellStart"/>
      <w:r w:rsidRPr="009B0C82">
        <w:rPr>
          <w:rFonts w:ascii="Consolas" w:hAnsi="Consolas"/>
          <w:color w:val="795E26"/>
          <w:sz w:val="26"/>
          <w:szCs w:val="26"/>
        </w:rPr>
        <w:t>print</w:t>
      </w:r>
      <w:proofErr w:type="spellEnd"/>
      <w:r w:rsidRPr="009B0C82">
        <w:rPr>
          <w:rFonts w:ascii="Consolas" w:hAnsi="Consolas"/>
          <w:color w:val="000000"/>
          <w:sz w:val="26"/>
          <w:szCs w:val="26"/>
        </w:rPr>
        <w:t>(</w:t>
      </w:r>
      <w:r w:rsidRPr="009B0C82">
        <w:rPr>
          <w:rFonts w:ascii="Consolas" w:hAnsi="Consolas"/>
          <w:color w:val="A31515"/>
          <w:sz w:val="26"/>
          <w:szCs w:val="26"/>
        </w:rPr>
        <w:t>"размер | комнаты | от центра | цена"</w:t>
      </w:r>
      <w:r w:rsidRPr="009B0C82">
        <w:rPr>
          <w:rFonts w:ascii="Consolas" w:hAnsi="Consolas"/>
          <w:color w:val="000000"/>
          <w:sz w:val="26"/>
          <w:szCs w:val="26"/>
        </w:rPr>
        <w:t>)</w:t>
      </w:r>
    </w:p>
    <w:p w14:paraId="087151A7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7E5619A7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8231F6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lastRenderedPageBreak/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067825C2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4A4D429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64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10FF8C45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6B4F3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56EE7DCB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165CBE19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>data = 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2.5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</w:t>
      </w:r>
    </w:p>
    <w:p w14:paraId="7EF5876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2C57FE04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80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46B8AE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360B568B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45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5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6C03D781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6A6F54DD" w14:textId="77777777" w:rsidR="0074449D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data = </w:t>
      </w:r>
      <w:proofErr w:type="spellStart"/>
      <w:proofErr w:type="gramStart"/>
      <w:r w:rsidRPr="009B0C82">
        <w:rPr>
          <w:rFonts w:ascii="Consolas" w:hAnsi="Consolas"/>
          <w:color w:val="000000"/>
          <w:sz w:val="26"/>
          <w:szCs w:val="26"/>
          <w:lang w:val="en-US"/>
        </w:rPr>
        <w:t>np.array</w:t>
      </w:r>
      <w:proofErr w:type="spellEnd"/>
      <w:proofErr w:type="gramEnd"/>
      <w:r w:rsidRPr="009B0C82">
        <w:rPr>
          <w:rFonts w:ascii="Consolas" w:hAnsi="Consolas"/>
          <w:color w:val="000000"/>
          <w:sz w:val="26"/>
          <w:szCs w:val="26"/>
          <w:lang w:val="en-US"/>
        </w:rPr>
        <w:t>([[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34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 xml:space="preserve">, 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6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]])</w:t>
      </w:r>
    </w:p>
    <w:p w14:paraId="501A17E2" w14:textId="536EBAA8" w:rsidR="00232473" w:rsidRPr="009B0C82" w:rsidRDefault="0074449D" w:rsidP="009B0C82">
      <w:pPr>
        <w:shd w:val="clear" w:color="auto" w:fill="FFFFFF"/>
        <w:spacing w:line="360" w:lineRule="auto"/>
        <w:rPr>
          <w:rFonts w:ascii="Consolas" w:hAnsi="Consolas"/>
          <w:color w:val="000000"/>
          <w:sz w:val="26"/>
          <w:szCs w:val="26"/>
          <w:lang w:val="en-US"/>
        </w:rPr>
      </w:pPr>
      <w:r w:rsidRPr="009B0C82">
        <w:rPr>
          <w:rFonts w:ascii="Consolas" w:hAnsi="Consolas"/>
          <w:color w:val="795E26"/>
          <w:sz w:val="26"/>
          <w:szCs w:val="26"/>
          <w:lang w:val="en-US"/>
        </w:rPr>
        <w:t>print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(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f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:6d}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1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:7d}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data[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2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:8.1f}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 xml:space="preserve"> | 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{</w:t>
      </w:r>
      <w:proofErr w:type="spellStart"/>
      <w:r w:rsidRPr="009B0C82">
        <w:rPr>
          <w:rFonts w:ascii="Consolas" w:hAnsi="Consolas"/>
          <w:color w:val="000000"/>
          <w:sz w:val="26"/>
          <w:szCs w:val="26"/>
          <w:lang w:val="en-US"/>
        </w:rPr>
        <w:t>model.predict</w:t>
      </w:r>
      <w:proofErr w:type="spellEnd"/>
      <w:r w:rsidRPr="009B0C82">
        <w:rPr>
          <w:rFonts w:ascii="Consolas" w:hAnsi="Consolas"/>
          <w:color w:val="000000"/>
          <w:sz w:val="26"/>
          <w:szCs w:val="26"/>
          <w:lang w:val="en-US"/>
        </w:rPr>
        <w:t>(data)[</w:t>
      </w:r>
      <w:r w:rsidRPr="009B0C82">
        <w:rPr>
          <w:rFonts w:ascii="Consolas" w:hAnsi="Consolas"/>
          <w:color w:val="098658"/>
          <w:sz w:val="26"/>
          <w:szCs w:val="26"/>
          <w:lang w:val="en-US"/>
        </w:rPr>
        <w:t>0</w:t>
      </w:r>
      <w:r w:rsidRPr="009B0C82">
        <w:rPr>
          <w:rFonts w:ascii="Consolas" w:hAnsi="Consolas"/>
          <w:color w:val="000000"/>
          <w:sz w:val="26"/>
          <w:szCs w:val="26"/>
          <w:lang w:val="en-US"/>
        </w:rPr>
        <w:t>]</w:t>
      </w:r>
      <w:r w:rsidRPr="009B0C82">
        <w:rPr>
          <w:rFonts w:ascii="Consolas" w:hAnsi="Consolas"/>
          <w:color w:val="0000FF"/>
          <w:sz w:val="26"/>
          <w:szCs w:val="26"/>
          <w:lang w:val="en-US"/>
        </w:rPr>
        <w:t>:.2f}</w:t>
      </w:r>
      <w:r w:rsidRPr="009B0C82">
        <w:rPr>
          <w:rFonts w:ascii="Consolas" w:hAnsi="Consolas"/>
          <w:color w:val="A31515"/>
          <w:sz w:val="26"/>
          <w:szCs w:val="26"/>
          <w:lang w:val="en-US"/>
        </w:rPr>
        <w:t>"</w:t>
      </w:r>
      <w:r w:rsidR="009B0C82">
        <w:rPr>
          <w:rFonts w:ascii="Consolas" w:hAnsi="Consolas"/>
          <w:color w:val="000000"/>
          <w:sz w:val="26"/>
          <w:szCs w:val="26"/>
          <w:lang w:val="en-US"/>
        </w:rPr>
        <w:t>)</w:t>
      </w:r>
    </w:p>
    <w:p w14:paraId="79AD2A59" w14:textId="254F5D67" w:rsidR="00232473" w:rsidRDefault="00232473" w:rsidP="00410AA8">
      <w:pPr>
        <w:spacing w:line="360" w:lineRule="auto"/>
        <w:ind w:firstLine="709"/>
        <w:jc w:val="both"/>
        <w:rPr>
          <w:lang w:val="en-US"/>
        </w:rPr>
      </w:pPr>
    </w:p>
    <w:p w14:paraId="6E37A787" w14:textId="15D101C4" w:rsidR="00CC5BE5" w:rsidRDefault="00F6195D" w:rsidP="00410AA8">
      <w:pPr>
        <w:spacing w:line="360" w:lineRule="auto"/>
        <w:ind w:firstLine="709"/>
        <w:jc w:val="both"/>
      </w:pPr>
      <w:r>
        <w:t>Результат</w:t>
      </w:r>
      <w:r w:rsidR="00CC5BE5">
        <w:t xml:space="preserve"> </w:t>
      </w:r>
      <w:r>
        <w:t xml:space="preserve">работы </w:t>
      </w:r>
      <w:r w:rsidR="001A747D">
        <w:t>программы</w:t>
      </w:r>
      <w:r w:rsidR="00CC5BE5">
        <w:t>:</w:t>
      </w:r>
    </w:p>
    <w:p w14:paraId="106051B5" w14:textId="5A2B51D6" w:rsidR="0074449D" w:rsidRDefault="0074449D" w:rsidP="00410AA8">
      <w:pPr>
        <w:spacing w:line="360" w:lineRule="auto"/>
        <w:ind w:firstLine="709"/>
        <w:jc w:val="both"/>
      </w:pPr>
    </w:p>
    <w:p w14:paraId="77384261" w14:textId="77777777" w:rsidR="0074449D" w:rsidRDefault="0074449D" w:rsidP="0074449D">
      <w:pPr>
        <w:spacing w:line="360" w:lineRule="auto"/>
        <w:ind w:firstLine="709"/>
        <w:jc w:val="both"/>
      </w:pPr>
      <w:r>
        <w:t>размер | комнаты | от центра | цена</w:t>
      </w:r>
    </w:p>
    <w:p w14:paraId="445769D1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32 |       1 |      0.0 | 1713695.93</w:t>
      </w:r>
    </w:p>
    <w:p w14:paraId="6883440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2 |      0.0 | 1988531.34</w:t>
      </w:r>
    </w:p>
    <w:p w14:paraId="0ED596D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64 |       3 |      0.0 | 2381016.62</w:t>
      </w:r>
    </w:p>
    <w:p w14:paraId="3309595A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0.0 | 2714676.96</w:t>
      </w:r>
    </w:p>
    <w:p w14:paraId="08B5ACF6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2.5 | 2469359.47</w:t>
      </w:r>
    </w:p>
    <w:p w14:paraId="3CB915FC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80 |       4 |      5.0 | 2224041.97</w:t>
      </w:r>
    </w:p>
    <w:p w14:paraId="238D3C5D" w14:textId="77777777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45 |       3 |      5.0 | 1517823.69</w:t>
      </w:r>
    </w:p>
    <w:p w14:paraId="4AEF6AB7" w14:textId="7C519120" w:rsidR="0074449D" w:rsidRPr="0074449D" w:rsidRDefault="0074449D" w:rsidP="0074449D">
      <w:pPr>
        <w:pStyle w:val="aff"/>
        <w:rPr>
          <w:rFonts w:ascii="Consolas" w:hAnsi="Consolas"/>
          <w:color w:val="000000"/>
          <w:sz w:val="24"/>
          <w:szCs w:val="24"/>
        </w:rPr>
      </w:pPr>
      <w:r w:rsidRPr="0074449D">
        <w:rPr>
          <w:rFonts w:ascii="Consolas" w:hAnsi="Consolas"/>
          <w:color w:val="000000"/>
          <w:sz w:val="24"/>
          <w:szCs w:val="24"/>
        </w:rPr>
        <w:t xml:space="preserve">    34 |       2 |      6.0 | 1184077.91</w:t>
      </w:r>
    </w:p>
    <w:p w14:paraId="70BF060B" w14:textId="1A132083" w:rsidR="00CC5BE5" w:rsidRDefault="00CC5BE5" w:rsidP="00CC5BE5">
      <w:pPr>
        <w:spacing w:line="360" w:lineRule="auto"/>
        <w:ind w:firstLine="709"/>
        <w:jc w:val="both"/>
      </w:pPr>
    </w:p>
    <w:p w14:paraId="6075955B" w14:textId="186E02F1" w:rsidR="00CC5BE5" w:rsidRDefault="00CC5BE5" w:rsidP="00CC5BE5">
      <w:pPr>
        <w:spacing w:line="360" w:lineRule="auto"/>
        <w:ind w:firstLine="709"/>
        <w:jc w:val="both"/>
      </w:pPr>
      <w:r>
        <w:lastRenderedPageBreak/>
        <w:t>Здесь видим</w:t>
      </w:r>
      <w:r w:rsidR="00A815EB">
        <w:t>,</w:t>
      </w:r>
      <w:r>
        <w:t xml:space="preserve"> как цена</w:t>
      </w:r>
      <w:r w:rsidR="00A815EB">
        <w:t xml:space="preserve"> меняется</w:t>
      </w:r>
      <w:r w:rsidR="0074449D" w:rsidRPr="0074449D">
        <w:t xml:space="preserve"> </w:t>
      </w:r>
      <w:r w:rsidR="0074449D">
        <w:rPr>
          <w:lang w:val="en-US"/>
        </w:rPr>
        <w:t>c</w:t>
      </w:r>
      <w:r w:rsidR="0074449D" w:rsidRPr="0074449D">
        <w:t xml:space="preserve"> </w:t>
      </w:r>
      <w:r w:rsidR="0074449D">
        <w:t>ростом числа комнат и, соответственно</w:t>
      </w:r>
      <w:r w:rsidR="00144437">
        <w:t>,</w:t>
      </w:r>
      <w:r w:rsidR="0074449D">
        <w:t xml:space="preserve"> площади, в домах, расположенных в центре, а потом цены на жилье с теми же параметрами, но уже на удалении от центра.</w:t>
      </w:r>
    </w:p>
    <w:p w14:paraId="24EDF59C" w14:textId="3929BBDE" w:rsidR="00144437" w:rsidRDefault="00144437" w:rsidP="00CC5BE5">
      <w:pPr>
        <w:spacing w:line="360" w:lineRule="auto"/>
        <w:ind w:firstLine="709"/>
        <w:jc w:val="both"/>
      </w:pPr>
      <w:r>
        <w:t xml:space="preserve">Кроме того, модель позволяет получить значения коэффициентов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DE0B3C">
        <w:t>, определяющие вес каждого параметра модели (площади, количеству спален, удалению от центра).</w:t>
      </w:r>
      <w:r>
        <w:t xml:space="preserve"> В нашем случае они равны</w:t>
      </w:r>
      <w:r w:rsidR="001A747D">
        <w:t xml:space="preserve"> соответственно:</w:t>
      </w:r>
      <w:r>
        <w:t xml:space="preserve"> </w:t>
      </w:r>
    </w:p>
    <w:p w14:paraId="69EDBB7F" w14:textId="77777777" w:rsidR="00144437" w:rsidRDefault="00144437" w:rsidP="00CC5BE5">
      <w:pPr>
        <w:spacing w:line="360" w:lineRule="auto"/>
        <w:ind w:firstLine="709"/>
        <w:jc w:val="both"/>
      </w:pPr>
    </w:p>
    <w:p w14:paraId="4F738F72" w14:textId="3C36FF53" w:rsidR="00144437" w:rsidRPr="00144437" w:rsidRDefault="00144437" w:rsidP="00144437">
      <w:pPr>
        <w:pStyle w:val="aff"/>
        <w:rPr>
          <w:rFonts w:ascii="Consolas" w:hAnsi="Consolas"/>
          <w:color w:val="000000"/>
          <w:sz w:val="24"/>
          <w:szCs w:val="24"/>
        </w:rPr>
      </w:pPr>
      <w:r w:rsidRPr="00144437">
        <w:rPr>
          <w:rFonts w:ascii="Consolas" w:hAnsi="Consolas"/>
          <w:color w:val="000000"/>
          <w:sz w:val="24"/>
          <w:szCs w:val="24"/>
        </w:rPr>
        <w:t>[ 19608.31247552  19927.34328888 -98126.99781444]</w:t>
      </w:r>
    </w:p>
    <w:p w14:paraId="69E5DED0" w14:textId="32A1AE66" w:rsidR="00144437" w:rsidRDefault="00144437" w:rsidP="004B4B1E">
      <w:pPr>
        <w:spacing w:line="360" w:lineRule="auto"/>
        <w:ind w:firstLine="709"/>
        <w:jc w:val="both"/>
      </w:pPr>
    </w:p>
    <w:p w14:paraId="7FAC5AEA" w14:textId="155A5273" w:rsidR="00144437" w:rsidRDefault="00595BA1" w:rsidP="004B4B1E">
      <w:pPr>
        <w:spacing w:line="360" w:lineRule="auto"/>
        <w:ind w:firstLine="709"/>
        <w:jc w:val="both"/>
      </w:pPr>
      <w:r>
        <w:t xml:space="preserve">Так же можно получить значение </w:t>
      </w:r>
      <w:r w:rsidR="0091060F">
        <w:t xml:space="preserve">коэффициента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B0630A">
        <w:t xml:space="preserve">, </w:t>
      </w:r>
      <w:r w:rsidR="00B0630A" w:rsidRPr="00B0630A">
        <w:t>определя</w:t>
      </w:r>
      <w:r w:rsidR="00B0630A">
        <w:t>ющего</w:t>
      </w:r>
      <w:r w:rsidR="00B0630A" w:rsidRPr="00B0630A">
        <w:t xml:space="preserve"> базовый уровень зависимой переменной, когда независим</w:t>
      </w:r>
      <w:r w:rsidR="008143A1">
        <w:t>ые</w:t>
      </w:r>
      <w:r w:rsidR="00B0630A" w:rsidRPr="00B0630A">
        <w:t xml:space="preserve"> переменн</w:t>
      </w:r>
      <w:r w:rsidR="008143A1">
        <w:t>ые</w:t>
      </w:r>
      <w:r w:rsidR="00B0630A" w:rsidRPr="00B0630A">
        <w:t xml:space="preserve"> равн</w:t>
      </w:r>
      <w:r w:rsidR="008143A1">
        <w:t>ы</w:t>
      </w:r>
      <w:r w:rsidR="00B0630A" w:rsidRPr="00B0630A">
        <w:t xml:space="preserve"> 0. </w:t>
      </w:r>
      <w:r w:rsidR="008143A1">
        <w:t>И ,н</w:t>
      </w:r>
      <w:r w:rsidR="00B0630A" w:rsidRPr="00B0630A">
        <w:t>апример, если мы строим модель, которая предсказывает цену на жилье в зависимости от площади квартиры, то</w:t>
      </w:r>
      <w:r w:rsidR="008143A1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8143A1">
        <w:t xml:space="preserve"> </w:t>
      </w:r>
      <w:r w:rsidR="00B0630A" w:rsidRPr="00B0630A">
        <w:t>будет представлять собой базовую цену на жилье, когда площадь квартиры равна 0 (что, конечно, не имеет практического смысла).</w:t>
      </w:r>
    </w:p>
    <w:p w14:paraId="4519D474" w14:textId="235B3DBD" w:rsidR="008143A1" w:rsidRPr="00B0630A" w:rsidRDefault="008143A1" w:rsidP="004B4B1E">
      <w:pPr>
        <w:spacing w:line="360" w:lineRule="auto"/>
        <w:ind w:firstLine="709"/>
        <w:jc w:val="both"/>
      </w:pPr>
      <w:r w:rsidRPr="008143A1">
        <w:t>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>также может использоваться для оценки модели линейной регрессии. Если значение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</w:t>
      </w:r>
      <w:r w:rsidRPr="008143A1">
        <w:t>равно нулю или близко к нулю, то это может указывать на то, что модель хорошо подходит для данных. Если же значение</w:t>
      </w:r>
      <w:r>
        <w:t xml:space="preserve"> 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t xml:space="preserve"> </w:t>
      </w:r>
      <w:r w:rsidRPr="008143A1">
        <w:t>существенно отличается от нуля, то это может указывать на то, что модель не подходит для данных или что в данных есть систематическая ошибка.</w:t>
      </w:r>
      <w:r w:rsidR="005C7F39">
        <w:t xml:space="preserve"> В </w:t>
      </w:r>
      <w:r w:rsidR="009B0C82">
        <w:t>рассматриваемом</w:t>
      </w:r>
      <w:r w:rsidR="005C7F39">
        <w:t xml:space="preserve"> примере это значение равно </w:t>
      </w:r>
      <w:r w:rsidR="005C7F39" w:rsidRPr="005C7F39">
        <w:t>1066302</w:t>
      </w:r>
      <w:r w:rsidR="005C7F39">
        <w:t>, что не удивительно, исходя из уравнения генерации цены.</w:t>
      </w:r>
    </w:p>
    <w:p w14:paraId="21B71E62" w14:textId="603EF264" w:rsidR="004B4B1E" w:rsidRPr="00A815EB" w:rsidRDefault="004B4B1E" w:rsidP="004B4B1E">
      <w:pPr>
        <w:spacing w:line="360" w:lineRule="auto"/>
        <w:ind w:firstLine="709"/>
        <w:jc w:val="both"/>
      </w:pPr>
      <w:r w:rsidRPr="00A815EB">
        <w:br w:type="page"/>
      </w:r>
    </w:p>
    <w:p w14:paraId="347481C3" w14:textId="77777777" w:rsidR="009B0C82" w:rsidRDefault="009B0C82" w:rsidP="001A747D">
      <w:pPr>
        <w:pStyle w:val="1"/>
        <w:spacing w:line="360" w:lineRule="auto"/>
      </w:pPr>
      <w:bookmarkStart w:id="15" w:name="_Toc137140581"/>
      <w:r>
        <w:lastRenderedPageBreak/>
        <w:t>ЗАКЛЮЧЕНИЕ</w:t>
      </w:r>
      <w:bookmarkEnd w:id="15"/>
    </w:p>
    <w:p w14:paraId="3530BD58" w14:textId="77777777" w:rsidR="009B0C82" w:rsidRDefault="009B0C82" w:rsidP="009B0C82">
      <w:pPr>
        <w:pStyle w:val="a1"/>
        <w:ind w:left="0" w:firstLine="709"/>
      </w:pPr>
    </w:p>
    <w:p w14:paraId="0FB983EC" w14:textId="32203F31" w:rsidR="009B0C82" w:rsidRDefault="002D0FB2" w:rsidP="002D0FB2">
      <w:pPr>
        <w:pStyle w:val="a1"/>
        <w:spacing w:line="360" w:lineRule="auto"/>
        <w:ind w:left="0" w:firstLine="709"/>
        <w:jc w:val="both"/>
      </w:pPr>
      <w:r>
        <w:t xml:space="preserve">В курсовой работе были рассмотрены различные </w:t>
      </w:r>
      <w:proofErr w:type="spellStart"/>
      <w:r>
        <w:t>вероятносто</w:t>
      </w:r>
      <w:proofErr w:type="spellEnd"/>
      <w:r w:rsidR="00AF3281">
        <w:t>-</w:t>
      </w:r>
      <w:r>
        <w:t xml:space="preserve">статистические методы. </w:t>
      </w:r>
      <w:r w:rsidR="00AF3281">
        <w:t>В ходе проведен</w:t>
      </w:r>
      <w:r w:rsidR="0065169E">
        <w:t xml:space="preserve">ной работы можно сделать </w:t>
      </w:r>
      <w:r w:rsidR="008A4B28">
        <w:t>определённые вы</w:t>
      </w:r>
      <w:r w:rsidR="0065169E">
        <w:t>воды по каждому методу</w:t>
      </w:r>
      <w:r w:rsidR="008A4B28">
        <w:t>.</w:t>
      </w:r>
    </w:p>
    <w:p w14:paraId="1A2502F6" w14:textId="79492F9C" w:rsidR="008A4B28" w:rsidRDefault="008A4B28" w:rsidP="002D0FB2">
      <w:pPr>
        <w:pStyle w:val="a1"/>
        <w:spacing w:line="360" w:lineRule="auto"/>
        <w:ind w:left="0" w:firstLine="709"/>
        <w:jc w:val="both"/>
      </w:pPr>
      <w:r>
        <w:t>Наивный байесовский классификатор простой, быстрый метод, используемый в задачах распознавани</w:t>
      </w:r>
      <w:r w:rsidR="00757388">
        <w:t>я, применим к широкому классу задач. Оттого точность его работы может сильно различаться</w:t>
      </w:r>
      <w:r w:rsidR="000B66E5">
        <w:t>.</w:t>
      </w:r>
    </w:p>
    <w:p w14:paraId="07B47A19" w14:textId="563C3531" w:rsidR="000B66E5" w:rsidRDefault="000B66E5" w:rsidP="002D0FB2">
      <w:pPr>
        <w:pStyle w:val="a1"/>
        <w:spacing w:line="360" w:lineRule="auto"/>
        <w:ind w:left="0" w:firstLine="709"/>
        <w:jc w:val="both"/>
      </w:pPr>
      <w:r>
        <w:t xml:space="preserve">Метод опорных векторов показал лучшие результаты классификации объектов, чем наивный байесовский классификатор, </w:t>
      </w:r>
      <w:r w:rsidR="0071398B">
        <w:t xml:space="preserve">однако потребовал больше вычислительных ресурсов на обучение модели. </w:t>
      </w:r>
      <w:r w:rsidR="007459F7">
        <w:t>М</w:t>
      </w:r>
      <w:r w:rsidR="007459F7" w:rsidRPr="007459F7">
        <w:t xml:space="preserve">одель не </w:t>
      </w:r>
      <w:r w:rsidR="007459F7">
        <w:t xml:space="preserve">справилась с задачей </w:t>
      </w:r>
      <w:r w:rsidR="0071398B">
        <w:t>распознавания рукописного текста</w:t>
      </w:r>
      <w:r w:rsidR="007459F7">
        <w:t xml:space="preserve"> должным образом, причиной вероятнее </w:t>
      </w:r>
      <w:r w:rsidR="007962C8">
        <w:t>является</w:t>
      </w:r>
      <w:r w:rsidR="007459F7">
        <w:t xml:space="preserve"> </w:t>
      </w:r>
      <w:r w:rsidR="007962C8">
        <w:t>нерепрезентативный набор данных</w:t>
      </w:r>
    </w:p>
    <w:p w14:paraId="6219356D" w14:textId="4EA1BFF8" w:rsidR="0071398B" w:rsidRDefault="0071398B" w:rsidP="002D0FB2">
      <w:pPr>
        <w:pStyle w:val="a1"/>
        <w:spacing w:line="360" w:lineRule="auto"/>
        <w:ind w:left="0" w:firstLine="709"/>
        <w:jc w:val="both"/>
      </w:pPr>
      <w:r>
        <w:t xml:space="preserve">Метод главных компонент </w:t>
      </w:r>
      <w:r w:rsidR="00E261E6">
        <w:t xml:space="preserve">– </w:t>
      </w:r>
      <w:r w:rsidR="007459F7">
        <w:t xml:space="preserve">мощный инструмент для </w:t>
      </w:r>
      <w:r w:rsidR="007962C8">
        <w:t xml:space="preserve">анализа. </w:t>
      </w:r>
      <w:r w:rsidR="006107FB">
        <w:t xml:space="preserve">Уменьшая размерность данных, </w:t>
      </w:r>
      <w:r w:rsidR="007962C8">
        <w:t xml:space="preserve">позволил сократить число измерений с </w:t>
      </w:r>
      <w:r w:rsidR="006107FB">
        <w:t>12 до 4</w:t>
      </w:r>
      <w:r w:rsidR="00E261E6">
        <w:t>, и показал зависимость между признаками.</w:t>
      </w:r>
      <w:r w:rsidR="006107FB">
        <w:t xml:space="preserve"> </w:t>
      </w:r>
      <w:r w:rsidR="00E261E6">
        <w:t>П</w:t>
      </w:r>
      <w:r w:rsidR="006107FB" w:rsidRPr="006107FB">
        <w:t>ри использовании метода главных компонент, необходимо учитывать особенности конкретной задачи и выбирать соответствующий подход для ее решения.</w:t>
      </w:r>
    </w:p>
    <w:p w14:paraId="5D84EAFD" w14:textId="2F97D21F" w:rsidR="006107FB" w:rsidRPr="009B0C82" w:rsidRDefault="006107FB" w:rsidP="002D0FB2">
      <w:pPr>
        <w:pStyle w:val="a1"/>
        <w:spacing w:line="360" w:lineRule="auto"/>
        <w:ind w:left="0" w:firstLine="709"/>
        <w:jc w:val="both"/>
      </w:pPr>
      <w:r>
        <w:t xml:space="preserve">Линейная регрессия – простой в реализации </w:t>
      </w:r>
      <w:r w:rsidR="00E261E6">
        <w:t xml:space="preserve">метод. </w:t>
      </w:r>
      <w:r w:rsidR="000E25B1">
        <w:t xml:space="preserve">Он позволил нам предсказать цену на недвижимость по параметрам жилья. </w:t>
      </w:r>
      <w:r w:rsidR="0073076F">
        <w:t xml:space="preserve">Метод хоть и является простым, но может дать плохие результаты </w:t>
      </w:r>
      <w:r w:rsidR="0073076F" w:rsidRPr="0073076F">
        <w:t>при наличии выбросов в данных или нелинейной зависимости между признаками и целевой переменной.</w:t>
      </w:r>
    </w:p>
    <w:p w14:paraId="0695A03B" w14:textId="29DC9E81" w:rsidR="009B0C82" w:rsidRPr="009B0C82" w:rsidRDefault="009B0C82" w:rsidP="009B0C82">
      <w:pPr>
        <w:rPr>
          <w:b/>
        </w:rPr>
      </w:pPr>
      <w:r>
        <w:br w:type="page"/>
      </w:r>
    </w:p>
    <w:p w14:paraId="24234B17" w14:textId="74A2F213" w:rsidR="00AC4501" w:rsidRPr="00AC4501" w:rsidRDefault="00AC4501" w:rsidP="00AC4501">
      <w:pPr>
        <w:pStyle w:val="1"/>
      </w:pPr>
      <w:bookmarkStart w:id="16" w:name="_Toc137140582"/>
      <w:r>
        <w:lastRenderedPageBreak/>
        <w:t>СПИСОК ИСПОЛЬЗОВАННОЙ ЛИТЕРАТУРЫ</w:t>
      </w:r>
      <w:bookmarkEnd w:id="16"/>
    </w:p>
    <w:p w14:paraId="52EF6883" w14:textId="77777777" w:rsidR="00481864" w:rsidRDefault="00481864" w:rsidP="00AC4501">
      <w:pPr>
        <w:spacing w:line="360" w:lineRule="auto"/>
        <w:ind w:left="720"/>
        <w:jc w:val="both"/>
      </w:pPr>
    </w:p>
    <w:p w14:paraId="0C45B023" w14:textId="77777777" w:rsidR="002901B5" w:rsidRPr="002901B5" w:rsidRDefault="002901B5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rPr>
          <w:szCs w:val="28"/>
        </w:rPr>
      </w:pPr>
      <w:r w:rsidRPr="002901B5">
        <w:rPr>
          <w:color w:val="000000"/>
          <w:szCs w:val="28"/>
          <w:shd w:val="clear" w:color="auto" w:fill="FFFFFF"/>
        </w:rPr>
        <w:t xml:space="preserve">Кудрявцев, В. Б.  Распознавание </w:t>
      </w:r>
      <w:proofErr w:type="gramStart"/>
      <w:r w:rsidRPr="002901B5">
        <w:rPr>
          <w:color w:val="000000"/>
          <w:szCs w:val="28"/>
          <w:shd w:val="clear" w:color="auto" w:fill="FFFFFF"/>
        </w:rPr>
        <w:t>образов :</w:t>
      </w:r>
      <w:proofErr w:type="gramEnd"/>
      <w:r w:rsidRPr="002901B5">
        <w:rPr>
          <w:color w:val="000000"/>
          <w:szCs w:val="28"/>
          <w:shd w:val="clear" w:color="auto" w:fill="FFFFFF"/>
        </w:rPr>
        <w:t xml:space="preserve"> учебное пособие для вузов / В. Б. Кудрявцев, Э. Э. Гасанов, А. С. Подколзин. — 2-е изд. — </w:t>
      </w:r>
      <w:proofErr w:type="gramStart"/>
      <w:r w:rsidRPr="002901B5">
        <w:rPr>
          <w:color w:val="000000"/>
          <w:szCs w:val="28"/>
          <w:shd w:val="clear" w:color="auto" w:fill="FFFFFF"/>
        </w:rPr>
        <w:t>Москва :</w:t>
      </w:r>
      <w:proofErr w:type="gramEnd"/>
      <w:r w:rsidRPr="002901B5">
        <w:rPr>
          <w:color w:val="000000"/>
          <w:szCs w:val="28"/>
          <w:shd w:val="clear" w:color="auto" w:fill="FFFFFF"/>
        </w:rPr>
        <w:t xml:space="preserve"> Издательство </w:t>
      </w:r>
      <w:proofErr w:type="spellStart"/>
      <w:r w:rsidRPr="002901B5">
        <w:rPr>
          <w:color w:val="000000"/>
          <w:szCs w:val="28"/>
          <w:shd w:val="clear" w:color="auto" w:fill="FFFFFF"/>
        </w:rPr>
        <w:t>Юрайт</w:t>
      </w:r>
      <w:proofErr w:type="spellEnd"/>
      <w:r w:rsidRPr="002901B5">
        <w:rPr>
          <w:color w:val="000000"/>
          <w:szCs w:val="28"/>
          <w:shd w:val="clear" w:color="auto" w:fill="FFFFFF"/>
        </w:rPr>
        <w:t xml:space="preserve">, 2023. — 107 с. — (Высшее образование). — ISBN 978-5-534-15338-5. — </w:t>
      </w:r>
      <w:proofErr w:type="gramStart"/>
      <w:r w:rsidRPr="002901B5">
        <w:rPr>
          <w:color w:val="000000"/>
          <w:szCs w:val="28"/>
          <w:shd w:val="clear" w:color="auto" w:fill="FFFFFF"/>
        </w:rPr>
        <w:t>Текст :</w:t>
      </w:r>
      <w:proofErr w:type="gramEnd"/>
      <w:r w:rsidRPr="002901B5">
        <w:rPr>
          <w:color w:val="000000"/>
          <w:szCs w:val="28"/>
          <w:shd w:val="clear" w:color="auto" w:fill="FFFFFF"/>
        </w:rPr>
        <w:t xml:space="preserve"> электронный // Образовательная платформа </w:t>
      </w:r>
      <w:proofErr w:type="spellStart"/>
      <w:r w:rsidRPr="002901B5">
        <w:rPr>
          <w:color w:val="000000"/>
          <w:szCs w:val="28"/>
          <w:shd w:val="clear" w:color="auto" w:fill="FFFFFF"/>
        </w:rPr>
        <w:t>Юрайт</w:t>
      </w:r>
      <w:proofErr w:type="spellEnd"/>
      <w:r w:rsidRPr="002901B5">
        <w:rPr>
          <w:color w:val="000000"/>
          <w:szCs w:val="28"/>
          <w:shd w:val="clear" w:color="auto" w:fill="FFFFFF"/>
        </w:rPr>
        <w:t xml:space="preserve"> [сайт]. — URL: </w:t>
      </w:r>
      <w:hyperlink r:id="rId17" w:tgtFrame="_blank" w:history="1">
        <w:r w:rsidRPr="002901B5">
          <w:rPr>
            <w:rStyle w:val="af"/>
            <w:color w:val="486C97"/>
            <w:szCs w:val="28"/>
            <w:shd w:val="clear" w:color="auto" w:fill="FFFFFF"/>
          </w:rPr>
          <w:t>https://urait.ru/bcode/520462</w:t>
        </w:r>
      </w:hyperlink>
      <w:r w:rsidRPr="002901B5">
        <w:rPr>
          <w:color w:val="000000"/>
          <w:szCs w:val="28"/>
          <w:shd w:val="clear" w:color="auto" w:fill="FFFFFF"/>
        </w:rPr>
        <w:t> (дата обращения: 02.06.2023).</w:t>
      </w:r>
    </w:p>
    <w:p w14:paraId="2507FDC7" w14:textId="02E774F6" w:rsidR="00C34192" w:rsidRPr="002901B5" w:rsidRDefault="00C34192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rPr>
          <w:szCs w:val="28"/>
        </w:rPr>
      </w:pPr>
      <w:proofErr w:type="spellStart"/>
      <w:r w:rsidRPr="002901B5">
        <w:rPr>
          <w:color w:val="202023"/>
          <w:szCs w:val="28"/>
          <w:shd w:val="clear" w:color="auto" w:fill="FFFFFF"/>
        </w:rPr>
        <w:t>Гупал</w:t>
      </w:r>
      <w:proofErr w:type="spellEnd"/>
      <w:r w:rsidRPr="002901B5">
        <w:rPr>
          <w:color w:val="202023"/>
          <w:szCs w:val="28"/>
          <w:shd w:val="clear" w:color="auto" w:fill="FFFFFF"/>
        </w:rPr>
        <w:t xml:space="preserve"> В. М. Методы распознавания сложных систем. Байесовская процедура - оптимальная процедура </w:t>
      </w:r>
      <w:proofErr w:type="gramStart"/>
      <w:r w:rsidRPr="002901B5">
        <w:rPr>
          <w:color w:val="202023"/>
          <w:szCs w:val="28"/>
          <w:shd w:val="clear" w:color="auto" w:fill="FFFFFF"/>
        </w:rPr>
        <w:t>распознавания :</w:t>
      </w:r>
      <w:proofErr w:type="gramEnd"/>
      <w:r w:rsidRPr="002901B5">
        <w:rPr>
          <w:color w:val="202023"/>
          <w:szCs w:val="28"/>
          <w:shd w:val="clear" w:color="auto" w:fill="FFFFFF"/>
        </w:rPr>
        <w:t xml:space="preserve"> монография / В. М. </w:t>
      </w:r>
      <w:proofErr w:type="spellStart"/>
      <w:r w:rsidRPr="002901B5">
        <w:rPr>
          <w:color w:val="202023"/>
          <w:szCs w:val="28"/>
          <w:shd w:val="clear" w:color="auto" w:fill="FFFFFF"/>
        </w:rPr>
        <w:t>Гупал</w:t>
      </w:r>
      <w:proofErr w:type="spellEnd"/>
      <w:r w:rsidRPr="002901B5">
        <w:rPr>
          <w:color w:val="202023"/>
          <w:szCs w:val="28"/>
          <w:shd w:val="clear" w:color="auto" w:fill="FFFFFF"/>
        </w:rPr>
        <w:t xml:space="preserve">. - </w:t>
      </w:r>
      <w:proofErr w:type="gramStart"/>
      <w:r w:rsidRPr="002901B5">
        <w:rPr>
          <w:color w:val="202023"/>
          <w:szCs w:val="28"/>
          <w:shd w:val="clear" w:color="auto" w:fill="FFFFFF"/>
        </w:rPr>
        <w:t>Москва :</w:t>
      </w:r>
      <w:proofErr w:type="gramEnd"/>
      <w:r w:rsidRPr="002901B5">
        <w:rPr>
          <w:color w:val="202023"/>
          <w:szCs w:val="28"/>
          <w:shd w:val="clear" w:color="auto" w:fill="FFFFFF"/>
        </w:rPr>
        <w:t xml:space="preserve"> Компания Спутник+, 2005. - 78 с. - </w:t>
      </w:r>
      <w:proofErr w:type="gramStart"/>
      <w:r w:rsidRPr="002901B5">
        <w:rPr>
          <w:color w:val="202023"/>
          <w:szCs w:val="28"/>
          <w:shd w:val="clear" w:color="auto" w:fill="FFFFFF"/>
        </w:rPr>
        <w:t>Текст :</w:t>
      </w:r>
      <w:proofErr w:type="gramEnd"/>
      <w:r w:rsidRPr="002901B5">
        <w:rPr>
          <w:color w:val="202023"/>
          <w:szCs w:val="28"/>
          <w:shd w:val="clear" w:color="auto" w:fill="FFFFFF"/>
        </w:rPr>
        <w:t xml:space="preserve"> электронный. - URL: https://znanium.com/catalog/product/358812 (дата обращения: 02.06.2023). – Режим доступа: по подписке.</w:t>
      </w:r>
    </w:p>
    <w:p w14:paraId="32524730" w14:textId="7FE71941" w:rsidR="00AC4501" w:rsidRPr="00481864" w:rsidRDefault="00C34192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</w:pPr>
      <w:r w:rsidRPr="00C34192">
        <w:t xml:space="preserve"> </w:t>
      </w:r>
      <w:r w:rsidR="00481864" w:rsidRPr="00C34192">
        <w:rPr>
          <w:lang w:val="en-US"/>
        </w:rPr>
        <w:t>https</w:t>
      </w:r>
      <w:r w:rsidR="00481864" w:rsidRPr="00C34192">
        <w:t>://</w:t>
      </w:r>
      <w:proofErr w:type="spellStart"/>
      <w:r w:rsidR="00481864" w:rsidRPr="00C34192">
        <w:rPr>
          <w:lang w:val="en-US"/>
        </w:rPr>
        <w:t>mathprofi</w:t>
      </w:r>
      <w:proofErr w:type="spellEnd"/>
      <w:r w:rsidR="00481864" w:rsidRPr="00C34192">
        <w:t>.</w:t>
      </w:r>
      <w:r w:rsidR="00481864" w:rsidRPr="00C34192">
        <w:rPr>
          <w:lang w:val="en-US"/>
        </w:rPr>
        <w:t>com</w:t>
      </w:r>
      <w:r w:rsidR="00481864" w:rsidRPr="00C34192">
        <w:t>/</w:t>
      </w:r>
      <w:r w:rsidR="00481864" w:rsidRPr="00C34192">
        <w:rPr>
          <w:lang w:val="en-US"/>
        </w:rPr>
        <w:t>uploads</w:t>
      </w:r>
      <w:r w:rsidR="00481864" w:rsidRPr="00C34192">
        <w:t>/</w:t>
      </w:r>
      <w:r w:rsidR="00481864" w:rsidRPr="00C34192">
        <w:rPr>
          <w:lang w:val="en-US"/>
        </w:rPr>
        <w:t>files</w:t>
      </w:r>
      <w:r w:rsidR="00481864" w:rsidRPr="00C34192">
        <w:t>/4210_</w:t>
      </w:r>
      <w:r w:rsidR="00481864" w:rsidRPr="00C34192">
        <w:rPr>
          <w:lang w:val="en-US"/>
        </w:rPr>
        <w:t>f</w:t>
      </w:r>
      <w:r w:rsidR="00481864" w:rsidRPr="00C34192">
        <w:t>_41_</w:t>
      </w:r>
      <w:proofErr w:type="spellStart"/>
      <w:r w:rsidR="00481864" w:rsidRPr="00C34192">
        <w:rPr>
          <w:lang w:val="en-US"/>
        </w:rPr>
        <w:t>lekcii</w:t>
      </w:r>
      <w:proofErr w:type="spellEnd"/>
      <w:r w:rsidR="00481864" w:rsidRPr="00C34192">
        <w:t>-</w:t>
      </w:r>
      <w:proofErr w:type="spellStart"/>
      <w:r w:rsidR="00481864" w:rsidRPr="00C34192">
        <w:rPr>
          <w:lang w:val="en-US"/>
        </w:rPr>
        <w:t>voronocva</w:t>
      </w:r>
      <w:proofErr w:type="spellEnd"/>
      <w:r w:rsidR="00481864" w:rsidRPr="00C34192">
        <w:t>-</w:t>
      </w:r>
      <w:r w:rsidR="00481864" w:rsidRPr="00C34192">
        <w:rPr>
          <w:lang w:val="en-US"/>
        </w:rPr>
        <w:t>k</w:t>
      </w:r>
      <w:r w:rsidR="00481864" w:rsidRPr="00C34192">
        <w:t>.</w:t>
      </w:r>
      <w:r w:rsidR="00481864" w:rsidRPr="00C34192">
        <w:rPr>
          <w:lang w:val="en-US"/>
        </w:rPr>
        <w:t>v</w:t>
      </w:r>
      <w:r w:rsidR="00481864" w:rsidRPr="00C34192">
        <w:t>.-</w:t>
      </w:r>
      <w:proofErr w:type="spellStart"/>
      <w:r w:rsidR="00481864" w:rsidRPr="00C34192">
        <w:rPr>
          <w:lang w:val="en-US"/>
        </w:rPr>
        <w:t>mashinnoe</w:t>
      </w:r>
      <w:proofErr w:type="spellEnd"/>
      <w:r w:rsidR="00481864" w:rsidRPr="00C34192">
        <w:t>-</w:t>
      </w:r>
      <w:proofErr w:type="spellStart"/>
      <w:r w:rsidR="00481864" w:rsidRPr="00C34192">
        <w:rPr>
          <w:lang w:val="en-US"/>
        </w:rPr>
        <w:t>obuchenie</w:t>
      </w:r>
      <w:proofErr w:type="spellEnd"/>
      <w:r w:rsidR="00481864" w:rsidRPr="00C34192">
        <w:t>.</w:t>
      </w:r>
      <w:r w:rsidR="00481864" w:rsidRPr="00C34192">
        <w:rPr>
          <w:lang w:val="en-US"/>
        </w:rPr>
        <w:t>pdf</w:t>
      </w:r>
    </w:p>
    <w:p w14:paraId="205FE038" w14:textId="71721234" w:rsidR="00481864" w:rsidRDefault="00200F0A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</w:pPr>
      <w:r w:rsidRPr="00C34192">
        <w:t>https://scikit-learn.org/0.18/_downloads/scikit-learn-docs.pdf</w:t>
      </w:r>
    </w:p>
    <w:p w14:paraId="3295D06F" w14:textId="3AEE8144" w:rsidR="00200F0A" w:rsidRDefault="00810F97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</w:pPr>
      <w:r w:rsidRPr="00C34192">
        <w:t>https://www.kaggle.com/datasets/crawford/20-newsgroups</w:t>
      </w:r>
    </w:p>
    <w:p w14:paraId="72FCE9E6" w14:textId="4C5C6E39" w:rsidR="00810F97" w:rsidRDefault="003A1C90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</w:pPr>
      <w:r w:rsidRPr="003A1C90">
        <w:t xml:space="preserve">Кузнецов М. П. Машинное обучение и анализ данных. Москва: </w:t>
      </w:r>
      <w:proofErr w:type="spellStart"/>
      <w:r w:rsidRPr="003A1C90">
        <w:t>Ленанд</w:t>
      </w:r>
      <w:proofErr w:type="spellEnd"/>
      <w:r w:rsidRPr="003A1C90">
        <w:t>, 2017.</w:t>
      </w:r>
    </w:p>
    <w:p w14:paraId="10FD65B7" w14:textId="6F277C6D" w:rsidR="00162695" w:rsidRDefault="00162695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</w:pPr>
      <w:r w:rsidRPr="00C34192">
        <w:t>https://rcs.chemometrics.ru/old/Tutorials/pca.htm</w:t>
      </w:r>
    </w:p>
    <w:p w14:paraId="44D36858" w14:textId="31E79435" w:rsidR="00AC4501" w:rsidRPr="00F613AB" w:rsidRDefault="00AC4501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  <w:rPr>
          <w:lang w:val="en-US"/>
        </w:rPr>
      </w:pPr>
      <w:r w:rsidRPr="00162695">
        <w:rPr>
          <w:szCs w:val="28"/>
        </w:rPr>
        <w:t xml:space="preserve">К. </w:t>
      </w:r>
      <w:proofErr w:type="spellStart"/>
      <w:r w:rsidRPr="00162695">
        <w:rPr>
          <w:szCs w:val="28"/>
        </w:rPr>
        <w:t>Эсбенсен</w:t>
      </w:r>
      <w:proofErr w:type="spellEnd"/>
      <w:r w:rsidRPr="00162695">
        <w:rPr>
          <w:szCs w:val="28"/>
        </w:rPr>
        <w:t>. Анализ многомерных данных, сокр. пер. с англ. под ред. О</w:t>
      </w:r>
      <w:r w:rsidRPr="00162695">
        <w:rPr>
          <w:szCs w:val="28"/>
          <w:lang w:val="en-US"/>
        </w:rPr>
        <w:t xml:space="preserve">. </w:t>
      </w:r>
      <w:r w:rsidRPr="00162695">
        <w:rPr>
          <w:szCs w:val="28"/>
        </w:rPr>
        <w:t>Родионовой</w:t>
      </w:r>
      <w:proofErr w:type="gramStart"/>
      <w:r w:rsidRPr="00162695">
        <w:rPr>
          <w:szCs w:val="28"/>
          <w:lang w:val="en-US"/>
        </w:rPr>
        <w:t xml:space="preserve">, </w:t>
      </w:r>
      <w:r w:rsidRPr="00162695">
        <w:rPr>
          <w:szCs w:val="28"/>
        </w:rPr>
        <w:t>Из</w:t>
      </w:r>
      <w:proofErr w:type="gramEnd"/>
      <w:r w:rsidRPr="00162695">
        <w:rPr>
          <w:szCs w:val="28"/>
          <w:lang w:val="en-US"/>
        </w:rPr>
        <w:t>-</w:t>
      </w:r>
      <w:r w:rsidRPr="00162695">
        <w:rPr>
          <w:szCs w:val="28"/>
        </w:rPr>
        <w:t>во</w:t>
      </w:r>
      <w:r w:rsidRPr="00162695">
        <w:rPr>
          <w:szCs w:val="28"/>
          <w:lang w:val="en-US"/>
        </w:rPr>
        <w:t xml:space="preserve"> </w:t>
      </w:r>
      <w:r w:rsidRPr="00162695">
        <w:rPr>
          <w:szCs w:val="28"/>
        </w:rPr>
        <w:t>ИПХФ</w:t>
      </w:r>
      <w:r w:rsidRPr="00162695">
        <w:rPr>
          <w:szCs w:val="28"/>
          <w:lang w:val="en-US"/>
        </w:rPr>
        <w:t xml:space="preserve"> </w:t>
      </w:r>
      <w:r w:rsidRPr="00162695">
        <w:rPr>
          <w:szCs w:val="28"/>
        </w:rPr>
        <w:t>РАН</w:t>
      </w:r>
      <w:r w:rsidRPr="00162695">
        <w:rPr>
          <w:szCs w:val="28"/>
          <w:lang w:val="en-US"/>
        </w:rPr>
        <w:t xml:space="preserve">, 2005 [K.H. </w:t>
      </w:r>
      <w:proofErr w:type="spellStart"/>
      <w:r w:rsidRPr="00162695">
        <w:rPr>
          <w:szCs w:val="28"/>
          <w:lang w:val="en-US"/>
        </w:rPr>
        <w:t>Esbensen</w:t>
      </w:r>
      <w:proofErr w:type="spellEnd"/>
      <w:r w:rsidRPr="00162695">
        <w:rPr>
          <w:szCs w:val="28"/>
          <w:lang w:val="en-US"/>
        </w:rPr>
        <w:t>. Multivariate Data Analysis - In Practice 4-th Ed., CAMO, 2000]</w:t>
      </w:r>
    </w:p>
    <w:p w14:paraId="1C2D8F18" w14:textId="1CD55261" w:rsidR="00566673" w:rsidRPr="00162695" w:rsidRDefault="00566673" w:rsidP="002901B5">
      <w:pPr>
        <w:pStyle w:val="afd"/>
        <w:numPr>
          <w:ilvl w:val="0"/>
          <w:numId w:val="30"/>
        </w:numPr>
        <w:tabs>
          <w:tab w:val="left" w:pos="1134"/>
        </w:tabs>
        <w:ind w:left="0" w:firstLine="709"/>
        <w:jc w:val="both"/>
      </w:pPr>
      <w:r>
        <w:t>Максимова Т.Г., Попова И.Н. Эконометрика: учебно-методическое пособие / Т.Г. Максимова, И.Н. Попова. – СПб.: Университет ИТМО, 2018. – 70 с.</w:t>
      </w:r>
    </w:p>
    <w:sectPr w:rsidR="00566673" w:rsidRPr="00162695" w:rsidSect="002D5A8B">
      <w:footerReference w:type="default" r:id="rId18"/>
      <w:pgSz w:w="11906" w:h="16838" w:code="9"/>
      <w:pgMar w:top="1134" w:right="850" w:bottom="1134" w:left="1701" w:header="709" w:footer="709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813BF8" w14:textId="77777777" w:rsidR="00395716" w:rsidRDefault="00395716" w:rsidP="001C6888">
      <w:r>
        <w:separator/>
      </w:r>
    </w:p>
  </w:endnote>
  <w:endnote w:type="continuationSeparator" w:id="0">
    <w:p w14:paraId="456D13AF" w14:textId="77777777" w:rsidR="00395716" w:rsidRDefault="00395716" w:rsidP="001C68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F13BE" w14:textId="6FA13B93" w:rsidR="00F613AB" w:rsidRDefault="00F613AB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47813121"/>
      <w:docPartObj>
        <w:docPartGallery w:val="Page Numbers (Bottom of Page)"/>
        <w:docPartUnique/>
      </w:docPartObj>
    </w:sdtPr>
    <w:sdtContent>
      <w:p w14:paraId="44470552" w14:textId="77777777" w:rsidR="00F613AB" w:rsidRDefault="00F613A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33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3F7B7F" w14:textId="77777777" w:rsidR="00395716" w:rsidRDefault="00395716" w:rsidP="001C6888">
      <w:r>
        <w:separator/>
      </w:r>
    </w:p>
  </w:footnote>
  <w:footnote w:type="continuationSeparator" w:id="0">
    <w:p w14:paraId="30EB19FD" w14:textId="77777777" w:rsidR="00395716" w:rsidRDefault="00395716" w:rsidP="001C68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1305CD"/>
    <w:multiLevelType w:val="multilevel"/>
    <w:tmpl w:val="D4A2E23A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5B29D8"/>
    <w:multiLevelType w:val="hybridMultilevel"/>
    <w:tmpl w:val="366C2C8C"/>
    <w:lvl w:ilvl="0" w:tplc="51244D40">
      <w:start w:val="1"/>
      <w:numFmt w:val="decimal"/>
      <w:pStyle w:val="a"/>
      <w:lvlText w:val="%1."/>
      <w:lvlJc w:val="left"/>
      <w:pPr>
        <w:ind w:left="851" w:firstLine="0"/>
      </w:pPr>
      <w:rPr>
        <w:rFonts w:hint="default"/>
        <w:b w:val="0"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96197"/>
    <w:multiLevelType w:val="multilevel"/>
    <w:tmpl w:val="8EC45EA4"/>
    <w:lvl w:ilvl="0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"/>
      <w:lvlJc w:val="left"/>
      <w:pPr>
        <w:tabs>
          <w:tab w:val="num" w:pos="2869"/>
        </w:tabs>
        <w:ind w:left="2869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09"/>
        </w:tabs>
        <w:ind w:left="4309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29"/>
        </w:tabs>
        <w:ind w:left="5029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69"/>
        </w:tabs>
        <w:ind w:left="6469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189"/>
        </w:tabs>
        <w:ind w:left="7189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151372"/>
    <w:multiLevelType w:val="hybridMultilevel"/>
    <w:tmpl w:val="318E6138"/>
    <w:lvl w:ilvl="0" w:tplc="9A148F24">
      <w:start w:val="1"/>
      <w:numFmt w:val="bullet"/>
      <w:lvlText w:val=""/>
      <w:lvlJc w:val="left"/>
      <w:pPr>
        <w:ind w:left="22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AC4337"/>
    <w:multiLevelType w:val="hybridMultilevel"/>
    <w:tmpl w:val="1FEAD75C"/>
    <w:lvl w:ilvl="0" w:tplc="8946E378">
      <w:start w:val="3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19A91291"/>
    <w:multiLevelType w:val="hybridMultilevel"/>
    <w:tmpl w:val="E2F0CC84"/>
    <w:lvl w:ilvl="0" w:tplc="B25C2B5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A183F66"/>
    <w:multiLevelType w:val="hybridMultilevel"/>
    <w:tmpl w:val="371A61A6"/>
    <w:lvl w:ilvl="0" w:tplc="1D603338">
      <w:start w:val="1"/>
      <w:numFmt w:val="decimal"/>
      <w:lvlText w:val="%1"/>
      <w:lvlJc w:val="left"/>
      <w:pPr>
        <w:ind w:left="142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7" w15:restartNumberingAfterBreak="0">
    <w:nsid w:val="1DB1477D"/>
    <w:multiLevelType w:val="hybridMultilevel"/>
    <w:tmpl w:val="7992370E"/>
    <w:lvl w:ilvl="0" w:tplc="B25C2B56">
      <w:numFmt w:val="bullet"/>
      <w:lvlText w:val="–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8" w15:restartNumberingAfterBreak="0">
    <w:nsid w:val="2E6C12DE"/>
    <w:multiLevelType w:val="multilevel"/>
    <w:tmpl w:val="23909E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06967AC"/>
    <w:multiLevelType w:val="multilevel"/>
    <w:tmpl w:val="8DBE47E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49C723B"/>
    <w:multiLevelType w:val="multilevel"/>
    <w:tmpl w:val="D0DAE1F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51B082D"/>
    <w:multiLevelType w:val="multilevel"/>
    <w:tmpl w:val="949468D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70" w:hanging="39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71840C5"/>
    <w:multiLevelType w:val="hybridMultilevel"/>
    <w:tmpl w:val="E1BEE180"/>
    <w:lvl w:ilvl="0" w:tplc="9A148F24">
      <w:start w:val="1"/>
      <w:numFmt w:val="bullet"/>
      <w:lvlText w:val=""/>
      <w:lvlJc w:val="left"/>
      <w:pPr>
        <w:ind w:left="9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1337F90"/>
    <w:multiLevelType w:val="multilevel"/>
    <w:tmpl w:val="5162A9B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581583"/>
    <w:multiLevelType w:val="hybridMultilevel"/>
    <w:tmpl w:val="E82C8AFA"/>
    <w:lvl w:ilvl="0" w:tplc="B25C2B56">
      <w:numFmt w:val="bullet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4B6A5AB9"/>
    <w:multiLevelType w:val="hybridMultilevel"/>
    <w:tmpl w:val="4D5083F2"/>
    <w:lvl w:ilvl="0" w:tplc="B25C2B56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C2E52CC"/>
    <w:multiLevelType w:val="hybridMultilevel"/>
    <w:tmpl w:val="32C057C0"/>
    <w:lvl w:ilvl="0" w:tplc="B25C2B56">
      <w:numFmt w:val="bullet"/>
      <w:lvlText w:val="–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7" w15:restartNumberingAfterBreak="0">
    <w:nsid w:val="5C1C66E6"/>
    <w:multiLevelType w:val="hybridMultilevel"/>
    <w:tmpl w:val="7AC08BB0"/>
    <w:lvl w:ilvl="0" w:tplc="B23ADCA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CF61CAD"/>
    <w:multiLevelType w:val="hybridMultilevel"/>
    <w:tmpl w:val="2C72853C"/>
    <w:lvl w:ilvl="0" w:tplc="E0D49F70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2D9705C"/>
    <w:multiLevelType w:val="hybridMultilevel"/>
    <w:tmpl w:val="CC8EFBF0"/>
    <w:lvl w:ilvl="0" w:tplc="B25C2B56">
      <w:numFmt w:val="bullet"/>
      <w:lvlText w:val="–"/>
      <w:lvlJc w:val="left"/>
      <w:pPr>
        <w:ind w:left="164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20" w15:restartNumberingAfterBreak="0">
    <w:nsid w:val="6CF25C79"/>
    <w:multiLevelType w:val="hybridMultilevel"/>
    <w:tmpl w:val="D3341CBE"/>
    <w:lvl w:ilvl="0" w:tplc="E760D0CC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1" w15:restartNumberingAfterBreak="0">
    <w:nsid w:val="72335F04"/>
    <w:multiLevelType w:val="multilevel"/>
    <w:tmpl w:val="906626F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3083B78"/>
    <w:multiLevelType w:val="multilevel"/>
    <w:tmpl w:val="A06CDE6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3" w15:restartNumberingAfterBreak="0">
    <w:nsid w:val="76D818F1"/>
    <w:multiLevelType w:val="hybridMultilevel"/>
    <w:tmpl w:val="DB2CCFFC"/>
    <w:lvl w:ilvl="0" w:tplc="F0D4A618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7A461B40"/>
    <w:multiLevelType w:val="multilevel"/>
    <w:tmpl w:val="CD5E3DF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DB60224"/>
    <w:multiLevelType w:val="hybridMultilevel"/>
    <w:tmpl w:val="DEB0A5B6"/>
    <w:lvl w:ilvl="0" w:tplc="B25C2B56">
      <w:numFmt w:val="bullet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7EEC6C18"/>
    <w:multiLevelType w:val="multilevel"/>
    <w:tmpl w:val="DAE0512E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17"/>
  </w:num>
  <w:num w:numId="4">
    <w:abstractNumId w:val="20"/>
  </w:num>
  <w:num w:numId="5">
    <w:abstractNumId w:val="6"/>
  </w:num>
  <w:num w:numId="6">
    <w:abstractNumId w:val="1"/>
    <w:lvlOverride w:ilvl="0">
      <w:startOverride w:val="2"/>
    </w:lvlOverride>
  </w:num>
  <w:num w:numId="7">
    <w:abstractNumId w:val="4"/>
  </w:num>
  <w:num w:numId="8">
    <w:abstractNumId w:val="6"/>
  </w:num>
  <w:num w:numId="9">
    <w:abstractNumId w:val="3"/>
  </w:num>
  <w:num w:numId="10">
    <w:abstractNumId w:val="2"/>
  </w:num>
  <w:num w:numId="11">
    <w:abstractNumId w:val="10"/>
  </w:num>
  <w:num w:numId="12">
    <w:abstractNumId w:val="26"/>
  </w:num>
  <w:num w:numId="13">
    <w:abstractNumId w:val="0"/>
  </w:num>
  <w:num w:numId="14">
    <w:abstractNumId w:val="22"/>
  </w:num>
  <w:num w:numId="15">
    <w:abstractNumId w:val="11"/>
  </w:num>
  <w:num w:numId="16">
    <w:abstractNumId w:val="13"/>
  </w:num>
  <w:num w:numId="17">
    <w:abstractNumId w:val="21"/>
  </w:num>
  <w:num w:numId="18">
    <w:abstractNumId w:val="23"/>
  </w:num>
  <w:num w:numId="19">
    <w:abstractNumId w:val="9"/>
  </w:num>
  <w:num w:numId="20">
    <w:abstractNumId w:val="8"/>
  </w:num>
  <w:num w:numId="21">
    <w:abstractNumId w:val="24"/>
  </w:num>
  <w:num w:numId="22">
    <w:abstractNumId w:val="12"/>
  </w:num>
  <w:num w:numId="23">
    <w:abstractNumId w:val="14"/>
  </w:num>
  <w:num w:numId="24">
    <w:abstractNumId w:val="25"/>
  </w:num>
  <w:num w:numId="25">
    <w:abstractNumId w:val="19"/>
  </w:num>
  <w:num w:numId="26">
    <w:abstractNumId w:val="5"/>
  </w:num>
  <w:num w:numId="27">
    <w:abstractNumId w:val="15"/>
  </w:num>
  <w:num w:numId="28">
    <w:abstractNumId w:val="7"/>
  </w:num>
  <w:num w:numId="29">
    <w:abstractNumId w:val="16"/>
  </w:num>
  <w:num w:numId="30">
    <w:abstractNumId w:val="1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87DA2"/>
    <w:rsid w:val="00004898"/>
    <w:rsid w:val="00012368"/>
    <w:rsid w:val="000129C8"/>
    <w:rsid w:val="00012B98"/>
    <w:rsid w:val="00013817"/>
    <w:rsid w:val="0001481E"/>
    <w:rsid w:val="000169FA"/>
    <w:rsid w:val="00016DF4"/>
    <w:rsid w:val="00017210"/>
    <w:rsid w:val="00017BBA"/>
    <w:rsid w:val="0002004E"/>
    <w:rsid w:val="000206BC"/>
    <w:rsid w:val="00020968"/>
    <w:rsid w:val="00020E8B"/>
    <w:rsid w:val="00021B02"/>
    <w:rsid w:val="00022271"/>
    <w:rsid w:val="000225A5"/>
    <w:rsid w:val="00022B00"/>
    <w:rsid w:val="00023B49"/>
    <w:rsid w:val="000243F1"/>
    <w:rsid w:val="0002489D"/>
    <w:rsid w:val="0002531B"/>
    <w:rsid w:val="00025468"/>
    <w:rsid w:val="00025F4D"/>
    <w:rsid w:val="00027052"/>
    <w:rsid w:val="000271B0"/>
    <w:rsid w:val="00027F63"/>
    <w:rsid w:val="000301EE"/>
    <w:rsid w:val="00031C54"/>
    <w:rsid w:val="00031E2F"/>
    <w:rsid w:val="000323B9"/>
    <w:rsid w:val="000336E9"/>
    <w:rsid w:val="000340AF"/>
    <w:rsid w:val="000344F8"/>
    <w:rsid w:val="00034C48"/>
    <w:rsid w:val="000356AB"/>
    <w:rsid w:val="00035701"/>
    <w:rsid w:val="00037B1A"/>
    <w:rsid w:val="00040593"/>
    <w:rsid w:val="000412EF"/>
    <w:rsid w:val="000419FB"/>
    <w:rsid w:val="00041A48"/>
    <w:rsid w:val="0004326E"/>
    <w:rsid w:val="000436B0"/>
    <w:rsid w:val="00044BCB"/>
    <w:rsid w:val="00045032"/>
    <w:rsid w:val="000458C4"/>
    <w:rsid w:val="0004766C"/>
    <w:rsid w:val="000478A0"/>
    <w:rsid w:val="00050D65"/>
    <w:rsid w:val="00051D97"/>
    <w:rsid w:val="00051DB4"/>
    <w:rsid w:val="00053302"/>
    <w:rsid w:val="00054F85"/>
    <w:rsid w:val="00054FE6"/>
    <w:rsid w:val="000558FC"/>
    <w:rsid w:val="000562D2"/>
    <w:rsid w:val="000565EE"/>
    <w:rsid w:val="0005683A"/>
    <w:rsid w:val="00056989"/>
    <w:rsid w:val="00056C97"/>
    <w:rsid w:val="00061D0E"/>
    <w:rsid w:val="00061E9F"/>
    <w:rsid w:val="000621F0"/>
    <w:rsid w:val="00062718"/>
    <w:rsid w:val="000629A1"/>
    <w:rsid w:val="00062A33"/>
    <w:rsid w:val="000663F3"/>
    <w:rsid w:val="0006668F"/>
    <w:rsid w:val="000678D8"/>
    <w:rsid w:val="00067C0E"/>
    <w:rsid w:val="00070876"/>
    <w:rsid w:val="000708D7"/>
    <w:rsid w:val="00071B43"/>
    <w:rsid w:val="00072959"/>
    <w:rsid w:val="00072DBC"/>
    <w:rsid w:val="00073378"/>
    <w:rsid w:val="0007410E"/>
    <w:rsid w:val="0007411C"/>
    <w:rsid w:val="0007620A"/>
    <w:rsid w:val="00076EC8"/>
    <w:rsid w:val="00077110"/>
    <w:rsid w:val="00077465"/>
    <w:rsid w:val="00080C2C"/>
    <w:rsid w:val="00081DFA"/>
    <w:rsid w:val="000829BA"/>
    <w:rsid w:val="00082AB7"/>
    <w:rsid w:val="00082FFA"/>
    <w:rsid w:val="00085AA9"/>
    <w:rsid w:val="0008603C"/>
    <w:rsid w:val="0008680C"/>
    <w:rsid w:val="000874A9"/>
    <w:rsid w:val="00087503"/>
    <w:rsid w:val="00087B95"/>
    <w:rsid w:val="00090592"/>
    <w:rsid w:val="000917C2"/>
    <w:rsid w:val="00093732"/>
    <w:rsid w:val="00093AEC"/>
    <w:rsid w:val="00094661"/>
    <w:rsid w:val="00096D2F"/>
    <w:rsid w:val="000973F7"/>
    <w:rsid w:val="00097D4D"/>
    <w:rsid w:val="00097FC7"/>
    <w:rsid w:val="000A180F"/>
    <w:rsid w:val="000A30E1"/>
    <w:rsid w:val="000A37AB"/>
    <w:rsid w:val="000A3E3D"/>
    <w:rsid w:val="000A4A45"/>
    <w:rsid w:val="000A4F29"/>
    <w:rsid w:val="000A582D"/>
    <w:rsid w:val="000A5FEF"/>
    <w:rsid w:val="000A7EB6"/>
    <w:rsid w:val="000A7EF5"/>
    <w:rsid w:val="000B13C0"/>
    <w:rsid w:val="000B1E8F"/>
    <w:rsid w:val="000B21B8"/>
    <w:rsid w:val="000B379D"/>
    <w:rsid w:val="000B3E6B"/>
    <w:rsid w:val="000B3FBB"/>
    <w:rsid w:val="000B47CF"/>
    <w:rsid w:val="000B6402"/>
    <w:rsid w:val="000B66E5"/>
    <w:rsid w:val="000B6A5E"/>
    <w:rsid w:val="000B6F18"/>
    <w:rsid w:val="000C23F4"/>
    <w:rsid w:val="000C298C"/>
    <w:rsid w:val="000C35FB"/>
    <w:rsid w:val="000C4077"/>
    <w:rsid w:val="000C443A"/>
    <w:rsid w:val="000C5BC3"/>
    <w:rsid w:val="000C6072"/>
    <w:rsid w:val="000C7911"/>
    <w:rsid w:val="000C7BC4"/>
    <w:rsid w:val="000D1D40"/>
    <w:rsid w:val="000D3057"/>
    <w:rsid w:val="000D397D"/>
    <w:rsid w:val="000D4003"/>
    <w:rsid w:val="000D40D8"/>
    <w:rsid w:val="000D43EE"/>
    <w:rsid w:val="000D4B82"/>
    <w:rsid w:val="000D5F19"/>
    <w:rsid w:val="000D64D0"/>
    <w:rsid w:val="000E0AEC"/>
    <w:rsid w:val="000E25B1"/>
    <w:rsid w:val="000E2CC6"/>
    <w:rsid w:val="000E360B"/>
    <w:rsid w:val="000E439B"/>
    <w:rsid w:val="000E53EB"/>
    <w:rsid w:val="000E5D78"/>
    <w:rsid w:val="000E677B"/>
    <w:rsid w:val="000E6808"/>
    <w:rsid w:val="000E7434"/>
    <w:rsid w:val="000F0568"/>
    <w:rsid w:val="000F0759"/>
    <w:rsid w:val="000F261A"/>
    <w:rsid w:val="000F36AF"/>
    <w:rsid w:val="000F3E20"/>
    <w:rsid w:val="000F3F8B"/>
    <w:rsid w:val="000F72DA"/>
    <w:rsid w:val="00100BF4"/>
    <w:rsid w:val="00101A7B"/>
    <w:rsid w:val="00101A95"/>
    <w:rsid w:val="00102C02"/>
    <w:rsid w:val="00102F8C"/>
    <w:rsid w:val="00104460"/>
    <w:rsid w:val="00104572"/>
    <w:rsid w:val="00104F1E"/>
    <w:rsid w:val="00105704"/>
    <w:rsid w:val="001057AF"/>
    <w:rsid w:val="00105AE0"/>
    <w:rsid w:val="001061F7"/>
    <w:rsid w:val="00106717"/>
    <w:rsid w:val="0010779F"/>
    <w:rsid w:val="00110106"/>
    <w:rsid w:val="0011182C"/>
    <w:rsid w:val="00111F61"/>
    <w:rsid w:val="00113046"/>
    <w:rsid w:val="00113CC6"/>
    <w:rsid w:val="00114EA3"/>
    <w:rsid w:val="001154BF"/>
    <w:rsid w:val="00116494"/>
    <w:rsid w:val="00116833"/>
    <w:rsid w:val="00116A96"/>
    <w:rsid w:val="0011756E"/>
    <w:rsid w:val="00117D8A"/>
    <w:rsid w:val="00117F95"/>
    <w:rsid w:val="00120571"/>
    <w:rsid w:val="0012091D"/>
    <w:rsid w:val="00120E89"/>
    <w:rsid w:val="00123198"/>
    <w:rsid w:val="0012370A"/>
    <w:rsid w:val="00124FB6"/>
    <w:rsid w:val="001262CD"/>
    <w:rsid w:val="001264B6"/>
    <w:rsid w:val="00126658"/>
    <w:rsid w:val="001266D8"/>
    <w:rsid w:val="00127761"/>
    <w:rsid w:val="00127994"/>
    <w:rsid w:val="00130CA1"/>
    <w:rsid w:val="001310DD"/>
    <w:rsid w:val="001313FE"/>
    <w:rsid w:val="00132331"/>
    <w:rsid w:val="00134809"/>
    <w:rsid w:val="00135A17"/>
    <w:rsid w:val="00135EA3"/>
    <w:rsid w:val="001361CD"/>
    <w:rsid w:val="0013620A"/>
    <w:rsid w:val="00136395"/>
    <w:rsid w:val="00136AF8"/>
    <w:rsid w:val="00136E01"/>
    <w:rsid w:val="00137387"/>
    <w:rsid w:val="001374FC"/>
    <w:rsid w:val="00137DEF"/>
    <w:rsid w:val="00137F8E"/>
    <w:rsid w:val="00140AF2"/>
    <w:rsid w:val="0014143B"/>
    <w:rsid w:val="001419D3"/>
    <w:rsid w:val="00141F49"/>
    <w:rsid w:val="00144319"/>
    <w:rsid w:val="00144437"/>
    <w:rsid w:val="00144D99"/>
    <w:rsid w:val="00146224"/>
    <w:rsid w:val="001463E5"/>
    <w:rsid w:val="001463EC"/>
    <w:rsid w:val="001463F4"/>
    <w:rsid w:val="00147BBF"/>
    <w:rsid w:val="00147DAC"/>
    <w:rsid w:val="0015189A"/>
    <w:rsid w:val="001522E1"/>
    <w:rsid w:val="00152319"/>
    <w:rsid w:val="001535AC"/>
    <w:rsid w:val="0015669D"/>
    <w:rsid w:val="001576D7"/>
    <w:rsid w:val="0016128E"/>
    <w:rsid w:val="001612D4"/>
    <w:rsid w:val="001612EF"/>
    <w:rsid w:val="001623F8"/>
    <w:rsid w:val="00162695"/>
    <w:rsid w:val="00162848"/>
    <w:rsid w:val="0016300C"/>
    <w:rsid w:val="001649B0"/>
    <w:rsid w:val="00164D71"/>
    <w:rsid w:val="0016535E"/>
    <w:rsid w:val="00165FF0"/>
    <w:rsid w:val="001661E6"/>
    <w:rsid w:val="00167550"/>
    <w:rsid w:val="001708D0"/>
    <w:rsid w:val="00170B24"/>
    <w:rsid w:val="00170BC3"/>
    <w:rsid w:val="001714B6"/>
    <w:rsid w:val="00171514"/>
    <w:rsid w:val="001723A3"/>
    <w:rsid w:val="001723E7"/>
    <w:rsid w:val="0017309C"/>
    <w:rsid w:val="001735FD"/>
    <w:rsid w:val="00173D89"/>
    <w:rsid w:val="001743F4"/>
    <w:rsid w:val="00174D79"/>
    <w:rsid w:val="0017594B"/>
    <w:rsid w:val="00175AAF"/>
    <w:rsid w:val="00177BC6"/>
    <w:rsid w:val="00180527"/>
    <w:rsid w:val="0018089A"/>
    <w:rsid w:val="00180B1C"/>
    <w:rsid w:val="0018122B"/>
    <w:rsid w:val="00181435"/>
    <w:rsid w:val="00181563"/>
    <w:rsid w:val="0018248E"/>
    <w:rsid w:val="001829C7"/>
    <w:rsid w:val="0018310F"/>
    <w:rsid w:val="001836C7"/>
    <w:rsid w:val="00183C46"/>
    <w:rsid w:val="00183DE4"/>
    <w:rsid w:val="00184D10"/>
    <w:rsid w:val="001850D0"/>
    <w:rsid w:val="00185385"/>
    <w:rsid w:val="00185765"/>
    <w:rsid w:val="00185B98"/>
    <w:rsid w:val="00186BD3"/>
    <w:rsid w:val="00186DF9"/>
    <w:rsid w:val="00187593"/>
    <w:rsid w:val="00187DA2"/>
    <w:rsid w:val="00190A35"/>
    <w:rsid w:val="00191C07"/>
    <w:rsid w:val="00191D1D"/>
    <w:rsid w:val="00192135"/>
    <w:rsid w:val="0019264D"/>
    <w:rsid w:val="00193B3B"/>
    <w:rsid w:val="0019491F"/>
    <w:rsid w:val="0019549D"/>
    <w:rsid w:val="001956A7"/>
    <w:rsid w:val="00195A48"/>
    <w:rsid w:val="00197403"/>
    <w:rsid w:val="00197A2D"/>
    <w:rsid w:val="001A26AB"/>
    <w:rsid w:val="001A28E4"/>
    <w:rsid w:val="001A6D9D"/>
    <w:rsid w:val="001A747D"/>
    <w:rsid w:val="001B124D"/>
    <w:rsid w:val="001B2651"/>
    <w:rsid w:val="001B4225"/>
    <w:rsid w:val="001B4ADD"/>
    <w:rsid w:val="001B4FFA"/>
    <w:rsid w:val="001B55B7"/>
    <w:rsid w:val="001B57B2"/>
    <w:rsid w:val="001B6393"/>
    <w:rsid w:val="001B6BD1"/>
    <w:rsid w:val="001B79DE"/>
    <w:rsid w:val="001C0A1E"/>
    <w:rsid w:val="001C175D"/>
    <w:rsid w:val="001C1BF8"/>
    <w:rsid w:val="001C217D"/>
    <w:rsid w:val="001C2517"/>
    <w:rsid w:val="001C307E"/>
    <w:rsid w:val="001C32F0"/>
    <w:rsid w:val="001C3AFC"/>
    <w:rsid w:val="001C4C3F"/>
    <w:rsid w:val="001C5198"/>
    <w:rsid w:val="001C6436"/>
    <w:rsid w:val="001C66D5"/>
    <w:rsid w:val="001C683E"/>
    <w:rsid w:val="001C6888"/>
    <w:rsid w:val="001C6E6C"/>
    <w:rsid w:val="001C7093"/>
    <w:rsid w:val="001C7BF9"/>
    <w:rsid w:val="001D026B"/>
    <w:rsid w:val="001D0CA9"/>
    <w:rsid w:val="001D0E5F"/>
    <w:rsid w:val="001D21BF"/>
    <w:rsid w:val="001D2BC9"/>
    <w:rsid w:val="001D2E27"/>
    <w:rsid w:val="001D45B3"/>
    <w:rsid w:val="001D4B57"/>
    <w:rsid w:val="001D4FEB"/>
    <w:rsid w:val="001D57BD"/>
    <w:rsid w:val="001D5F30"/>
    <w:rsid w:val="001D630C"/>
    <w:rsid w:val="001D7DD1"/>
    <w:rsid w:val="001E0015"/>
    <w:rsid w:val="001E1007"/>
    <w:rsid w:val="001E19EB"/>
    <w:rsid w:val="001E1D59"/>
    <w:rsid w:val="001E2698"/>
    <w:rsid w:val="001E3734"/>
    <w:rsid w:val="001E3AF4"/>
    <w:rsid w:val="001E51A4"/>
    <w:rsid w:val="001E529C"/>
    <w:rsid w:val="001E7A18"/>
    <w:rsid w:val="001E7F22"/>
    <w:rsid w:val="001F12F3"/>
    <w:rsid w:val="001F1740"/>
    <w:rsid w:val="001F17B3"/>
    <w:rsid w:val="001F1D10"/>
    <w:rsid w:val="001F1E87"/>
    <w:rsid w:val="001F3418"/>
    <w:rsid w:val="001F3D2A"/>
    <w:rsid w:val="001F41FD"/>
    <w:rsid w:val="001F4E91"/>
    <w:rsid w:val="001F5797"/>
    <w:rsid w:val="001F6B71"/>
    <w:rsid w:val="001F74C3"/>
    <w:rsid w:val="00200D80"/>
    <w:rsid w:val="00200F0A"/>
    <w:rsid w:val="002012A4"/>
    <w:rsid w:val="00201C1B"/>
    <w:rsid w:val="00202140"/>
    <w:rsid w:val="002029B3"/>
    <w:rsid w:val="0020330A"/>
    <w:rsid w:val="00203403"/>
    <w:rsid w:val="002034A6"/>
    <w:rsid w:val="002053E3"/>
    <w:rsid w:val="00205A89"/>
    <w:rsid w:val="002060A6"/>
    <w:rsid w:val="00206D9A"/>
    <w:rsid w:val="00207A6E"/>
    <w:rsid w:val="00207E30"/>
    <w:rsid w:val="0021058B"/>
    <w:rsid w:val="00212D29"/>
    <w:rsid w:val="0021309C"/>
    <w:rsid w:val="002130F9"/>
    <w:rsid w:val="00213AE8"/>
    <w:rsid w:val="0021467D"/>
    <w:rsid w:val="00217251"/>
    <w:rsid w:val="00217CAC"/>
    <w:rsid w:val="00220297"/>
    <w:rsid w:val="00220950"/>
    <w:rsid w:val="00220C76"/>
    <w:rsid w:val="0022185D"/>
    <w:rsid w:val="0022201D"/>
    <w:rsid w:val="002229C3"/>
    <w:rsid w:val="00222C00"/>
    <w:rsid w:val="00224011"/>
    <w:rsid w:val="0022531D"/>
    <w:rsid w:val="00225342"/>
    <w:rsid w:val="00227354"/>
    <w:rsid w:val="0022763B"/>
    <w:rsid w:val="00227C0A"/>
    <w:rsid w:val="0023013F"/>
    <w:rsid w:val="002308F9"/>
    <w:rsid w:val="00230B09"/>
    <w:rsid w:val="00230FC9"/>
    <w:rsid w:val="00231C9B"/>
    <w:rsid w:val="00232473"/>
    <w:rsid w:val="00232C3E"/>
    <w:rsid w:val="002334DD"/>
    <w:rsid w:val="00233E21"/>
    <w:rsid w:val="00233F7A"/>
    <w:rsid w:val="00235AE9"/>
    <w:rsid w:val="00235C37"/>
    <w:rsid w:val="002368E0"/>
    <w:rsid w:val="00237105"/>
    <w:rsid w:val="00237A42"/>
    <w:rsid w:val="002408D4"/>
    <w:rsid w:val="00240A8A"/>
    <w:rsid w:val="00241A8D"/>
    <w:rsid w:val="00241F88"/>
    <w:rsid w:val="002431A8"/>
    <w:rsid w:val="00243745"/>
    <w:rsid w:val="002457E1"/>
    <w:rsid w:val="00246118"/>
    <w:rsid w:val="002461DE"/>
    <w:rsid w:val="00246969"/>
    <w:rsid w:val="00246BAC"/>
    <w:rsid w:val="00247806"/>
    <w:rsid w:val="00247986"/>
    <w:rsid w:val="00247ABB"/>
    <w:rsid w:val="0025058B"/>
    <w:rsid w:val="002509B1"/>
    <w:rsid w:val="0025191F"/>
    <w:rsid w:val="00251F98"/>
    <w:rsid w:val="00252EAC"/>
    <w:rsid w:val="00253AA2"/>
    <w:rsid w:val="00253C26"/>
    <w:rsid w:val="0025413B"/>
    <w:rsid w:val="002566EF"/>
    <w:rsid w:val="00257639"/>
    <w:rsid w:val="00260357"/>
    <w:rsid w:val="0026101B"/>
    <w:rsid w:val="002620F1"/>
    <w:rsid w:val="00262525"/>
    <w:rsid w:val="00263D4B"/>
    <w:rsid w:val="0026420E"/>
    <w:rsid w:val="0026541F"/>
    <w:rsid w:val="00265A99"/>
    <w:rsid w:val="00265F76"/>
    <w:rsid w:val="00265F9B"/>
    <w:rsid w:val="00267377"/>
    <w:rsid w:val="00267E25"/>
    <w:rsid w:val="0027321C"/>
    <w:rsid w:val="0027360E"/>
    <w:rsid w:val="00274D5E"/>
    <w:rsid w:val="0027578C"/>
    <w:rsid w:val="00275ACE"/>
    <w:rsid w:val="00275F35"/>
    <w:rsid w:val="00275F78"/>
    <w:rsid w:val="00276645"/>
    <w:rsid w:val="00277A60"/>
    <w:rsid w:val="00282316"/>
    <w:rsid w:val="002829B1"/>
    <w:rsid w:val="00282B4D"/>
    <w:rsid w:val="00282E7F"/>
    <w:rsid w:val="00283186"/>
    <w:rsid w:val="002838B0"/>
    <w:rsid w:val="00283B82"/>
    <w:rsid w:val="00283BF8"/>
    <w:rsid w:val="00283F17"/>
    <w:rsid w:val="002840CE"/>
    <w:rsid w:val="002846FC"/>
    <w:rsid w:val="00284981"/>
    <w:rsid w:val="00285103"/>
    <w:rsid w:val="002863D6"/>
    <w:rsid w:val="00286E16"/>
    <w:rsid w:val="00287F30"/>
    <w:rsid w:val="00287FD2"/>
    <w:rsid w:val="002901B5"/>
    <w:rsid w:val="002905B4"/>
    <w:rsid w:val="0029097F"/>
    <w:rsid w:val="00291CDE"/>
    <w:rsid w:val="00291F41"/>
    <w:rsid w:val="002926CF"/>
    <w:rsid w:val="002932F5"/>
    <w:rsid w:val="00293733"/>
    <w:rsid w:val="00294878"/>
    <w:rsid w:val="00295E36"/>
    <w:rsid w:val="00296513"/>
    <w:rsid w:val="002965BB"/>
    <w:rsid w:val="00296B34"/>
    <w:rsid w:val="00296C71"/>
    <w:rsid w:val="00297DE0"/>
    <w:rsid w:val="002A047B"/>
    <w:rsid w:val="002A2C65"/>
    <w:rsid w:val="002A308A"/>
    <w:rsid w:val="002A383B"/>
    <w:rsid w:val="002A3989"/>
    <w:rsid w:val="002A39C8"/>
    <w:rsid w:val="002A3A8C"/>
    <w:rsid w:val="002A42FE"/>
    <w:rsid w:val="002A4B0E"/>
    <w:rsid w:val="002A4EB8"/>
    <w:rsid w:val="002A55C0"/>
    <w:rsid w:val="002A5EF0"/>
    <w:rsid w:val="002A7354"/>
    <w:rsid w:val="002A7D7C"/>
    <w:rsid w:val="002B0425"/>
    <w:rsid w:val="002B4039"/>
    <w:rsid w:val="002B4C5D"/>
    <w:rsid w:val="002B4CB7"/>
    <w:rsid w:val="002B4CC6"/>
    <w:rsid w:val="002B5841"/>
    <w:rsid w:val="002B692C"/>
    <w:rsid w:val="002B6F7A"/>
    <w:rsid w:val="002B70AC"/>
    <w:rsid w:val="002B77BD"/>
    <w:rsid w:val="002B7A3A"/>
    <w:rsid w:val="002B7E02"/>
    <w:rsid w:val="002C01E9"/>
    <w:rsid w:val="002C108B"/>
    <w:rsid w:val="002C2828"/>
    <w:rsid w:val="002C338B"/>
    <w:rsid w:val="002C5B95"/>
    <w:rsid w:val="002C62E5"/>
    <w:rsid w:val="002C68A7"/>
    <w:rsid w:val="002C6995"/>
    <w:rsid w:val="002C6B37"/>
    <w:rsid w:val="002D029C"/>
    <w:rsid w:val="002D0FB2"/>
    <w:rsid w:val="002D122D"/>
    <w:rsid w:val="002D1830"/>
    <w:rsid w:val="002D1B68"/>
    <w:rsid w:val="002D1B6C"/>
    <w:rsid w:val="002D260D"/>
    <w:rsid w:val="002D2A68"/>
    <w:rsid w:val="002D3847"/>
    <w:rsid w:val="002D3D6F"/>
    <w:rsid w:val="002D3EB9"/>
    <w:rsid w:val="002D4124"/>
    <w:rsid w:val="002D4CB7"/>
    <w:rsid w:val="002D5A8B"/>
    <w:rsid w:val="002D5AF0"/>
    <w:rsid w:val="002D5B59"/>
    <w:rsid w:val="002D6004"/>
    <w:rsid w:val="002D6C12"/>
    <w:rsid w:val="002E08A2"/>
    <w:rsid w:val="002E0B95"/>
    <w:rsid w:val="002E0D43"/>
    <w:rsid w:val="002E12C6"/>
    <w:rsid w:val="002E1E1F"/>
    <w:rsid w:val="002E201A"/>
    <w:rsid w:val="002E220A"/>
    <w:rsid w:val="002E3918"/>
    <w:rsid w:val="002E54D4"/>
    <w:rsid w:val="002E5D26"/>
    <w:rsid w:val="002E645C"/>
    <w:rsid w:val="002E7C66"/>
    <w:rsid w:val="002E7E17"/>
    <w:rsid w:val="002F0039"/>
    <w:rsid w:val="002F02B0"/>
    <w:rsid w:val="002F0F57"/>
    <w:rsid w:val="002F0FE5"/>
    <w:rsid w:val="002F130A"/>
    <w:rsid w:val="002F37DE"/>
    <w:rsid w:val="002F4093"/>
    <w:rsid w:val="002F41A2"/>
    <w:rsid w:val="002F485A"/>
    <w:rsid w:val="002F530E"/>
    <w:rsid w:val="002F56E9"/>
    <w:rsid w:val="002F6E80"/>
    <w:rsid w:val="002F7980"/>
    <w:rsid w:val="00300D34"/>
    <w:rsid w:val="003021A9"/>
    <w:rsid w:val="00304218"/>
    <w:rsid w:val="0030484D"/>
    <w:rsid w:val="00305AB1"/>
    <w:rsid w:val="00306006"/>
    <w:rsid w:val="00311748"/>
    <w:rsid w:val="00311D19"/>
    <w:rsid w:val="00311EBD"/>
    <w:rsid w:val="00312783"/>
    <w:rsid w:val="00312BC5"/>
    <w:rsid w:val="003132CF"/>
    <w:rsid w:val="00313CEB"/>
    <w:rsid w:val="00316049"/>
    <w:rsid w:val="00316803"/>
    <w:rsid w:val="00317B73"/>
    <w:rsid w:val="00317BA5"/>
    <w:rsid w:val="00317CDE"/>
    <w:rsid w:val="00321B18"/>
    <w:rsid w:val="00321CAB"/>
    <w:rsid w:val="00321D88"/>
    <w:rsid w:val="0032202E"/>
    <w:rsid w:val="003227CF"/>
    <w:rsid w:val="00323D60"/>
    <w:rsid w:val="003245DF"/>
    <w:rsid w:val="00324BD2"/>
    <w:rsid w:val="00324FC6"/>
    <w:rsid w:val="00326196"/>
    <w:rsid w:val="00326500"/>
    <w:rsid w:val="00326702"/>
    <w:rsid w:val="00326CE4"/>
    <w:rsid w:val="00327413"/>
    <w:rsid w:val="00330A9A"/>
    <w:rsid w:val="00330CF8"/>
    <w:rsid w:val="0033179A"/>
    <w:rsid w:val="00331FB1"/>
    <w:rsid w:val="00332643"/>
    <w:rsid w:val="00333231"/>
    <w:rsid w:val="00333989"/>
    <w:rsid w:val="00337C3A"/>
    <w:rsid w:val="00341980"/>
    <w:rsid w:val="00342A51"/>
    <w:rsid w:val="00343D42"/>
    <w:rsid w:val="003441B9"/>
    <w:rsid w:val="00344716"/>
    <w:rsid w:val="003457FD"/>
    <w:rsid w:val="00345C3C"/>
    <w:rsid w:val="00345E15"/>
    <w:rsid w:val="003465F5"/>
    <w:rsid w:val="003500ED"/>
    <w:rsid w:val="00350BA7"/>
    <w:rsid w:val="003517DF"/>
    <w:rsid w:val="00352330"/>
    <w:rsid w:val="0035276D"/>
    <w:rsid w:val="003527B4"/>
    <w:rsid w:val="0035301B"/>
    <w:rsid w:val="003530ED"/>
    <w:rsid w:val="0035468C"/>
    <w:rsid w:val="00354EBD"/>
    <w:rsid w:val="0035627A"/>
    <w:rsid w:val="0035635D"/>
    <w:rsid w:val="00357738"/>
    <w:rsid w:val="0036048C"/>
    <w:rsid w:val="003608D2"/>
    <w:rsid w:val="00360CD9"/>
    <w:rsid w:val="00361177"/>
    <w:rsid w:val="0036185F"/>
    <w:rsid w:val="0036389F"/>
    <w:rsid w:val="003665CB"/>
    <w:rsid w:val="003667AC"/>
    <w:rsid w:val="00366F5B"/>
    <w:rsid w:val="00367552"/>
    <w:rsid w:val="00367ADB"/>
    <w:rsid w:val="00370B23"/>
    <w:rsid w:val="00370CA3"/>
    <w:rsid w:val="0037110C"/>
    <w:rsid w:val="003730CD"/>
    <w:rsid w:val="0037349F"/>
    <w:rsid w:val="00374FCD"/>
    <w:rsid w:val="003751E4"/>
    <w:rsid w:val="003755DD"/>
    <w:rsid w:val="00375BDF"/>
    <w:rsid w:val="00376108"/>
    <w:rsid w:val="00376663"/>
    <w:rsid w:val="003772A4"/>
    <w:rsid w:val="0037733C"/>
    <w:rsid w:val="003775F1"/>
    <w:rsid w:val="0037781B"/>
    <w:rsid w:val="003803AE"/>
    <w:rsid w:val="00380679"/>
    <w:rsid w:val="003816F7"/>
    <w:rsid w:val="0038195E"/>
    <w:rsid w:val="00381C06"/>
    <w:rsid w:val="00382130"/>
    <w:rsid w:val="00382465"/>
    <w:rsid w:val="00382845"/>
    <w:rsid w:val="003832FC"/>
    <w:rsid w:val="00383E07"/>
    <w:rsid w:val="00384BA1"/>
    <w:rsid w:val="003855BA"/>
    <w:rsid w:val="003858AB"/>
    <w:rsid w:val="003869E5"/>
    <w:rsid w:val="00386BCB"/>
    <w:rsid w:val="00387ADC"/>
    <w:rsid w:val="0039016C"/>
    <w:rsid w:val="0039153D"/>
    <w:rsid w:val="003915A9"/>
    <w:rsid w:val="003915EC"/>
    <w:rsid w:val="00391B63"/>
    <w:rsid w:val="00392C6E"/>
    <w:rsid w:val="00393EE4"/>
    <w:rsid w:val="0039559F"/>
    <w:rsid w:val="00395694"/>
    <w:rsid w:val="00395716"/>
    <w:rsid w:val="00395789"/>
    <w:rsid w:val="003957E5"/>
    <w:rsid w:val="00396000"/>
    <w:rsid w:val="00397565"/>
    <w:rsid w:val="0039766E"/>
    <w:rsid w:val="003978B1"/>
    <w:rsid w:val="003A01E2"/>
    <w:rsid w:val="003A07FD"/>
    <w:rsid w:val="003A0F72"/>
    <w:rsid w:val="003A1C90"/>
    <w:rsid w:val="003A1EB9"/>
    <w:rsid w:val="003A2D05"/>
    <w:rsid w:val="003A3085"/>
    <w:rsid w:val="003A5014"/>
    <w:rsid w:val="003A502C"/>
    <w:rsid w:val="003A6B95"/>
    <w:rsid w:val="003A7873"/>
    <w:rsid w:val="003B050D"/>
    <w:rsid w:val="003B071A"/>
    <w:rsid w:val="003B0A82"/>
    <w:rsid w:val="003B10B2"/>
    <w:rsid w:val="003B2712"/>
    <w:rsid w:val="003B282E"/>
    <w:rsid w:val="003B2DBA"/>
    <w:rsid w:val="003B4D62"/>
    <w:rsid w:val="003B4F61"/>
    <w:rsid w:val="003B6235"/>
    <w:rsid w:val="003B6A57"/>
    <w:rsid w:val="003B6B30"/>
    <w:rsid w:val="003B74D3"/>
    <w:rsid w:val="003B78CF"/>
    <w:rsid w:val="003B7F5A"/>
    <w:rsid w:val="003C076E"/>
    <w:rsid w:val="003C1051"/>
    <w:rsid w:val="003C13BC"/>
    <w:rsid w:val="003C299C"/>
    <w:rsid w:val="003C33E1"/>
    <w:rsid w:val="003C6C27"/>
    <w:rsid w:val="003C7347"/>
    <w:rsid w:val="003C77FF"/>
    <w:rsid w:val="003D0A9C"/>
    <w:rsid w:val="003D2217"/>
    <w:rsid w:val="003D22B0"/>
    <w:rsid w:val="003D2899"/>
    <w:rsid w:val="003D2CF9"/>
    <w:rsid w:val="003D320D"/>
    <w:rsid w:val="003D3524"/>
    <w:rsid w:val="003D4CCF"/>
    <w:rsid w:val="003D50A0"/>
    <w:rsid w:val="003D77DD"/>
    <w:rsid w:val="003E0402"/>
    <w:rsid w:val="003E0614"/>
    <w:rsid w:val="003E0AF7"/>
    <w:rsid w:val="003E11C7"/>
    <w:rsid w:val="003E1430"/>
    <w:rsid w:val="003E15FC"/>
    <w:rsid w:val="003E441C"/>
    <w:rsid w:val="003E4557"/>
    <w:rsid w:val="003E5846"/>
    <w:rsid w:val="003E5999"/>
    <w:rsid w:val="003F047A"/>
    <w:rsid w:val="003F06E4"/>
    <w:rsid w:val="003F175A"/>
    <w:rsid w:val="003F384B"/>
    <w:rsid w:val="003F4C43"/>
    <w:rsid w:val="003F4DF7"/>
    <w:rsid w:val="003F5CB1"/>
    <w:rsid w:val="003F73D4"/>
    <w:rsid w:val="00400865"/>
    <w:rsid w:val="00401008"/>
    <w:rsid w:val="0040175B"/>
    <w:rsid w:val="004022EB"/>
    <w:rsid w:val="00402A04"/>
    <w:rsid w:val="00403929"/>
    <w:rsid w:val="00403EA4"/>
    <w:rsid w:val="004040AF"/>
    <w:rsid w:val="0040423A"/>
    <w:rsid w:val="004044A7"/>
    <w:rsid w:val="004054AA"/>
    <w:rsid w:val="00405A6C"/>
    <w:rsid w:val="00406888"/>
    <w:rsid w:val="00406DC3"/>
    <w:rsid w:val="004078F3"/>
    <w:rsid w:val="0040796D"/>
    <w:rsid w:val="00410AA8"/>
    <w:rsid w:val="00411B0F"/>
    <w:rsid w:val="00412463"/>
    <w:rsid w:val="004126A8"/>
    <w:rsid w:val="004137D8"/>
    <w:rsid w:val="004155E0"/>
    <w:rsid w:val="00415F76"/>
    <w:rsid w:val="00415FE9"/>
    <w:rsid w:val="004161F8"/>
    <w:rsid w:val="004168B6"/>
    <w:rsid w:val="00417974"/>
    <w:rsid w:val="004202A8"/>
    <w:rsid w:val="00420876"/>
    <w:rsid w:val="00420D6A"/>
    <w:rsid w:val="004217A9"/>
    <w:rsid w:val="00421AF1"/>
    <w:rsid w:val="00422216"/>
    <w:rsid w:val="00423C9D"/>
    <w:rsid w:val="004249B3"/>
    <w:rsid w:val="0042506C"/>
    <w:rsid w:val="00425C3D"/>
    <w:rsid w:val="00427319"/>
    <w:rsid w:val="004308B0"/>
    <w:rsid w:val="00431803"/>
    <w:rsid w:val="00433DE4"/>
    <w:rsid w:val="00434D34"/>
    <w:rsid w:val="00435698"/>
    <w:rsid w:val="00435D4C"/>
    <w:rsid w:val="004362F5"/>
    <w:rsid w:val="00436659"/>
    <w:rsid w:val="0043726D"/>
    <w:rsid w:val="00437AF7"/>
    <w:rsid w:val="00437CA6"/>
    <w:rsid w:val="004408D8"/>
    <w:rsid w:val="00441534"/>
    <w:rsid w:val="00441741"/>
    <w:rsid w:val="0044232C"/>
    <w:rsid w:val="00443C9F"/>
    <w:rsid w:val="00444347"/>
    <w:rsid w:val="004445FC"/>
    <w:rsid w:val="00444BE2"/>
    <w:rsid w:val="004450FA"/>
    <w:rsid w:val="004456F1"/>
    <w:rsid w:val="00445CF7"/>
    <w:rsid w:val="00446A55"/>
    <w:rsid w:val="00446D8A"/>
    <w:rsid w:val="00446F65"/>
    <w:rsid w:val="004471F7"/>
    <w:rsid w:val="004474B9"/>
    <w:rsid w:val="00447905"/>
    <w:rsid w:val="00447F02"/>
    <w:rsid w:val="00450B8C"/>
    <w:rsid w:val="00451683"/>
    <w:rsid w:val="004524A2"/>
    <w:rsid w:val="00452D53"/>
    <w:rsid w:val="004533FC"/>
    <w:rsid w:val="004559F1"/>
    <w:rsid w:val="00455B5C"/>
    <w:rsid w:val="00456099"/>
    <w:rsid w:val="00460775"/>
    <w:rsid w:val="00462320"/>
    <w:rsid w:val="004627D4"/>
    <w:rsid w:val="00462BAF"/>
    <w:rsid w:val="00463595"/>
    <w:rsid w:val="00466D10"/>
    <w:rsid w:val="0046730D"/>
    <w:rsid w:val="004701AA"/>
    <w:rsid w:val="00471191"/>
    <w:rsid w:val="00471795"/>
    <w:rsid w:val="00471BDE"/>
    <w:rsid w:val="004732D4"/>
    <w:rsid w:val="00473A86"/>
    <w:rsid w:val="0047401D"/>
    <w:rsid w:val="004745C1"/>
    <w:rsid w:val="00474EFC"/>
    <w:rsid w:val="00474F5C"/>
    <w:rsid w:val="004760EB"/>
    <w:rsid w:val="00476917"/>
    <w:rsid w:val="00477D2D"/>
    <w:rsid w:val="00477F03"/>
    <w:rsid w:val="00480F22"/>
    <w:rsid w:val="00481483"/>
    <w:rsid w:val="00481864"/>
    <w:rsid w:val="00482FA7"/>
    <w:rsid w:val="0048404A"/>
    <w:rsid w:val="0048540A"/>
    <w:rsid w:val="00487995"/>
    <w:rsid w:val="00487BEF"/>
    <w:rsid w:val="004907ED"/>
    <w:rsid w:val="0049103B"/>
    <w:rsid w:val="00491AF3"/>
    <w:rsid w:val="00492271"/>
    <w:rsid w:val="00492B34"/>
    <w:rsid w:val="00493EAA"/>
    <w:rsid w:val="00494962"/>
    <w:rsid w:val="004959D3"/>
    <w:rsid w:val="00495BA1"/>
    <w:rsid w:val="00496642"/>
    <w:rsid w:val="00496886"/>
    <w:rsid w:val="004969ED"/>
    <w:rsid w:val="00496B2F"/>
    <w:rsid w:val="00496EE5"/>
    <w:rsid w:val="004A108D"/>
    <w:rsid w:val="004A198E"/>
    <w:rsid w:val="004A21FE"/>
    <w:rsid w:val="004A2696"/>
    <w:rsid w:val="004A2947"/>
    <w:rsid w:val="004A31EF"/>
    <w:rsid w:val="004A3464"/>
    <w:rsid w:val="004A39AD"/>
    <w:rsid w:val="004A40FA"/>
    <w:rsid w:val="004A6AE7"/>
    <w:rsid w:val="004A7F78"/>
    <w:rsid w:val="004B02A1"/>
    <w:rsid w:val="004B0BDF"/>
    <w:rsid w:val="004B1C49"/>
    <w:rsid w:val="004B2E60"/>
    <w:rsid w:val="004B4566"/>
    <w:rsid w:val="004B4B1E"/>
    <w:rsid w:val="004B570A"/>
    <w:rsid w:val="004B6511"/>
    <w:rsid w:val="004B7554"/>
    <w:rsid w:val="004B7B7F"/>
    <w:rsid w:val="004C02DF"/>
    <w:rsid w:val="004C0A80"/>
    <w:rsid w:val="004C2899"/>
    <w:rsid w:val="004C42FA"/>
    <w:rsid w:val="004C4F20"/>
    <w:rsid w:val="004C58C5"/>
    <w:rsid w:val="004C6218"/>
    <w:rsid w:val="004C6A2E"/>
    <w:rsid w:val="004C6BAA"/>
    <w:rsid w:val="004C7C41"/>
    <w:rsid w:val="004C7D1F"/>
    <w:rsid w:val="004D003F"/>
    <w:rsid w:val="004D097E"/>
    <w:rsid w:val="004D0C50"/>
    <w:rsid w:val="004D0FB0"/>
    <w:rsid w:val="004D1CD0"/>
    <w:rsid w:val="004D1F5D"/>
    <w:rsid w:val="004D41C7"/>
    <w:rsid w:val="004D42D0"/>
    <w:rsid w:val="004D4EB4"/>
    <w:rsid w:val="004D692B"/>
    <w:rsid w:val="004D70F0"/>
    <w:rsid w:val="004D746E"/>
    <w:rsid w:val="004E12BA"/>
    <w:rsid w:val="004E2450"/>
    <w:rsid w:val="004E309C"/>
    <w:rsid w:val="004E330E"/>
    <w:rsid w:val="004E3810"/>
    <w:rsid w:val="004E43FD"/>
    <w:rsid w:val="004E511D"/>
    <w:rsid w:val="004E5754"/>
    <w:rsid w:val="004E5FE4"/>
    <w:rsid w:val="004F1724"/>
    <w:rsid w:val="004F2043"/>
    <w:rsid w:val="004F242B"/>
    <w:rsid w:val="004F2860"/>
    <w:rsid w:val="004F3042"/>
    <w:rsid w:val="004F33D8"/>
    <w:rsid w:val="004F3E0F"/>
    <w:rsid w:val="004F505D"/>
    <w:rsid w:val="004F561B"/>
    <w:rsid w:val="004F5BBD"/>
    <w:rsid w:val="004F63A3"/>
    <w:rsid w:val="004F63D9"/>
    <w:rsid w:val="004F6D8A"/>
    <w:rsid w:val="004F7836"/>
    <w:rsid w:val="004F7A4A"/>
    <w:rsid w:val="004F7C10"/>
    <w:rsid w:val="00500658"/>
    <w:rsid w:val="005007F8"/>
    <w:rsid w:val="00500902"/>
    <w:rsid w:val="00500BDA"/>
    <w:rsid w:val="00500D4A"/>
    <w:rsid w:val="00501260"/>
    <w:rsid w:val="005015D2"/>
    <w:rsid w:val="00501FA6"/>
    <w:rsid w:val="00502344"/>
    <w:rsid w:val="0050438A"/>
    <w:rsid w:val="00505241"/>
    <w:rsid w:val="00505EC6"/>
    <w:rsid w:val="00505F8B"/>
    <w:rsid w:val="00507220"/>
    <w:rsid w:val="00507445"/>
    <w:rsid w:val="005111E0"/>
    <w:rsid w:val="005128DA"/>
    <w:rsid w:val="00512A57"/>
    <w:rsid w:val="00512ABF"/>
    <w:rsid w:val="00512D53"/>
    <w:rsid w:val="00513440"/>
    <w:rsid w:val="00514692"/>
    <w:rsid w:val="005150CF"/>
    <w:rsid w:val="00516200"/>
    <w:rsid w:val="00516EC8"/>
    <w:rsid w:val="005174D3"/>
    <w:rsid w:val="005179CB"/>
    <w:rsid w:val="00520AA3"/>
    <w:rsid w:val="00520E11"/>
    <w:rsid w:val="00520E84"/>
    <w:rsid w:val="00522CC1"/>
    <w:rsid w:val="00523BF8"/>
    <w:rsid w:val="005244EC"/>
    <w:rsid w:val="0052574D"/>
    <w:rsid w:val="00525CDB"/>
    <w:rsid w:val="00526609"/>
    <w:rsid w:val="00526B8C"/>
    <w:rsid w:val="00526FF3"/>
    <w:rsid w:val="00527327"/>
    <w:rsid w:val="005275A1"/>
    <w:rsid w:val="005276A2"/>
    <w:rsid w:val="00527DE2"/>
    <w:rsid w:val="00530864"/>
    <w:rsid w:val="00531EF4"/>
    <w:rsid w:val="00534327"/>
    <w:rsid w:val="00534CB6"/>
    <w:rsid w:val="005355EA"/>
    <w:rsid w:val="005358F2"/>
    <w:rsid w:val="00537D77"/>
    <w:rsid w:val="00540EBE"/>
    <w:rsid w:val="00542BCE"/>
    <w:rsid w:val="00542CCF"/>
    <w:rsid w:val="00543449"/>
    <w:rsid w:val="005446A6"/>
    <w:rsid w:val="0054474C"/>
    <w:rsid w:val="005459D2"/>
    <w:rsid w:val="00545AF7"/>
    <w:rsid w:val="00550945"/>
    <w:rsid w:val="005509EC"/>
    <w:rsid w:val="00550FAB"/>
    <w:rsid w:val="00552DAA"/>
    <w:rsid w:val="00553D27"/>
    <w:rsid w:val="00553F32"/>
    <w:rsid w:val="005548D0"/>
    <w:rsid w:val="00561642"/>
    <w:rsid w:val="005628CA"/>
    <w:rsid w:val="00563069"/>
    <w:rsid w:val="0056339A"/>
    <w:rsid w:val="00564137"/>
    <w:rsid w:val="00564673"/>
    <w:rsid w:val="0056480C"/>
    <w:rsid w:val="005652A1"/>
    <w:rsid w:val="00565432"/>
    <w:rsid w:val="00565C47"/>
    <w:rsid w:val="00566673"/>
    <w:rsid w:val="0056688F"/>
    <w:rsid w:val="00566AF3"/>
    <w:rsid w:val="00566D13"/>
    <w:rsid w:val="00567307"/>
    <w:rsid w:val="0056785B"/>
    <w:rsid w:val="00567DCB"/>
    <w:rsid w:val="005702B4"/>
    <w:rsid w:val="005704C8"/>
    <w:rsid w:val="00570CDF"/>
    <w:rsid w:val="005712EC"/>
    <w:rsid w:val="005718DB"/>
    <w:rsid w:val="0057224A"/>
    <w:rsid w:val="00573AA4"/>
    <w:rsid w:val="005741FA"/>
    <w:rsid w:val="005745BB"/>
    <w:rsid w:val="005752FF"/>
    <w:rsid w:val="00575D1D"/>
    <w:rsid w:val="00575FAF"/>
    <w:rsid w:val="0057753A"/>
    <w:rsid w:val="00577B2E"/>
    <w:rsid w:val="005800EE"/>
    <w:rsid w:val="00580C71"/>
    <w:rsid w:val="00581A68"/>
    <w:rsid w:val="00581B05"/>
    <w:rsid w:val="005848FF"/>
    <w:rsid w:val="005857B0"/>
    <w:rsid w:val="00585951"/>
    <w:rsid w:val="00586753"/>
    <w:rsid w:val="005871F0"/>
    <w:rsid w:val="00587464"/>
    <w:rsid w:val="00587778"/>
    <w:rsid w:val="00587845"/>
    <w:rsid w:val="00587C83"/>
    <w:rsid w:val="0059061E"/>
    <w:rsid w:val="00590693"/>
    <w:rsid w:val="005921EA"/>
    <w:rsid w:val="005923CE"/>
    <w:rsid w:val="0059242B"/>
    <w:rsid w:val="00592C16"/>
    <w:rsid w:val="00593909"/>
    <w:rsid w:val="00593CBE"/>
    <w:rsid w:val="00595BA1"/>
    <w:rsid w:val="00595D86"/>
    <w:rsid w:val="00596241"/>
    <w:rsid w:val="00596B15"/>
    <w:rsid w:val="005A0740"/>
    <w:rsid w:val="005A0A24"/>
    <w:rsid w:val="005A1685"/>
    <w:rsid w:val="005A1F1C"/>
    <w:rsid w:val="005A2C9D"/>
    <w:rsid w:val="005A450E"/>
    <w:rsid w:val="005A5BE2"/>
    <w:rsid w:val="005A698C"/>
    <w:rsid w:val="005A7A7C"/>
    <w:rsid w:val="005B0C7A"/>
    <w:rsid w:val="005B167D"/>
    <w:rsid w:val="005B25EE"/>
    <w:rsid w:val="005B2DE3"/>
    <w:rsid w:val="005B3C04"/>
    <w:rsid w:val="005B3FB1"/>
    <w:rsid w:val="005B40C8"/>
    <w:rsid w:val="005B44CE"/>
    <w:rsid w:val="005B6BF0"/>
    <w:rsid w:val="005B6C1B"/>
    <w:rsid w:val="005B6E8B"/>
    <w:rsid w:val="005B728C"/>
    <w:rsid w:val="005B7AE7"/>
    <w:rsid w:val="005B7B5C"/>
    <w:rsid w:val="005C126D"/>
    <w:rsid w:val="005C17EA"/>
    <w:rsid w:val="005C1A8B"/>
    <w:rsid w:val="005C1B04"/>
    <w:rsid w:val="005C5CA4"/>
    <w:rsid w:val="005C72FF"/>
    <w:rsid w:val="005C7F39"/>
    <w:rsid w:val="005D0561"/>
    <w:rsid w:val="005D17FB"/>
    <w:rsid w:val="005D1BAE"/>
    <w:rsid w:val="005D2A69"/>
    <w:rsid w:val="005D3DCB"/>
    <w:rsid w:val="005D428B"/>
    <w:rsid w:val="005D4334"/>
    <w:rsid w:val="005D5BA5"/>
    <w:rsid w:val="005D7FA0"/>
    <w:rsid w:val="005E23DD"/>
    <w:rsid w:val="005E247E"/>
    <w:rsid w:val="005E2772"/>
    <w:rsid w:val="005E2D17"/>
    <w:rsid w:val="005E3656"/>
    <w:rsid w:val="005E3B0D"/>
    <w:rsid w:val="005E4D19"/>
    <w:rsid w:val="005E5A28"/>
    <w:rsid w:val="005E6040"/>
    <w:rsid w:val="005E6263"/>
    <w:rsid w:val="005E6B72"/>
    <w:rsid w:val="005F0260"/>
    <w:rsid w:val="005F03EB"/>
    <w:rsid w:val="005F248F"/>
    <w:rsid w:val="005F2F43"/>
    <w:rsid w:val="005F467C"/>
    <w:rsid w:val="005F4D6A"/>
    <w:rsid w:val="005F4FF2"/>
    <w:rsid w:val="005F510A"/>
    <w:rsid w:val="005F5180"/>
    <w:rsid w:val="005F6789"/>
    <w:rsid w:val="005F6B90"/>
    <w:rsid w:val="0060118C"/>
    <w:rsid w:val="00602A7B"/>
    <w:rsid w:val="00602E3E"/>
    <w:rsid w:val="0060384C"/>
    <w:rsid w:val="006039D9"/>
    <w:rsid w:val="00603ED3"/>
    <w:rsid w:val="00604348"/>
    <w:rsid w:val="00604FB4"/>
    <w:rsid w:val="0060505C"/>
    <w:rsid w:val="006059F6"/>
    <w:rsid w:val="00605BF2"/>
    <w:rsid w:val="00605C9B"/>
    <w:rsid w:val="0060640E"/>
    <w:rsid w:val="00606CCF"/>
    <w:rsid w:val="00606F63"/>
    <w:rsid w:val="00607256"/>
    <w:rsid w:val="00607625"/>
    <w:rsid w:val="0060799E"/>
    <w:rsid w:val="0061073C"/>
    <w:rsid w:val="006107FB"/>
    <w:rsid w:val="00610AE6"/>
    <w:rsid w:val="00611920"/>
    <w:rsid w:val="006127D4"/>
    <w:rsid w:val="00612DA6"/>
    <w:rsid w:val="00613E0F"/>
    <w:rsid w:val="00614763"/>
    <w:rsid w:val="00615506"/>
    <w:rsid w:val="006160A2"/>
    <w:rsid w:val="00616B8C"/>
    <w:rsid w:val="00616CFB"/>
    <w:rsid w:val="006201F4"/>
    <w:rsid w:val="0062032B"/>
    <w:rsid w:val="00622AF4"/>
    <w:rsid w:val="006277F4"/>
    <w:rsid w:val="00627ADD"/>
    <w:rsid w:val="0063013F"/>
    <w:rsid w:val="006303E1"/>
    <w:rsid w:val="006320B4"/>
    <w:rsid w:val="006325FD"/>
    <w:rsid w:val="006337D3"/>
    <w:rsid w:val="00633E15"/>
    <w:rsid w:val="006345B2"/>
    <w:rsid w:val="006366B8"/>
    <w:rsid w:val="0063671C"/>
    <w:rsid w:val="00636C82"/>
    <w:rsid w:val="00636D81"/>
    <w:rsid w:val="006372E8"/>
    <w:rsid w:val="006373E8"/>
    <w:rsid w:val="00637D32"/>
    <w:rsid w:val="00637D7B"/>
    <w:rsid w:val="00637FE1"/>
    <w:rsid w:val="006417A3"/>
    <w:rsid w:val="00643C37"/>
    <w:rsid w:val="00643E77"/>
    <w:rsid w:val="0064614C"/>
    <w:rsid w:val="00646C03"/>
    <w:rsid w:val="00646F97"/>
    <w:rsid w:val="00647863"/>
    <w:rsid w:val="00647A0C"/>
    <w:rsid w:val="00647A5A"/>
    <w:rsid w:val="00650EC5"/>
    <w:rsid w:val="0065169E"/>
    <w:rsid w:val="00654437"/>
    <w:rsid w:val="00656B23"/>
    <w:rsid w:val="00656CBA"/>
    <w:rsid w:val="00657E91"/>
    <w:rsid w:val="00657FA6"/>
    <w:rsid w:val="00660AD0"/>
    <w:rsid w:val="00660D8A"/>
    <w:rsid w:val="00663152"/>
    <w:rsid w:val="00663795"/>
    <w:rsid w:val="00664597"/>
    <w:rsid w:val="0066464A"/>
    <w:rsid w:val="00665046"/>
    <w:rsid w:val="00665790"/>
    <w:rsid w:val="00665A96"/>
    <w:rsid w:val="00666DAF"/>
    <w:rsid w:val="00666E08"/>
    <w:rsid w:val="00667825"/>
    <w:rsid w:val="00667EE9"/>
    <w:rsid w:val="00670836"/>
    <w:rsid w:val="00670B87"/>
    <w:rsid w:val="0067155B"/>
    <w:rsid w:val="006719D3"/>
    <w:rsid w:val="00671C13"/>
    <w:rsid w:val="006749FB"/>
    <w:rsid w:val="006810FB"/>
    <w:rsid w:val="006818A0"/>
    <w:rsid w:val="00681C28"/>
    <w:rsid w:val="00681C38"/>
    <w:rsid w:val="00682455"/>
    <w:rsid w:val="00682889"/>
    <w:rsid w:val="0068528D"/>
    <w:rsid w:val="00685814"/>
    <w:rsid w:val="00685C80"/>
    <w:rsid w:val="006866CE"/>
    <w:rsid w:val="00691D2C"/>
    <w:rsid w:val="006922D5"/>
    <w:rsid w:val="00692D01"/>
    <w:rsid w:val="006946B5"/>
    <w:rsid w:val="00694BF9"/>
    <w:rsid w:val="006956FE"/>
    <w:rsid w:val="00695CBE"/>
    <w:rsid w:val="006968CA"/>
    <w:rsid w:val="0069697C"/>
    <w:rsid w:val="00697967"/>
    <w:rsid w:val="006A08C9"/>
    <w:rsid w:val="006A14CA"/>
    <w:rsid w:val="006A21C2"/>
    <w:rsid w:val="006A39D3"/>
    <w:rsid w:val="006A401D"/>
    <w:rsid w:val="006A48E6"/>
    <w:rsid w:val="006A4B80"/>
    <w:rsid w:val="006A50D6"/>
    <w:rsid w:val="006A5334"/>
    <w:rsid w:val="006A5FFC"/>
    <w:rsid w:val="006A6B62"/>
    <w:rsid w:val="006A71F9"/>
    <w:rsid w:val="006A7BCB"/>
    <w:rsid w:val="006A7E82"/>
    <w:rsid w:val="006B07D3"/>
    <w:rsid w:val="006B0876"/>
    <w:rsid w:val="006B1F69"/>
    <w:rsid w:val="006B30B0"/>
    <w:rsid w:val="006B3A59"/>
    <w:rsid w:val="006B5FF8"/>
    <w:rsid w:val="006B7B65"/>
    <w:rsid w:val="006B7FE4"/>
    <w:rsid w:val="006C03D7"/>
    <w:rsid w:val="006C0DD0"/>
    <w:rsid w:val="006C216E"/>
    <w:rsid w:val="006C37B1"/>
    <w:rsid w:val="006C3EEC"/>
    <w:rsid w:val="006C7766"/>
    <w:rsid w:val="006D0017"/>
    <w:rsid w:val="006D03A9"/>
    <w:rsid w:val="006D1779"/>
    <w:rsid w:val="006D3E01"/>
    <w:rsid w:val="006D41A8"/>
    <w:rsid w:val="006D4CF5"/>
    <w:rsid w:val="006D5D22"/>
    <w:rsid w:val="006D66DD"/>
    <w:rsid w:val="006D7126"/>
    <w:rsid w:val="006E0165"/>
    <w:rsid w:val="006E137C"/>
    <w:rsid w:val="006E23E7"/>
    <w:rsid w:val="006E29F8"/>
    <w:rsid w:val="006E2D04"/>
    <w:rsid w:val="006E329F"/>
    <w:rsid w:val="006E41FC"/>
    <w:rsid w:val="006E4EB1"/>
    <w:rsid w:val="006F112C"/>
    <w:rsid w:val="006F28AE"/>
    <w:rsid w:val="006F2A29"/>
    <w:rsid w:val="006F59AF"/>
    <w:rsid w:val="006F6217"/>
    <w:rsid w:val="006F7FD2"/>
    <w:rsid w:val="00700708"/>
    <w:rsid w:val="00700E46"/>
    <w:rsid w:val="007027B8"/>
    <w:rsid w:val="0070364C"/>
    <w:rsid w:val="007042D0"/>
    <w:rsid w:val="00704768"/>
    <w:rsid w:val="00705619"/>
    <w:rsid w:val="00705D76"/>
    <w:rsid w:val="00706552"/>
    <w:rsid w:val="00706A35"/>
    <w:rsid w:val="007076B0"/>
    <w:rsid w:val="00711624"/>
    <w:rsid w:val="0071194A"/>
    <w:rsid w:val="007119F1"/>
    <w:rsid w:val="00711B3B"/>
    <w:rsid w:val="00711EF0"/>
    <w:rsid w:val="00712E80"/>
    <w:rsid w:val="0071398B"/>
    <w:rsid w:val="0071550C"/>
    <w:rsid w:val="007165FD"/>
    <w:rsid w:val="0071670D"/>
    <w:rsid w:val="00716A96"/>
    <w:rsid w:val="00720062"/>
    <w:rsid w:val="007200A8"/>
    <w:rsid w:val="00720FD1"/>
    <w:rsid w:val="00721372"/>
    <w:rsid w:val="007213FD"/>
    <w:rsid w:val="00722BF8"/>
    <w:rsid w:val="007233A5"/>
    <w:rsid w:val="00723D06"/>
    <w:rsid w:val="0072416A"/>
    <w:rsid w:val="00724273"/>
    <w:rsid w:val="0072551F"/>
    <w:rsid w:val="00725DDF"/>
    <w:rsid w:val="00726740"/>
    <w:rsid w:val="00726843"/>
    <w:rsid w:val="00726BE8"/>
    <w:rsid w:val="00730025"/>
    <w:rsid w:val="0073076F"/>
    <w:rsid w:val="00732035"/>
    <w:rsid w:val="007320F8"/>
    <w:rsid w:val="00734115"/>
    <w:rsid w:val="00734520"/>
    <w:rsid w:val="00734C47"/>
    <w:rsid w:val="00735827"/>
    <w:rsid w:val="00736A22"/>
    <w:rsid w:val="00736C7B"/>
    <w:rsid w:val="00737D26"/>
    <w:rsid w:val="00740E8C"/>
    <w:rsid w:val="00741CD1"/>
    <w:rsid w:val="007428DB"/>
    <w:rsid w:val="00742DD0"/>
    <w:rsid w:val="00743C78"/>
    <w:rsid w:val="0074449D"/>
    <w:rsid w:val="00744EE5"/>
    <w:rsid w:val="00745357"/>
    <w:rsid w:val="007459F7"/>
    <w:rsid w:val="00746250"/>
    <w:rsid w:val="00746BEF"/>
    <w:rsid w:val="00747E40"/>
    <w:rsid w:val="00747F7A"/>
    <w:rsid w:val="00750D79"/>
    <w:rsid w:val="00750F46"/>
    <w:rsid w:val="00751C9D"/>
    <w:rsid w:val="0075299F"/>
    <w:rsid w:val="0075312B"/>
    <w:rsid w:val="00753A0D"/>
    <w:rsid w:val="00753A93"/>
    <w:rsid w:val="00754EAA"/>
    <w:rsid w:val="00755985"/>
    <w:rsid w:val="00756866"/>
    <w:rsid w:val="00757388"/>
    <w:rsid w:val="00760A47"/>
    <w:rsid w:val="00761802"/>
    <w:rsid w:val="00761F60"/>
    <w:rsid w:val="0076267F"/>
    <w:rsid w:val="00763AEB"/>
    <w:rsid w:val="00764F28"/>
    <w:rsid w:val="00765D94"/>
    <w:rsid w:val="007666E5"/>
    <w:rsid w:val="0077053D"/>
    <w:rsid w:val="00770961"/>
    <w:rsid w:val="00770AD7"/>
    <w:rsid w:val="00771071"/>
    <w:rsid w:val="007710FC"/>
    <w:rsid w:val="00771E83"/>
    <w:rsid w:val="00772B48"/>
    <w:rsid w:val="0077324E"/>
    <w:rsid w:val="00773601"/>
    <w:rsid w:val="00773D4C"/>
    <w:rsid w:val="00775A7B"/>
    <w:rsid w:val="007763C8"/>
    <w:rsid w:val="00776E28"/>
    <w:rsid w:val="00780238"/>
    <w:rsid w:val="00780675"/>
    <w:rsid w:val="007810B4"/>
    <w:rsid w:val="007828DF"/>
    <w:rsid w:val="00783420"/>
    <w:rsid w:val="00783AE2"/>
    <w:rsid w:val="00784668"/>
    <w:rsid w:val="0078618D"/>
    <w:rsid w:val="007870B7"/>
    <w:rsid w:val="007873B8"/>
    <w:rsid w:val="00787A3C"/>
    <w:rsid w:val="00787FEA"/>
    <w:rsid w:val="00790F93"/>
    <w:rsid w:val="00790FD9"/>
    <w:rsid w:val="00791BBB"/>
    <w:rsid w:val="00791EE1"/>
    <w:rsid w:val="00793DA9"/>
    <w:rsid w:val="007958E2"/>
    <w:rsid w:val="007959FE"/>
    <w:rsid w:val="00795C97"/>
    <w:rsid w:val="007962C7"/>
    <w:rsid w:val="007962C8"/>
    <w:rsid w:val="00797324"/>
    <w:rsid w:val="007976C8"/>
    <w:rsid w:val="007A0F4E"/>
    <w:rsid w:val="007A2C88"/>
    <w:rsid w:val="007A348C"/>
    <w:rsid w:val="007A3EB4"/>
    <w:rsid w:val="007A4015"/>
    <w:rsid w:val="007A6649"/>
    <w:rsid w:val="007A700D"/>
    <w:rsid w:val="007A7554"/>
    <w:rsid w:val="007A7A0A"/>
    <w:rsid w:val="007B12F9"/>
    <w:rsid w:val="007B1430"/>
    <w:rsid w:val="007B18A2"/>
    <w:rsid w:val="007B2ADE"/>
    <w:rsid w:val="007B51A9"/>
    <w:rsid w:val="007B55DA"/>
    <w:rsid w:val="007B576A"/>
    <w:rsid w:val="007B6002"/>
    <w:rsid w:val="007C07FE"/>
    <w:rsid w:val="007C08AC"/>
    <w:rsid w:val="007C0AC6"/>
    <w:rsid w:val="007C0F66"/>
    <w:rsid w:val="007C14A0"/>
    <w:rsid w:val="007C1AA4"/>
    <w:rsid w:val="007C2430"/>
    <w:rsid w:val="007C276F"/>
    <w:rsid w:val="007C2CA5"/>
    <w:rsid w:val="007C313C"/>
    <w:rsid w:val="007C3226"/>
    <w:rsid w:val="007C50FA"/>
    <w:rsid w:val="007C6A51"/>
    <w:rsid w:val="007C7082"/>
    <w:rsid w:val="007C7BD8"/>
    <w:rsid w:val="007D0DC0"/>
    <w:rsid w:val="007D11E9"/>
    <w:rsid w:val="007D133C"/>
    <w:rsid w:val="007D1836"/>
    <w:rsid w:val="007D1C9E"/>
    <w:rsid w:val="007D2C6F"/>
    <w:rsid w:val="007D3702"/>
    <w:rsid w:val="007D3D0F"/>
    <w:rsid w:val="007D5690"/>
    <w:rsid w:val="007D5AAA"/>
    <w:rsid w:val="007D6131"/>
    <w:rsid w:val="007D69B5"/>
    <w:rsid w:val="007D69D4"/>
    <w:rsid w:val="007D6FCC"/>
    <w:rsid w:val="007E0CBC"/>
    <w:rsid w:val="007E2790"/>
    <w:rsid w:val="007E2E07"/>
    <w:rsid w:val="007E3796"/>
    <w:rsid w:val="007E3D6F"/>
    <w:rsid w:val="007E4641"/>
    <w:rsid w:val="007E498A"/>
    <w:rsid w:val="007E4A78"/>
    <w:rsid w:val="007E57E5"/>
    <w:rsid w:val="007E629D"/>
    <w:rsid w:val="007E7863"/>
    <w:rsid w:val="007E7E02"/>
    <w:rsid w:val="007E7F1D"/>
    <w:rsid w:val="007F0B7D"/>
    <w:rsid w:val="007F108D"/>
    <w:rsid w:val="007F1FEF"/>
    <w:rsid w:val="007F20A9"/>
    <w:rsid w:val="007F230F"/>
    <w:rsid w:val="007F2993"/>
    <w:rsid w:val="007F4667"/>
    <w:rsid w:val="007F4810"/>
    <w:rsid w:val="007F52A6"/>
    <w:rsid w:val="007F670E"/>
    <w:rsid w:val="008019E3"/>
    <w:rsid w:val="00801B35"/>
    <w:rsid w:val="008035B2"/>
    <w:rsid w:val="008047FC"/>
    <w:rsid w:val="0080526C"/>
    <w:rsid w:val="00806564"/>
    <w:rsid w:val="0080730A"/>
    <w:rsid w:val="0080777C"/>
    <w:rsid w:val="00810F97"/>
    <w:rsid w:val="008123B8"/>
    <w:rsid w:val="00812AB7"/>
    <w:rsid w:val="008134FD"/>
    <w:rsid w:val="008143A1"/>
    <w:rsid w:val="00814A1A"/>
    <w:rsid w:val="00815870"/>
    <w:rsid w:val="008159F1"/>
    <w:rsid w:val="00816369"/>
    <w:rsid w:val="00816BE9"/>
    <w:rsid w:val="0082072F"/>
    <w:rsid w:val="00820ABA"/>
    <w:rsid w:val="00822A0F"/>
    <w:rsid w:val="00823175"/>
    <w:rsid w:val="0082389E"/>
    <w:rsid w:val="00823ACF"/>
    <w:rsid w:val="00824864"/>
    <w:rsid w:val="00825C2A"/>
    <w:rsid w:val="00826105"/>
    <w:rsid w:val="00827083"/>
    <w:rsid w:val="00827963"/>
    <w:rsid w:val="00830A1F"/>
    <w:rsid w:val="00831225"/>
    <w:rsid w:val="008314E2"/>
    <w:rsid w:val="00832BC3"/>
    <w:rsid w:val="0083324A"/>
    <w:rsid w:val="0083470B"/>
    <w:rsid w:val="00835F23"/>
    <w:rsid w:val="00836201"/>
    <w:rsid w:val="00837389"/>
    <w:rsid w:val="00837B32"/>
    <w:rsid w:val="00837E2E"/>
    <w:rsid w:val="008400A9"/>
    <w:rsid w:val="00842E8D"/>
    <w:rsid w:val="00843F7F"/>
    <w:rsid w:val="00843FB5"/>
    <w:rsid w:val="0084423D"/>
    <w:rsid w:val="00844957"/>
    <w:rsid w:val="00844A2F"/>
    <w:rsid w:val="0084504A"/>
    <w:rsid w:val="0084592E"/>
    <w:rsid w:val="00845F8A"/>
    <w:rsid w:val="00847313"/>
    <w:rsid w:val="0084738D"/>
    <w:rsid w:val="00847B5F"/>
    <w:rsid w:val="00850005"/>
    <w:rsid w:val="008508C1"/>
    <w:rsid w:val="00850A2C"/>
    <w:rsid w:val="0085111D"/>
    <w:rsid w:val="00852805"/>
    <w:rsid w:val="00852BEC"/>
    <w:rsid w:val="008533B1"/>
    <w:rsid w:val="00853B46"/>
    <w:rsid w:val="00853B6C"/>
    <w:rsid w:val="0085494C"/>
    <w:rsid w:val="0085532F"/>
    <w:rsid w:val="0085537A"/>
    <w:rsid w:val="00857950"/>
    <w:rsid w:val="00857C26"/>
    <w:rsid w:val="00857C56"/>
    <w:rsid w:val="008601AC"/>
    <w:rsid w:val="00860A18"/>
    <w:rsid w:val="00861412"/>
    <w:rsid w:val="00861DC9"/>
    <w:rsid w:val="008622D6"/>
    <w:rsid w:val="00862601"/>
    <w:rsid w:val="008626E3"/>
    <w:rsid w:val="008631CD"/>
    <w:rsid w:val="00863B51"/>
    <w:rsid w:val="00863E87"/>
    <w:rsid w:val="00864B3D"/>
    <w:rsid w:val="00864C0C"/>
    <w:rsid w:val="00866CB8"/>
    <w:rsid w:val="0087084F"/>
    <w:rsid w:val="008715C3"/>
    <w:rsid w:val="00871D1A"/>
    <w:rsid w:val="00871F58"/>
    <w:rsid w:val="00872247"/>
    <w:rsid w:val="00872C9D"/>
    <w:rsid w:val="0087389C"/>
    <w:rsid w:val="0087400E"/>
    <w:rsid w:val="008740F9"/>
    <w:rsid w:val="0087422C"/>
    <w:rsid w:val="00874272"/>
    <w:rsid w:val="008746E5"/>
    <w:rsid w:val="00874972"/>
    <w:rsid w:val="00875C88"/>
    <w:rsid w:val="008760CB"/>
    <w:rsid w:val="00876205"/>
    <w:rsid w:val="00876DA6"/>
    <w:rsid w:val="0087723F"/>
    <w:rsid w:val="00880DD0"/>
    <w:rsid w:val="008814F8"/>
    <w:rsid w:val="008827A2"/>
    <w:rsid w:val="008836B1"/>
    <w:rsid w:val="00884D42"/>
    <w:rsid w:val="00884F60"/>
    <w:rsid w:val="008854DD"/>
    <w:rsid w:val="00885B17"/>
    <w:rsid w:val="00886ADC"/>
    <w:rsid w:val="0088789C"/>
    <w:rsid w:val="00887D3E"/>
    <w:rsid w:val="008904D5"/>
    <w:rsid w:val="00890E14"/>
    <w:rsid w:val="008912E8"/>
    <w:rsid w:val="00892137"/>
    <w:rsid w:val="00894F31"/>
    <w:rsid w:val="008962E0"/>
    <w:rsid w:val="00896418"/>
    <w:rsid w:val="00896F31"/>
    <w:rsid w:val="00897081"/>
    <w:rsid w:val="008970D7"/>
    <w:rsid w:val="008972AD"/>
    <w:rsid w:val="00897959"/>
    <w:rsid w:val="00897A4F"/>
    <w:rsid w:val="008A0905"/>
    <w:rsid w:val="008A0B27"/>
    <w:rsid w:val="008A148C"/>
    <w:rsid w:val="008A1723"/>
    <w:rsid w:val="008A27A2"/>
    <w:rsid w:val="008A294A"/>
    <w:rsid w:val="008A3AA7"/>
    <w:rsid w:val="008A4A0C"/>
    <w:rsid w:val="008A4B28"/>
    <w:rsid w:val="008A5383"/>
    <w:rsid w:val="008A6979"/>
    <w:rsid w:val="008A7CC0"/>
    <w:rsid w:val="008A7D02"/>
    <w:rsid w:val="008B19DE"/>
    <w:rsid w:val="008B1B6C"/>
    <w:rsid w:val="008B2862"/>
    <w:rsid w:val="008B2953"/>
    <w:rsid w:val="008B366B"/>
    <w:rsid w:val="008B370A"/>
    <w:rsid w:val="008B4A4C"/>
    <w:rsid w:val="008B5D11"/>
    <w:rsid w:val="008B63F2"/>
    <w:rsid w:val="008B6749"/>
    <w:rsid w:val="008B6811"/>
    <w:rsid w:val="008B6B9A"/>
    <w:rsid w:val="008C03BD"/>
    <w:rsid w:val="008C0A78"/>
    <w:rsid w:val="008C0C78"/>
    <w:rsid w:val="008C0D76"/>
    <w:rsid w:val="008C0FDA"/>
    <w:rsid w:val="008C2357"/>
    <w:rsid w:val="008C23A2"/>
    <w:rsid w:val="008C31E6"/>
    <w:rsid w:val="008C438F"/>
    <w:rsid w:val="008C4A67"/>
    <w:rsid w:val="008C5D2D"/>
    <w:rsid w:val="008C5F83"/>
    <w:rsid w:val="008C625F"/>
    <w:rsid w:val="008C6942"/>
    <w:rsid w:val="008C7409"/>
    <w:rsid w:val="008C7451"/>
    <w:rsid w:val="008C7EE4"/>
    <w:rsid w:val="008D18E1"/>
    <w:rsid w:val="008D2B44"/>
    <w:rsid w:val="008D2E5C"/>
    <w:rsid w:val="008D31DF"/>
    <w:rsid w:val="008D324B"/>
    <w:rsid w:val="008D42A5"/>
    <w:rsid w:val="008D4EC6"/>
    <w:rsid w:val="008D4F4F"/>
    <w:rsid w:val="008D5845"/>
    <w:rsid w:val="008D6B7A"/>
    <w:rsid w:val="008D75A5"/>
    <w:rsid w:val="008D75C5"/>
    <w:rsid w:val="008D7BDA"/>
    <w:rsid w:val="008D7D85"/>
    <w:rsid w:val="008E1332"/>
    <w:rsid w:val="008E1499"/>
    <w:rsid w:val="008E14F0"/>
    <w:rsid w:val="008E1709"/>
    <w:rsid w:val="008E171C"/>
    <w:rsid w:val="008E20E5"/>
    <w:rsid w:val="008E232C"/>
    <w:rsid w:val="008E2761"/>
    <w:rsid w:val="008E2AA6"/>
    <w:rsid w:val="008E2DF9"/>
    <w:rsid w:val="008E2FA6"/>
    <w:rsid w:val="008E3C76"/>
    <w:rsid w:val="008E3F25"/>
    <w:rsid w:val="008E458A"/>
    <w:rsid w:val="008E4716"/>
    <w:rsid w:val="008E483D"/>
    <w:rsid w:val="008E5782"/>
    <w:rsid w:val="008E6064"/>
    <w:rsid w:val="008E6E18"/>
    <w:rsid w:val="008E6F32"/>
    <w:rsid w:val="008E6FC8"/>
    <w:rsid w:val="008F05BB"/>
    <w:rsid w:val="008F0BD5"/>
    <w:rsid w:val="008F1325"/>
    <w:rsid w:val="008F1436"/>
    <w:rsid w:val="008F16FF"/>
    <w:rsid w:val="008F3FAA"/>
    <w:rsid w:val="008F3FB8"/>
    <w:rsid w:val="008F48A8"/>
    <w:rsid w:val="008F4F48"/>
    <w:rsid w:val="008F51DD"/>
    <w:rsid w:val="008F55F4"/>
    <w:rsid w:val="008F6A93"/>
    <w:rsid w:val="008F7420"/>
    <w:rsid w:val="008F7F5A"/>
    <w:rsid w:val="009017B0"/>
    <w:rsid w:val="009018D6"/>
    <w:rsid w:val="00902105"/>
    <w:rsid w:val="0090250E"/>
    <w:rsid w:val="009040A8"/>
    <w:rsid w:val="00904419"/>
    <w:rsid w:val="009061EA"/>
    <w:rsid w:val="00906696"/>
    <w:rsid w:val="00906B4A"/>
    <w:rsid w:val="00907C9F"/>
    <w:rsid w:val="0091060F"/>
    <w:rsid w:val="0091080E"/>
    <w:rsid w:val="00910A13"/>
    <w:rsid w:val="009128B9"/>
    <w:rsid w:val="00914335"/>
    <w:rsid w:val="00914FD9"/>
    <w:rsid w:val="00915123"/>
    <w:rsid w:val="0091548C"/>
    <w:rsid w:val="0091555A"/>
    <w:rsid w:val="00915C37"/>
    <w:rsid w:val="0091740B"/>
    <w:rsid w:val="00917864"/>
    <w:rsid w:val="00922086"/>
    <w:rsid w:val="009226DB"/>
    <w:rsid w:val="009228F8"/>
    <w:rsid w:val="00922F01"/>
    <w:rsid w:val="00923AE7"/>
    <w:rsid w:val="00926338"/>
    <w:rsid w:val="00926A3C"/>
    <w:rsid w:val="009273B0"/>
    <w:rsid w:val="00927490"/>
    <w:rsid w:val="009277A2"/>
    <w:rsid w:val="00927A3C"/>
    <w:rsid w:val="00930FF5"/>
    <w:rsid w:val="009317EE"/>
    <w:rsid w:val="00932988"/>
    <w:rsid w:val="009343C0"/>
    <w:rsid w:val="00935372"/>
    <w:rsid w:val="00935CEF"/>
    <w:rsid w:val="009369A1"/>
    <w:rsid w:val="00936E4B"/>
    <w:rsid w:val="0093701E"/>
    <w:rsid w:val="0093716C"/>
    <w:rsid w:val="00943F37"/>
    <w:rsid w:val="00944A6D"/>
    <w:rsid w:val="0094552A"/>
    <w:rsid w:val="0094557C"/>
    <w:rsid w:val="00946F8B"/>
    <w:rsid w:val="0094728D"/>
    <w:rsid w:val="00947D0D"/>
    <w:rsid w:val="009514BA"/>
    <w:rsid w:val="0095295B"/>
    <w:rsid w:val="009544D4"/>
    <w:rsid w:val="0095516A"/>
    <w:rsid w:val="0095534B"/>
    <w:rsid w:val="009569A9"/>
    <w:rsid w:val="00957E6B"/>
    <w:rsid w:val="00960CB6"/>
    <w:rsid w:val="00961DEC"/>
    <w:rsid w:val="009621F4"/>
    <w:rsid w:val="009628D8"/>
    <w:rsid w:val="00962A2F"/>
    <w:rsid w:val="009630BC"/>
    <w:rsid w:val="009637F2"/>
    <w:rsid w:val="00964777"/>
    <w:rsid w:val="00964E5B"/>
    <w:rsid w:val="0096678A"/>
    <w:rsid w:val="00966A27"/>
    <w:rsid w:val="0096733E"/>
    <w:rsid w:val="00967AFE"/>
    <w:rsid w:val="00967CB4"/>
    <w:rsid w:val="00970D39"/>
    <w:rsid w:val="0097294A"/>
    <w:rsid w:val="00972959"/>
    <w:rsid w:val="00973197"/>
    <w:rsid w:val="00973D89"/>
    <w:rsid w:val="00973F5F"/>
    <w:rsid w:val="00974138"/>
    <w:rsid w:val="00974332"/>
    <w:rsid w:val="00975A5C"/>
    <w:rsid w:val="00975DE3"/>
    <w:rsid w:val="0097646C"/>
    <w:rsid w:val="00976F9D"/>
    <w:rsid w:val="00977AAB"/>
    <w:rsid w:val="00980E81"/>
    <w:rsid w:val="00981C9B"/>
    <w:rsid w:val="0098263E"/>
    <w:rsid w:val="00983B7C"/>
    <w:rsid w:val="00983D71"/>
    <w:rsid w:val="00984089"/>
    <w:rsid w:val="009847F4"/>
    <w:rsid w:val="00984A74"/>
    <w:rsid w:val="00985038"/>
    <w:rsid w:val="00985717"/>
    <w:rsid w:val="00985E17"/>
    <w:rsid w:val="009870DA"/>
    <w:rsid w:val="009872E5"/>
    <w:rsid w:val="00987381"/>
    <w:rsid w:val="00987A20"/>
    <w:rsid w:val="009900A5"/>
    <w:rsid w:val="009902E9"/>
    <w:rsid w:val="00990D39"/>
    <w:rsid w:val="009914BA"/>
    <w:rsid w:val="00991DF0"/>
    <w:rsid w:val="00991FC5"/>
    <w:rsid w:val="009929A4"/>
    <w:rsid w:val="0099371D"/>
    <w:rsid w:val="009949BB"/>
    <w:rsid w:val="00994AAF"/>
    <w:rsid w:val="009959FD"/>
    <w:rsid w:val="0099641A"/>
    <w:rsid w:val="009A1BFC"/>
    <w:rsid w:val="009A1C17"/>
    <w:rsid w:val="009A2D52"/>
    <w:rsid w:val="009A3788"/>
    <w:rsid w:val="009A427C"/>
    <w:rsid w:val="009A4B2F"/>
    <w:rsid w:val="009A4D67"/>
    <w:rsid w:val="009A5CEA"/>
    <w:rsid w:val="009A7025"/>
    <w:rsid w:val="009A75E9"/>
    <w:rsid w:val="009A7AB8"/>
    <w:rsid w:val="009B0A6F"/>
    <w:rsid w:val="009B0C82"/>
    <w:rsid w:val="009B0FCD"/>
    <w:rsid w:val="009B1BF1"/>
    <w:rsid w:val="009B32F4"/>
    <w:rsid w:val="009B3AD0"/>
    <w:rsid w:val="009B4E82"/>
    <w:rsid w:val="009B5007"/>
    <w:rsid w:val="009B5423"/>
    <w:rsid w:val="009B5910"/>
    <w:rsid w:val="009B6585"/>
    <w:rsid w:val="009B7249"/>
    <w:rsid w:val="009B738F"/>
    <w:rsid w:val="009B79EF"/>
    <w:rsid w:val="009C041A"/>
    <w:rsid w:val="009C2037"/>
    <w:rsid w:val="009C20B9"/>
    <w:rsid w:val="009C21DB"/>
    <w:rsid w:val="009C269E"/>
    <w:rsid w:val="009C273E"/>
    <w:rsid w:val="009C44AE"/>
    <w:rsid w:val="009C4507"/>
    <w:rsid w:val="009C47F1"/>
    <w:rsid w:val="009C4906"/>
    <w:rsid w:val="009C5C7C"/>
    <w:rsid w:val="009C6B06"/>
    <w:rsid w:val="009C6CA7"/>
    <w:rsid w:val="009D1D19"/>
    <w:rsid w:val="009D2D10"/>
    <w:rsid w:val="009D7107"/>
    <w:rsid w:val="009E0206"/>
    <w:rsid w:val="009E06AF"/>
    <w:rsid w:val="009E0892"/>
    <w:rsid w:val="009E1E5A"/>
    <w:rsid w:val="009E299C"/>
    <w:rsid w:val="009E3514"/>
    <w:rsid w:val="009E4EFC"/>
    <w:rsid w:val="009E5397"/>
    <w:rsid w:val="009E64C8"/>
    <w:rsid w:val="009E65D0"/>
    <w:rsid w:val="009E6E82"/>
    <w:rsid w:val="009E7256"/>
    <w:rsid w:val="009E7595"/>
    <w:rsid w:val="009F0449"/>
    <w:rsid w:val="009F0791"/>
    <w:rsid w:val="009F136A"/>
    <w:rsid w:val="009F2C4B"/>
    <w:rsid w:val="009F3462"/>
    <w:rsid w:val="009F3931"/>
    <w:rsid w:val="009F4593"/>
    <w:rsid w:val="009F4662"/>
    <w:rsid w:val="009F4BCD"/>
    <w:rsid w:val="009F505B"/>
    <w:rsid w:val="009F5C4D"/>
    <w:rsid w:val="009F6399"/>
    <w:rsid w:val="009F662A"/>
    <w:rsid w:val="009F733F"/>
    <w:rsid w:val="009F7735"/>
    <w:rsid w:val="00A0010C"/>
    <w:rsid w:val="00A00717"/>
    <w:rsid w:val="00A008DE"/>
    <w:rsid w:val="00A014BA"/>
    <w:rsid w:val="00A023B7"/>
    <w:rsid w:val="00A02913"/>
    <w:rsid w:val="00A02A86"/>
    <w:rsid w:val="00A0327B"/>
    <w:rsid w:val="00A038AA"/>
    <w:rsid w:val="00A0461A"/>
    <w:rsid w:val="00A04F93"/>
    <w:rsid w:val="00A064F7"/>
    <w:rsid w:val="00A067BA"/>
    <w:rsid w:val="00A0692B"/>
    <w:rsid w:val="00A06F6D"/>
    <w:rsid w:val="00A0760C"/>
    <w:rsid w:val="00A07854"/>
    <w:rsid w:val="00A07C11"/>
    <w:rsid w:val="00A10F81"/>
    <w:rsid w:val="00A11BD8"/>
    <w:rsid w:val="00A126AB"/>
    <w:rsid w:val="00A12D82"/>
    <w:rsid w:val="00A13322"/>
    <w:rsid w:val="00A14C1D"/>
    <w:rsid w:val="00A153C8"/>
    <w:rsid w:val="00A15513"/>
    <w:rsid w:val="00A15F93"/>
    <w:rsid w:val="00A1653A"/>
    <w:rsid w:val="00A171CA"/>
    <w:rsid w:val="00A17393"/>
    <w:rsid w:val="00A17DCF"/>
    <w:rsid w:val="00A21B08"/>
    <w:rsid w:val="00A22884"/>
    <w:rsid w:val="00A22D47"/>
    <w:rsid w:val="00A232DF"/>
    <w:rsid w:val="00A248F4"/>
    <w:rsid w:val="00A25484"/>
    <w:rsid w:val="00A27254"/>
    <w:rsid w:val="00A27DEC"/>
    <w:rsid w:val="00A328FF"/>
    <w:rsid w:val="00A330C2"/>
    <w:rsid w:val="00A33CBC"/>
    <w:rsid w:val="00A34925"/>
    <w:rsid w:val="00A34A9C"/>
    <w:rsid w:val="00A34ABA"/>
    <w:rsid w:val="00A34C22"/>
    <w:rsid w:val="00A34F08"/>
    <w:rsid w:val="00A356C9"/>
    <w:rsid w:val="00A3770A"/>
    <w:rsid w:val="00A37A67"/>
    <w:rsid w:val="00A403F0"/>
    <w:rsid w:val="00A407A4"/>
    <w:rsid w:val="00A40B58"/>
    <w:rsid w:val="00A418C0"/>
    <w:rsid w:val="00A42365"/>
    <w:rsid w:val="00A42BBC"/>
    <w:rsid w:val="00A43238"/>
    <w:rsid w:val="00A43846"/>
    <w:rsid w:val="00A4442F"/>
    <w:rsid w:val="00A44B60"/>
    <w:rsid w:val="00A44BFB"/>
    <w:rsid w:val="00A44C4A"/>
    <w:rsid w:val="00A45199"/>
    <w:rsid w:val="00A45316"/>
    <w:rsid w:val="00A453D7"/>
    <w:rsid w:val="00A45BA1"/>
    <w:rsid w:val="00A461ED"/>
    <w:rsid w:val="00A46470"/>
    <w:rsid w:val="00A520F0"/>
    <w:rsid w:val="00A54FE5"/>
    <w:rsid w:val="00A5700F"/>
    <w:rsid w:val="00A57722"/>
    <w:rsid w:val="00A57E9C"/>
    <w:rsid w:val="00A60007"/>
    <w:rsid w:val="00A60744"/>
    <w:rsid w:val="00A60C4F"/>
    <w:rsid w:val="00A61B61"/>
    <w:rsid w:val="00A6214D"/>
    <w:rsid w:val="00A63B1B"/>
    <w:rsid w:val="00A6480D"/>
    <w:rsid w:val="00A64970"/>
    <w:rsid w:val="00A669E6"/>
    <w:rsid w:val="00A675B4"/>
    <w:rsid w:val="00A675E6"/>
    <w:rsid w:val="00A67AFE"/>
    <w:rsid w:val="00A70F3A"/>
    <w:rsid w:val="00A71E41"/>
    <w:rsid w:val="00A72B00"/>
    <w:rsid w:val="00A73922"/>
    <w:rsid w:val="00A744B7"/>
    <w:rsid w:val="00A74BD8"/>
    <w:rsid w:val="00A74E58"/>
    <w:rsid w:val="00A7540B"/>
    <w:rsid w:val="00A75987"/>
    <w:rsid w:val="00A764BC"/>
    <w:rsid w:val="00A76544"/>
    <w:rsid w:val="00A815EB"/>
    <w:rsid w:val="00A81AD6"/>
    <w:rsid w:val="00A81AE9"/>
    <w:rsid w:val="00A81E2C"/>
    <w:rsid w:val="00A830AE"/>
    <w:rsid w:val="00A8325D"/>
    <w:rsid w:val="00A83CFD"/>
    <w:rsid w:val="00A85867"/>
    <w:rsid w:val="00A85879"/>
    <w:rsid w:val="00A86E22"/>
    <w:rsid w:val="00A87320"/>
    <w:rsid w:val="00A87671"/>
    <w:rsid w:val="00A8794F"/>
    <w:rsid w:val="00A87E06"/>
    <w:rsid w:val="00A908B0"/>
    <w:rsid w:val="00A90CAD"/>
    <w:rsid w:val="00A91105"/>
    <w:rsid w:val="00A91C20"/>
    <w:rsid w:val="00A9235C"/>
    <w:rsid w:val="00A9287F"/>
    <w:rsid w:val="00A9308A"/>
    <w:rsid w:val="00A93DFB"/>
    <w:rsid w:val="00A93E64"/>
    <w:rsid w:val="00A946DD"/>
    <w:rsid w:val="00A9577C"/>
    <w:rsid w:val="00A959FC"/>
    <w:rsid w:val="00A96074"/>
    <w:rsid w:val="00A970AC"/>
    <w:rsid w:val="00A97742"/>
    <w:rsid w:val="00A97CE5"/>
    <w:rsid w:val="00AA24E8"/>
    <w:rsid w:val="00AA2AF4"/>
    <w:rsid w:val="00AA3472"/>
    <w:rsid w:val="00AA405C"/>
    <w:rsid w:val="00AA4651"/>
    <w:rsid w:val="00AA5E95"/>
    <w:rsid w:val="00AA70D3"/>
    <w:rsid w:val="00AA7170"/>
    <w:rsid w:val="00AA7684"/>
    <w:rsid w:val="00AB1D91"/>
    <w:rsid w:val="00AB21AC"/>
    <w:rsid w:val="00AB277C"/>
    <w:rsid w:val="00AB2D94"/>
    <w:rsid w:val="00AB2ECD"/>
    <w:rsid w:val="00AB3C0F"/>
    <w:rsid w:val="00AB4307"/>
    <w:rsid w:val="00AB47A3"/>
    <w:rsid w:val="00AB4BA4"/>
    <w:rsid w:val="00AB4C5D"/>
    <w:rsid w:val="00AB5F0C"/>
    <w:rsid w:val="00AB65B5"/>
    <w:rsid w:val="00AC01DB"/>
    <w:rsid w:val="00AC14C2"/>
    <w:rsid w:val="00AC29EB"/>
    <w:rsid w:val="00AC2B5F"/>
    <w:rsid w:val="00AC2D12"/>
    <w:rsid w:val="00AC2EA6"/>
    <w:rsid w:val="00AC43D9"/>
    <w:rsid w:val="00AC4501"/>
    <w:rsid w:val="00AC454A"/>
    <w:rsid w:val="00AC48E3"/>
    <w:rsid w:val="00AC7BF4"/>
    <w:rsid w:val="00AC7F9E"/>
    <w:rsid w:val="00AD0B78"/>
    <w:rsid w:val="00AD19C1"/>
    <w:rsid w:val="00AD2308"/>
    <w:rsid w:val="00AD25ED"/>
    <w:rsid w:val="00AD2C22"/>
    <w:rsid w:val="00AD30D3"/>
    <w:rsid w:val="00AD596E"/>
    <w:rsid w:val="00AD7D0A"/>
    <w:rsid w:val="00AE0A79"/>
    <w:rsid w:val="00AE1938"/>
    <w:rsid w:val="00AE1A3E"/>
    <w:rsid w:val="00AE37B1"/>
    <w:rsid w:val="00AE3A2D"/>
    <w:rsid w:val="00AE3EDD"/>
    <w:rsid w:val="00AE48DA"/>
    <w:rsid w:val="00AE4FB9"/>
    <w:rsid w:val="00AE52DB"/>
    <w:rsid w:val="00AE54D5"/>
    <w:rsid w:val="00AE57D5"/>
    <w:rsid w:val="00AE5B17"/>
    <w:rsid w:val="00AE60C1"/>
    <w:rsid w:val="00AE646F"/>
    <w:rsid w:val="00AE6EE1"/>
    <w:rsid w:val="00AE7EFF"/>
    <w:rsid w:val="00AF0BB8"/>
    <w:rsid w:val="00AF1E8D"/>
    <w:rsid w:val="00AF1F08"/>
    <w:rsid w:val="00AF3281"/>
    <w:rsid w:val="00AF456C"/>
    <w:rsid w:val="00AF4C18"/>
    <w:rsid w:val="00AF667D"/>
    <w:rsid w:val="00AF7563"/>
    <w:rsid w:val="00B00DA8"/>
    <w:rsid w:val="00B05BAD"/>
    <w:rsid w:val="00B0630A"/>
    <w:rsid w:val="00B065BD"/>
    <w:rsid w:val="00B06886"/>
    <w:rsid w:val="00B109A4"/>
    <w:rsid w:val="00B11FFF"/>
    <w:rsid w:val="00B12639"/>
    <w:rsid w:val="00B13C9D"/>
    <w:rsid w:val="00B147EB"/>
    <w:rsid w:val="00B14E0A"/>
    <w:rsid w:val="00B15F10"/>
    <w:rsid w:val="00B16175"/>
    <w:rsid w:val="00B1680B"/>
    <w:rsid w:val="00B17567"/>
    <w:rsid w:val="00B17758"/>
    <w:rsid w:val="00B2053A"/>
    <w:rsid w:val="00B20DBE"/>
    <w:rsid w:val="00B23364"/>
    <w:rsid w:val="00B23952"/>
    <w:rsid w:val="00B24178"/>
    <w:rsid w:val="00B24DAC"/>
    <w:rsid w:val="00B2560B"/>
    <w:rsid w:val="00B2654C"/>
    <w:rsid w:val="00B266C5"/>
    <w:rsid w:val="00B26D96"/>
    <w:rsid w:val="00B27494"/>
    <w:rsid w:val="00B27A51"/>
    <w:rsid w:val="00B27F78"/>
    <w:rsid w:val="00B308B7"/>
    <w:rsid w:val="00B30956"/>
    <w:rsid w:val="00B30D49"/>
    <w:rsid w:val="00B3128F"/>
    <w:rsid w:val="00B31529"/>
    <w:rsid w:val="00B3280B"/>
    <w:rsid w:val="00B32ABF"/>
    <w:rsid w:val="00B32B48"/>
    <w:rsid w:val="00B32C12"/>
    <w:rsid w:val="00B34473"/>
    <w:rsid w:val="00B345E5"/>
    <w:rsid w:val="00B34B85"/>
    <w:rsid w:val="00B34F82"/>
    <w:rsid w:val="00B35488"/>
    <w:rsid w:val="00B35A09"/>
    <w:rsid w:val="00B40C5C"/>
    <w:rsid w:val="00B40F71"/>
    <w:rsid w:val="00B421A7"/>
    <w:rsid w:val="00B44B94"/>
    <w:rsid w:val="00B4505A"/>
    <w:rsid w:val="00B45798"/>
    <w:rsid w:val="00B473EE"/>
    <w:rsid w:val="00B5055F"/>
    <w:rsid w:val="00B508E5"/>
    <w:rsid w:val="00B50C6A"/>
    <w:rsid w:val="00B53918"/>
    <w:rsid w:val="00B53BA0"/>
    <w:rsid w:val="00B54F5B"/>
    <w:rsid w:val="00B60017"/>
    <w:rsid w:val="00B60C47"/>
    <w:rsid w:val="00B613D9"/>
    <w:rsid w:val="00B62223"/>
    <w:rsid w:val="00B64501"/>
    <w:rsid w:val="00B6460F"/>
    <w:rsid w:val="00B677DC"/>
    <w:rsid w:val="00B722F9"/>
    <w:rsid w:val="00B72A59"/>
    <w:rsid w:val="00B757D4"/>
    <w:rsid w:val="00B7594C"/>
    <w:rsid w:val="00B75E52"/>
    <w:rsid w:val="00B75E88"/>
    <w:rsid w:val="00B804CD"/>
    <w:rsid w:val="00B81351"/>
    <w:rsid w:val="00B81BAF"/>
    <w:rsid w:val="00B824C1"/>
    <w:rsid w:val="00B82627"/>
    <w:rsid w:val="00B83B03"/>
    <w:rsid w:val="00B84682"/>
    <w:rsid w:val="00B85662"/>
    <w:rsid w:val="00B85D24"/>
    <w:rsid w:val="00B863DF"/>
    <w:rsid w:val="00B8674B"/>
    <w:rsid w:val="00B86A5F"/>
    <w:rsid w:val="00B86ADA"/>
    <w:rsid w:val="00B87F6D"/>
    <w:rsid w:val="00B9076E"/>
    <w:rsid w:val="00B90C2A"/>
    <w:rsid w:val="00B91DEE"/>
    <w:rsid w:val="00B9352D"/>
    <w:rsid w:val="00B942AE"/>
    <w:rsid w:val="00B95002"/>
    <w:rsid w:val="00B97090"/>
    <w:rsid w:val="00B9769C"/>
    <w:rsid w:val="00B97FAE"/>
    <w:rsid w:val="00BA01E4"/>
    <w:rsid w:val="00BA0B7E"/>
    <w:rsid w:val="00BA1755"/>
    <w:rsid w:val="00BA2D3D"/>
    <w:rsid w:val="00BA353C"/>
    <w:rsid w:val="00BA357C"/>
    <w:rsid w:val="00BA5175"/>
    <w:rsid w:val="00BA5482"/>
    <w:rsid w:val="00BA5577"/>
    <w:rsid w:val="00BA63D6"/>
    <w:rsid w:val="00BA65AC"/>
    <w:rsid w:val="00BA66EF"/>
    <w:rsid w:val="00BA7EFE"/>
    <w:rsid w:val="00BB0079"/>
    <w:rsid w:val="00BB0C68"/>
    <w:rsid w:val="00BB1C5E"/>
    <w:rsid w:val="00BB2616"/>
    <w:rsid w:val="00BB4819"/>
    <w:rsid w:val="00BB622A"/>
    <w:rsid w:val="00BB644E"/>
    <w:rsid w:val="00BB6A5B"/>
    <w:rsid w:val="00BB7858"/>
    <w:rsid w:val="00BC2577"/>
    <w:rsid w:val="00BC4017"/>
    <w:rsid w:val="00BC4674"/>
    <w:rsid w:val="00BC4A72"/>
    <w:rsid w:val="00BC6B84"/>
    <w:rsid w:val="00BC78DF"/>
    <w:rsid w:val="00BD03AA"/>
    <w:rsid w:val="00BD0921"/>
    <w:rsid w:val="00BD0A54"/>
    <w:rsid w:val="00BD0EEF"/>
    <w:rsid w:val="00BD0FEA"/>
    <w:rsid w:val="00BD1108"/>
    <w:rsid w:val="00BD1160"/>
    <w:rsid w:val="00BD1775"/>
    <w:rsid w:val="00BD2088"/>
    <w:rsid w:val="00BD20FC"/>
    <w:rsid w:val="00BD2239"/>
    <w:rsid w:val="00BD2618"/>
    <w:rsid w:val="00BD29F3"/>
    <w:rsid w:val="00BD2E5B"/>
    <w:rsid w:val="00BD3E5B"/>
    <w:rsid w:val="00BD4E11"/>
    <w:rsid w:val="00BD5774"/>
    <w:rsid w:val="00BD719A"/>
    <w:rsid w:val="00BE100A"/>
    <w:rsid w:val="00BE1028"/>
    <w:rsid w:val="00BE10DE"/>
    <w:rsid w:val="00BE17B9"/>
    <w:rsid w:val="00BE1F8A"/>
    <w:rsid w:val="00BE2C70"/>
    <w:rsid w:val="00BE3772"/>
    <w:rsid w:val="00BE4371"/>
    <w:rsid w:val="00BE5C64"/>
    <w:rsid w:val="00BE6071"/>
    <w:rsid w:val="00BE6B53"/>
    <w:rsid w:val="00BE7082"/>
    <w:rsid w:val="00BE73E1"/>
    <w:rsid w:val="00BE7660"/>
    <w:rsid w:val="00BE79FD"/>
    <w:rsid w:val="00BE7D43"/>
    <w:rsid w:val="00BF07B0"/>
    <w:rsid w:val="00BF0C76"/>
    <w:rsid w:val="00BF1041"/>
    <w:rsid w:val="00BF1D4E"/>
    <w:rsid w:val="00BF22A1"/>
    <w:rsid w:val="00BF27EB"/>
    <w:rsid w:val="00BF2CFE"/>
    <w:rsid w:val="00BF42AD"/>
    <w:rsid w:val="00BF4DA8"/>
    <w:rsid w:val="00BF5EF3"/>
    <w:rsid w:val="00BF6255"/>
    <w:rsid w:val="00BF67D4"/>
    <w:rsid w:val="00BF7A51"/>
    <w:rsid w:val="00C0031C"/>
    <w:rsid w:val="00C007C7"/>
    <w:rsid w:val="00C00D3B"/>
    <w:rsid w:val="00C00E4C"/>
    <w:rsid w:val="00C01F19"/>
    <w:rsid w:val="00C022F9"/>
    <w:rsid w:val="00C032CE"/>
    <w:rsid w:val="00C0418A"/>
    <w:rsid w:val="00C04203"/>
    <w:rsid w:val="00C04AB1"/>
    <w:rsid w:val="00C05B3E"/>
    <w:rsid w:val="00C05EB6"/>
    <w:rsid w:val="00C063D4"/>
    <w:rsid w:val="00C074EF"/>
    <w:rsid w:val="00C078CF"/>
    <w:rsid w:val="00C10152"/>
    <w:rsid w:val="00C10396"/>
    <w:rsid w:val="00C1058B"/>
    <w:rsid w:val="00C11F85"/>
    <w:rsid w:val="00C131CE"/>
    <w:rsid w:val="00C140F6"/>
    <w:rsid w:val="00C143FE"/>
    <w:rsid w:val="00C14F57"/>
    <w:rsid w:val="00C15447"/>
    <w:rsid w:val="00C1643B"/>
    <w:rsid w:val="00C16535"/>
    <w:rsid w:val="00C16DB9"/>
    <w:rsid w:val="00C17F20"/>
    <w:rsid w:val="00C2021A"/>
    <w:rsid w:val="00C20CC8"/>
    <w:rsid w:val="00C23B45"/>
    <w:rsid w:val="00C24A9C"/>
    <w:rsid w:val="00C24F11"/>
    <w:rsid w:val="00C25A02"/>
    <w:rsid w:val="00C25FC6"/>
    <w:rsid w:val="00C26804"/>
    <w:rsid w:val="00C30391"/>
    <w:rsid w:val="00C31E60"/>
    <w:rsid w:val="00C323D7"/>
    <w:rsid w:val="00C32636"/>
    <w:rsid w:val="00C34192"/>
    <w:rsid w:val="00C34710"/>
    <w:rsid w:val="00C34E1C"/>
    <w:rsid w:val="00C3513C"/>
    <w:rsid w:val="00C352AB"/>
    <w:rsid w:val="00C36266"/>
    <w:rsid w:val="00C36FB1"/>
    <w:rsid w:val="00C3728B"/>
    <w:rsid w:val="00C42575"/>
    <w:rsid w:val="00C428DD"/>
    <w:rsid w:val="00C43C41"/>
    <w:rsid w:val="00C443C9"/>
    <w:rsid w:val="00C4491E"/>
    <w:rsid w:val="00C45081"/>
    <w:rsid w:val="00C4523F"/>
    <w:rsid w:val="00C4659F"/>
    <w:rsid w:val="00C47E51"/>
    <w:rsid w:val="00C50561"/>
    <w:rsid w:val="00C52855"/>
    <w:rsid w:val="00C5357A"/>
    <w:rsid w:val="00C543A9"/>
    <w:rsid w:val="00C5543D"/>
    <w:rsid w:val="00C555DC"/>
    <w:rsid w:val="00C556DB"/>
    <w:rsid w:val="00C563B6"/>
    <w:rsid w:val="00C567FE"/>
    <w:rsid w:val="00C61BB3"/>
    <w:rsid w:val="00C62815"/>
    <w:rsid w:val="00C62BA4"/>
    <w:rsid w:val="00C63168"/>
    <w:rsid w:val="00C63194"/>
    <w:rsid w:val="00C63BED"/>
    <w:rsid w:val="00C6400E"/>
    <w:rsid w:val="00C647C6"/>
    <w:rsid w:val="00C64AD1"/>
    <w:rsid w:val="00C65273"/>
    <w:rsid w:val="00C6532F"/>
    <w:rsid w:val="00C653A9"/>
    <w:rsid w:val="00C656A4"/>
    <w:rsid w:val="00C65A21"/>
    <w:rsid w:val="00C65CA7"/>
    <w:rsid w:val="00C66C37"/>
    <w:rsid w:val="00C66FBB"/>
    <w:rsid w:val="00C671FA"/>
    <w:rsid w:val="00C7066E"/>
    <w:rsid w:val="00C706F2"/>
    <w:rsid w:val="00C70C8B"/>
    <w:rsid w:val="00C70EB7"/>
    <w:rsid w:val="00C7185B"/>
    <w:rsid w:val="00C71D07"/>
    <w:rsid w:val="00C71E2F"/>
    <w:rsid w:val="00C725C6"/>
    <w:rsid w:val="00C7263F"/>
    <w:rsid w:val="00C72694"/>
    <w:rsid w:val="00C744DB"/>
    <w:rsid w:val="00C74933"/>
    <w:rsid w:val="00C7609F"/>
    <w:rsid w:val="00C762E8"/>
    <w:rsid w:val="00C76ACD"/>
    <w:rsid w:val="00C76DA1"/>
    <w:rsid w:val="00C77299"/>
    <w:rsid w:val="00C77432"/>
    <w:rsid w:val="00C80388"/>
    <w:rsid w:val="00C805BF"/>
    <w:rsid w:val="00C810BB"/>
    <w:rsid w:val="00C8116B"/>
    <w:rsid w:val="00C8291E"/>
    <w:rsid w:val="00C8320E"/>
    <w:rsid w:val="00C834B2"/>
    <w:rsid w:val="00C836CA"/>
    <w:rsid w:val="00C869BE"/>
    <w:rsid w:val="00C86FB6"/>
    <w:rsid w:val="00C878D3"/>
    <w:rsid w:val="00C87AFF"/>
    <w:rsid w:val="00C87E02"/>
    <w:rsid w:val="00C9024D"/>
    <w:rsid w:val="00C90384"/>
    <w:rsid w:val="00C90405"/>
    <w:rsid w:val="00C93DDE"/>
    <w:rsid w:val="00C945C6"/>
    <w:rsid w:val="00C9485C"/>
    <w:rsid w:val="00C95220"/>
    <w:rsid w:val="00C96584"/>
    <w:rsid w:val="00C96FF3"/>
    <w:rsid w:val="00CA12C4"/>
    <w:rsid w:val="00CA17BA"/>
    <w:rsid w:val="00CA1F0C"/>
    <w:rsid w:val="00CA227E"/>
    <w:rsid w:val="00CA22A8"/>
    <w:rsid w:val="00CA44F4"/>
    <w:rsid w:val="00CA4844"/>
    <w:rsid w:val="00CA49C9"/>
    <w:rsid w:val="00CA4A78"/>
    <w:rsid w:val="00CA4B92"/>
    <w:rsid w:val="00CA7A01"/>
    <w:rsid w:val="00CB0102"/>
    <w:rsid w:val="00CB1F85"/>
    <w:rsid w:val="00CB3721"/>
    <w:rsid w:val="00CB3E37"/>
    <w:rsid w:val="00CB56B9"/>
    <w:rsid w:val="00CB732D"/>
    <w:rsid w:val="00CC0FF5"/>
    <w:rsid w:val="00CC1FC0"/>
    <w:rsid w:val="00CC26ED"/>
    <w:rsid w:val="00CC2ADC"/>
    <w:rsid w:val="00CC2B44"/>
    <w:rsid w:val="00CC4908"/>
    <w:rsid w:val="00CC4DDC"/>
    <w:rsid w:val="00CC52FD"/>
    <w:rsid w:val="00CC5BE5"/>
    <w:rsid w:val="00CC7C48"/>
    <w:rsid w:val="00CD0F5D"/>
    <w:rsid w:val="00CD3528"/>
    <w:rsid w:val="00CD3C6A"/>
    <w:rsid w:val="00CD4BB6"/>
    <w:rsid w:val="00CD4E57"/>
    <w:rsid w:val="00CD4FC0"/>
    <w:rsid w:val="00CD5FBF"/>
    <w:rsid w:val="00CD601E"/>
    <w:rsid w:val="00CD7C04"/>
    <w:rsid w:val="00CD7FE5"/>
    <w:rsid w:val="00CE1547"/>
    <w:rsid w:val="00CE16C6"/>
    <w:rsid w:val="00CE219F"/>
    <w:rsid w:val="00CE311E"/>
    <w:rsid w:val="00CE3E72"/>
    <w:rsid w:val="00CE4223"/>
    <w:rsid w:val="00CE78E4"/>
    <w:rsid w:val="00CF1AF3"/>
    <w:rsid w:val="00CF3BB9"/>
    <w:rsid w:val="00CF3CEB"/>
    <w:rsid w:val="00CF3DA9"/>
    <w:rsid w:val="00CF3DDF"/>
    <w:rsid w:val="00CF405E"/>
    <w:rsid w:val="00CF45B8"/>
    <w:rsid w:val="00CF56E2"/>
    <w:rsid w:val="00CF5B1C"/>
    <w:rsid w:val="00CF6AFA"/>
    <w:rsid w:val="00CF6B05"/>
    <w:rsid w:val="00CF7811"/>
    <w:rsid w:val="00D00F80"/>
    <w:rsid w:val="00D01AA8"/>
    <w:rsid w:val="00D01B3F"/>
    <w:rsid w:val="00D01F12"/>
    <w:rsid w:val="00D03512"/>
    <w:rsid w:val="00D037F0"/>
    <w:rsid w:val="00D05EAA"/>
    <w:rsid w:val="00D0634D"/>
    <w:rsid w:val="00D06546"/>
    <w:rsid w:val="00D06621"/>
    <w:rsid w:val="00D06A7A"/>
    <w:rsid w:val="00D106D4"/>
    <w:rsid w:val="00D12AC0"/>
    <w:rsid w:val="00D135BD"/>
    <w:rsid w:val="00D13733"/>
    <w:rsid w:val="00D13BDB"/>
    <w:rsid w:val="00D13D0F"/>
    <w:rsid w:val="00D13F46"/>
    <w:rsid w:val="00D14194"/>
    <w:rsid w:val="00D1442F"/>
    <w:rsid w:val="00D1614E"/>
    <w:rsid w:val="00D1765C"/>
    <w:rsid w:val="00D17EE3"/>
    <w:rsid w:val="00D2108F"/>
    <w:rsid w:val="00D2154A"/>
    <w:rsid w:val="00D22ED4"/>
    <w:rsid w:val="00D235E6"/>
    <w:rsid w:val="00D25970"/>
    <w:rsid w:val="00D25FFE"/>
    <w:rsid w:val="00D26447"/>
    <w:rsid w:val="00D26965"/>
    <w:rsid w:val="00D27350"/>
    <w:rsid w:val="00D27E63"/>
    <w:rsid w:val="00D32A34"/>
    <w:rsid w:val="00D330A7"/>
    <w:rsid w:val="00D3380B"/>
    <w:rsid w:val="00D33AB9"/>
    <w:rsid w:val="00D3401B"/>
    <w:rsid w:val="00D352F3"/>
    <w:rsid w:val="00D352FD"/>
    <w:rsid w:val="00D36D7F"/>
    <w:rsid w:val="00D37FE4"/>
    <w:rsid w:val="00D4059F"/>
    <w:rsid w:val="00D40947"/>
    <w:rsid w:val="00D436AB"/>
    <w:rsid w:val="00D45148"/>
    <w:rsid w:val="00D4638A"/>
    <w:rsid w:val="00D472BD"/>
    <w:rsid w:val="00D47F39"/>
    <w:rsid w:val="00D5051C"/>
    <w:rsid w:val="00D50D2C"/>
    <w:rsid w:val="00D513A1"/>
    <w:rsid w:val="00D51EA1"/>
    <w:rsid w:val="00D525FB"/>
    <w:rsid w:val="00D5296E"/>
    <w:rsid w:val="00D548F9"/>
    <w:rsid w:val="00D5496F"/>
    <w:rsid w:val="00D54D48"/>
    <w:rsid w:val="00D57050"/>
    <w:rsid w:val="00D5744F"/>
    <w:rsid w:val="00D57C45"/>
    <w:rsid w:val="00D57DF1"/>
    <w:rsid w:val="00D602E4"/>
    <w:rsid w:val="00D61098"/>
    <w:rsid w:val="00D63D31"/>
    <w:rsid w:val="00D642E5"/>
    <w:rsid w:val="00D64D85"/>
    <w:rsid w:val="00D6526E"/>
    <w:rsid w:val="00D65507"/>
    <w:rsid w:val="00D659DE"/>
    <w:rsid w:val="00D65AA9"/>
    <w:rsid w:val="00D65F66"/>
    <w:rsid w:val="00D678A1"/>
    <w:rsid w:val="00D715E7"/>
    <w:rsid w:val="00D71A42"/>
    <w:rsid w:val="00D7455D"/>
    <w:rsid w:val="00D746D8"/>
    <w:rsid w:val="00D76A31"/>
    <w:rsid w:val="00D80106"/>
    <w:rsid w:val="00D80883"/>
    <w:rsid w:val="00D81600"/>
    <w:rsid w:val="00D82400"/>
    <w:rsid w:val="00D827E2"/>
    <w:rsid w:val="00D834C4"/>
    <w:rsid w:val="00D848F2"/>
    <w:rsid w:val="00D87DF3"/>
    <w:rsid w:val="00D90035"/>
    <w:rsid w:val="00D90152"/>
    <w:rsid w:val="00D90327"/>
    <w:rsid w:val="00D904D2"/>
    <w:rsid w:val="00D90506"/>
    <w:rsid w:val="00D9194D"/>
    <w:rsid w:val="00D91E32"/>
    <w:rsid w:val="00D92691"/>
    <w:rsid w:val="00D92B31"/>
    <w:rsid w:val="00D92DE1"/>
    <w:rsid w:val="00D94036"/>
    <w:rsid w:val="00D94925"/>
    <w:rsid w:val="00D95079"/>
    <w:rsid w:val="00D957A1"/>
    <w:rsid w:val="00D95C90"/>
    <w:rsid w:val="00D96514"/>
    <w:rsid w:val="00D9675F"/>
    <w:rsid w:val="00D96DA4"/>
    <w:rsid w:val="00D96ECC"/>
    <w:rsid w:val="00D971BC"/>
    <w:rsid w:val="00DA0099"/>
    <w:rsid w:val="00DA0781"/>
    <w:rsid w:val="00DA0C30"/>
    <w:rsid w:val="00DA114F"/>
    <w:rsid w:val="00DA26FD"/>
    <w:rsid w:val="00DA2B60"/>
    <w:rsid w:val="00DA2D1E"/>
    <w:rsid w:val="00DA6116"/>
    <w:rsid w:val="00DA635B"/>
    <w:rsid w:val="00DA6DF4"/>
    <w:rsid w:val="00DA72B9"/>
    <w:rsid w:val="00DA7513"/>
    <w:rsid w:val="00DA7A3F"/>
    <w:rsid w:val="00DB174D"/>
    <w:rsid w:val="00DB18A2"/>
    <w:rsid w:val="00DB2E9E"/>
    <w:rsid w:val="00DB3447"/>
    <w:rsid w:val="00DB36FC"/>
    <w:rsid w:val="00DB3B41"/>
    <w:rsid w:val="00DB49E2"/>
    <w:rsid w:val="00DB4EAC"/>
    <w:rsid w:val="00DB5755"/>
    <w:rsid w:val="00DB6776"/>
    <w:rsid w:val="00DB6B8A"/>
    <w:rsid w:val="00DB736E"/>
    <w:rsid w:val="00DB79DB"/>
    <w:rsid w:val="00DC03B9"/>
    <w:rsid w:val="00DC0480"/>
    <w:rsid w:val="00DC125C"/>
    <w:rsid w:val="00DC1AD1"/>
    <w:rsid w:val="00DC1BC3"/>
    <w:rsid w:val="00DC1F16"/>
    <w:rsid w:val="00DC20CE"/>
    <w:rsid w:val="00DC22C6"/>
    <w:rsid w:val="00DC28BB"/>
    <w:rsid w:val="00DC2AE5"/>
    <w:rsid w:val="00DC4C86"/>
    <w:rsid w:val="00DC4EAC"/>
    <w:rsid w:val="00DD01E2"/>
    <w:rsid w:val="00DD048D"/>
    <w:rsid w:val="00DD0887"/>
    <w:rsid w:val="00DD0DAF"/>
    <w:rsid w:val="00DD1454"/>
    <w:rsid w:val="00DD1C14"/>
    <w:rsid w:val="00DD1E6D"/>
    <w:rsid w:val="00DD333B"/>
    <w:rsid w:val="00DD35B2"/>
    <w:rsid w:val="00DD373D"/>
    <w:rsid w:val="00DD3A4B"/>
    <w:rsid w:val="00DD3AB4"/>
    <w:rsid w:val="00DD3ABD"/>
    <w:rsid w:val="00DD3B07"/>
    <w:rsid w:val="00DD3BCD"/>
    <w:rsid w:val="00DD3EDF"/>
    <w:rsid w:val="00DD42C3"/>
    <w:rsid w:val="00DD47B4"/>
    <w:rsid w:val="00DD5416"/>
    <w:rsid w:val="00DD54FC"/>
    <w:rsid w:val="00DD6788"/>
    <w:rsid w:val="00DD7103"/>
    <w:rsid w:val="00DD7EFB"/>
    <w:rsid w:val="00DE031F"/>
    <w:rsid w:val="00DE0926"/>
    <w:rsid w:val="00DE0B3C"/>
    <w:rsid w:val="00DE123D"/>
    <w:rsid w:val="00DE1B79"/>
    <w:rsid w:val="00DE1C0E"/>
    <w:rsid w:val="00DE1E34"/>
    <w:rsid w:val="00DE4056"/>
    <w:rsid w:val="00DE45B8"/>
    <w:rsid w:val="00DE5235"/>
    <w:rsid w:val="00DE5320"/>
    <w:rsid w:val="00DE549A"/>
    <w:rsid w:val="00DE59DB"/>
    <w:rsid w:val="00DE7833"/>
    <w:rsid w:val="00DE7BAE"/>
    <w:rsid w:val="00DF0E06"/>
    <w:rsid w:val="00DF12A6"/>
    <w:rsid w:val="00DF1952"/>
    <w:rsid w:val="00DF1DA5"/>
    <w:rsid w:val="00DF26EB"/>
    <w:rsid w:val="00DF3D1F"/>
    <w:rsid w:val="00DF62CD"/>
    <w:rsid w:val="00DF6E96"/>
    <w:rsid w:val="00E0084C"/>
    <w:rsid w:val="00E00C04"/>
    <w:rsid w:val="00E00C0A"/>
    <w:rsid w:val="00E013D1"/>
    <w:rsid w:val="00E02227"/>
    <w:rsid w:val="00E0242C"/>
    <w:rsid w:val="00E029A0"/>
    <w:rsid w:val="00E02A29"/>
    <w:rsid w:val="00E0332E"/>
    <w:rsid w:val="00E0336C"/>
    <w:rsid w:val="00E038DF"/>
    <w:rsid w:val="00E0707A"/>
    <w:rsid w:val="00E103AE"/>
    <w:rsid w:val="00E12316"/>
    <w:rsid w:val="00E12A92"/>
    <w:rsid w:val="00E13339"/>
    <w:rsid w:val="00E13B7D"/>
    <w:rsid w:val="00E15D92"/>
    <w:rsid w:val="00E175CA"/>
    <w:rsid w:val="00E17CAD"/>
    <w:rsid w:val="00E210C7"/>
    <w:rsid w:val="00E22069"/>
    <w:rsid w:val="00E22899"/>
    <w:rsid w:val="00E23D28"/>
    <w:rsid w:val="00E24E82"/>
    <w:rsid w:val="00E24E9B"/>
    <w:rsid w:val="00E2597B"/>
    <w:rsid w:val="00E261E6"/>
    <w:rsid w:val="00E27068"/>
    <w:rsid w:val="00E2752A"/>
    <w:rsid w:val="00E2752B"/>
    <w:rsid w:val="00E3008D"/>
    <w:rsid w:val="00E355D5"/>
    <w:rsid w:val="00E35F88"/>
    <w:rsid w:val="00E36941"/>
    <w:rsid w:val="00E408A7"/>
    <w:rsid w:val="00E4168D"/>
    <w:rsid w:val="00E43B06"/>
    <w:rsid w:val="00E44C13"/>
    <w:rsid w:val="00E4643C"/>
    <w:rsid w:val="00E46B67"/>
    <w:rsid w:val="00E46EF2"/>
    <w:rsid w:val="00E4756A"/>
    <w:rsid w:val="00E4766B"/>
    <w:rsid w:val="00E47998"/>
    <w:rsid w:val="00E47B70"/>
    <w:rsid w:val="00E5007F"/>
    <w:rsid w:val="00E501B0"/>
    <w:rsid w:val="00E5067E"/>
    <w:rsid w:val="00E513FE"/>
    <w:rsid w:val="00E522F2"/>
    <w:rsid w:val="00E527A8"/>
    <w:rsid w:val="00E534CD"/>
    <w:rsid w:val="00E53A65"/>
    <w:rsid w:val="00E544E7"/>
    <w:rsid w:val="00E54572"/>
    <w:rsid w:val="00E576FC"/>
    <w:rsid w:val="00E5795E"/>
    <w:rsid w:val="00E57CDD"/>
    <w:rsid w:val="00E57DE1"/>
    <w:rsid w:val="00E608CF"/>
    <w:rsid w:val="00E6129B"/>
    <w:rsid w:val="00E6145F"/>
    <w:rsid w:val="00E61800"/>
    <w:rsid w:val="00E62408"/>
    <w:rsid w:val="00E62DF7"/>
    <w:rsid w:val="00E63041"/>
    <w:rsid w:val="00E63217"/>
    <w:rsid w:val="00E63C28"/>
    <w:rsid w:val="00E65AE6"/>
    <w:rsid w:val="00E6606B"/>
    <w:rsid w:val="00E66786"/>
    <w:rsid w:val="00E6700D"/>
    <w:rsid w:val="00E70D4B"/>
    <w:rsid w:val="00E71010"/>
    <w:rsid w:val="00E714E5"/>
    <w:rsid w:val="00E72681"/>
    <w:rsid w:val="00E72FBF"/>
    <w:rsid w:val="00E73168"/>
    <w:rsid w:val="00E73E60"/>
    <w:rsid w:val="00E7423F"/>
    <w:rsid w:val="00E753C5"/>
    <w:rsid w:val="00E755D2"/>
    <w:rsid w:val="00E756DF"/>
    <w:rsid w:val="00E75811"/>
    <w:rsid w:val="00E75AA6"/>
    <w:rsid w:val="00E75AEE"/>
    <w:rsid w:val="00E75C25"/>
    <w:rsid w:val="00E76728"/>
    <w:rsid w:val="00E7766B"/>
    <w:rsid w:val="00E77E36"/>
    <w:rsid w:val="00E802E9"/>
    <w:rsid w:val="00E807A5"/>
    <w:rsid w:val="00E807EB"/>
    <w:rsid w:val="00E80831"/>
    <w:rsid w:val="00E80EF6"/>
    <w:rsid w:val="00E8150C"/>
    <w:rsid w:val="00E83124"/>
    <w:rsid w:val="00E83776"/>
    <w:rsid w:val="00E85865"/>
    <w:rsid w:val="00E85914"/>
    <w:rsid w:val="00E85A10"/>
    <w:rsid w:val="00E861D2"/>
    <w:rsid w:val="00E873A0"/>
    <w:rsid w:val="00E87726"/>
    <w:rsid w:val="00E9035D"/>
    <w:rsid w:val="00E90C76"/>
    <w:rsid w:val="00E91DFF"/>
    <w:rsid w:val="00E92106"/>
    <w:rsid w:val="00E929CC"/>
    <w:rsid w:val="00E94138"/>
    <w:rsid w:val="00E9439D"/>
    <w:rsid w:val="00E9464F"/>
    <w:rsid w:val="00E94BC4"/>
    <w:rsid w:val="00E965A0"/>
    <w:rsid w:val="00E967A8"/>
    <w:rsid w:val="00E974D8"/>
    <w:rsid w:val="00E97E47"/>
    <w:rsid w:val="00EA0D49"/>
    <w:rsid w:val="00EA1420"/>
    <w:rsid w:val="00EA1987"/>
    <w:rsid w:val="00EA32F9"/>
    <w:rsid w:val="00EA3344"/>
    <w:rsid w:val="00EA3900"/>
    <w:rsid w:val="00EA5873"/>
    <w:rsid w:val="00EA5B27"/>
    <w:rsid w:val="00EA5F2A"/>
    <w:rsid w:val="00EA60EE"/>
    <w:rsid w:val="00EB0389"/>
    <w:rsid w:val="00EB0E8D"/>
    <w:rsid w:val="00EB14C6"/>
    <w:rsid w:val="00EB5435"/>
    <w:rsid w:val="00EB5F5F"/>
    <w:rsid w:val="00EB67C9"/>
    <w:rsid w:val="00EB6866"/>
    <w:rsid w:val="00EB7030"/>
    <w:rsid w:val="00EB7399"/>
    <w:rsid w:val="00EB7763"/>
    <w:rsid w:val="00EB7FF7"/>
    <w:rsid w:val="00EC06AE"/>
    <w:rsid w:val="00EC07F9"/>
    <w:rsid w:val="00EC1B8A"/>
    <w:rsid w:val="00EC2932"/>
    <w:rsid w:val="00EC306F"/>
    <w:rsid w:val="00EC3A06"/>
    <w:rsid w:val="00EC4087"/>
    <w:rsid w:val="00EC57C6"/>
    <w:rsid w:val="00EC64C4"/>
    <w:rsid w:val="00EC709C"/>
    <w:rsid w:val="00EC721F"/>
    <w:rsid w:val="00EC7C14"/>
    <w:rsid w:val="00ED065B"/>
    <w:rsid w:val="00ED11D4"/>
    <w:rsid w:val="00ED24F8"/>
    <w:rsid w:val="00ED3D7B"/>
    <w:rsid w:val="00ED3E7C"/>
    <w:rsid w:val="00ED56FD"/>
    <w:rsid w:val="00ED586E"/>
    <w:rsid w:val="00ED7CDB"/>
    <w:rsid w:val="00ED7EA9"/>
    <w:rsid w:val="00EE09E6"/>
    <w:rsid w:val="00EE261E"/>
    <w:rsid w:val="00EE3898"/>
    <w:rsid w:val="00EE38C6"/>
    <w:rsid w:val="00EE5111"/>
    <w:rsid w:val="00EE72BA"/>
    <w:rsid w:val="00EE76FC"/>
    <w:rsid w:val="00EF0AAA"/>
    <w:rsid w:val="00EF1CC8"/>
    <w:rsid w:val="00EF24F3"/>
    <w:rsid w:val="00EF34AF"/>
    <w:rsid w:val="00EF3F08"/>
    <w:rsid w:val="00EF521D"/>
    <w:rsid w:val="00EF571C"/>
    <w:rsid w:val="00EF60F0"/>
    <w:rsid w:val="00EF6351"/>
    <w:rsid w:val="00EF67F1"/>
    <w:rsid w:val="00EF7456"/>
    <w:rsid w:val="00F0038C"/>
    <w:rsid w:val="00F017D1"/>
    <w:rsid w:val="00F026B7"/>
    <w:rsid w:val="00F03F95"/>
    <w:rsid w:val="00F042F6"/>
    <w:rsid w:val="00F04418"/>
    <w:rsid w:val="00F0576B"/>
    <w:rsid w:val="00F0774F"/>
    <w:rsid w:val="00F07B5A"/>
    <w:rsid w:val="00F07FA9"/>
    <w:rsid w:val="00F10F95"/>
    <w:rsid w:val="00F118D9"/>
    <w:rsid w:val="00F1257E"/>
    <w:rsid w:val="00F14BA3"/>
    <w:rsid w:val="00F14F53"/>
    <w:rsid w:val="00F152DE"/>
    <w:rsid w:val="00F157CD"/>
    <w:rsid w:val="00F15BA4"/>
    <w:rsid w:val="00F17711"/>
    <w:rsid w:val="00F2064F"/>
    <w:rsid w:val="00F21D2E"/>
    <w:rsid w:val="00F221BF"/>
    <w:rsid w:val="00F2259E"/>
    <w:rsid w:val="00F23EA8"/>
    <w:rsid w:val="00F23F84"/>
    <w:rsid w:val="00F253AF"/>
    <w:rsid w:val="00F2589E"/>
    <w:rsid w:val="00F26985"/>
    <w:rsid w:val="00F27233"/>
    <w:rsid w:val="00F303DA"/>
    <w:rsid w:val="00F310E0"/>
    <w:rsid w:val="00F328F3"/>
    <w:rsid w:val="00F32BE1"/>
    <w:rsid w:val="00F34ED2"/>
    <w:rsid w:val="00F36177"/>
    <w:rsid w:val="00F3638A"/>
    <w:rsid w:val="00F40640"/>
    <w:rsid w:val="00F40903"/>
    <w:rsid w:val="00F41CA3"/>
    <w:rsid w:val="00F42C36"/>
    <w:rsid w:val="00F44286"/>
    <w:rsid w:val="00F45DB9"/>
    <w:rsid w:val="00F46784"/>
    <w:rsid w:val="00F46F13"/>
    <w:rsid w:val="00F4706E"/>
    <w:rsid w:val="00F50A7F"/>
    <w:rsid w:val="00F512F6"/>
    <w:rsid w:val="00F52FDA"/>
    <w:rsid w:val="00F53053"/>
    <w:rsid w:val="00F546DC"/>
    <w:rsid w:val="00F551FA"/>
    <w:rsid w:val="00F56102"/>
    <w:rsid w:val="00F577AD"/>
    <w:rsid w:val="00F579F3"/>
    <w:rsid w:val="00F608F0"/>
    <w:rsid w:val="00F60FAC"/>
    <w:rsid w:val="00F613A4"/>
    <w:rsid w:val="00F613AB"/>
    <w:rsid w:val="00F61612"/>
    <w:rsid w:val="00F61638"/>
    <w:rsid w:val="00F6195D"/>
    <w:rsid w:val="00F6270C"/>
    <w:rsid w:val="00F6315A"/>
    <w:rsid w:val="00F63823"/>
    <w:rsid w:val="00F639E6"/>
    <w:rsid w:val="00F644CD"/>
    <w:rsid w:val="00F64ED3"/>
    <w:rsid w:val="00F677F5"/>
    <w:rsid w:val="00F702AF"/>
    <w:rsid w:val="00F70B82"/>
    <w:rsid w:val="00F71B28"/>
    <w:rsid w:val="00F72FC8"/>
    <w:rsid w:val="00F7435F"/>
    <w:rsid w:val="00F756D6"/>
    <w:rsid w:val="00F77292"/>
    <w:rsid w:val="00F81C01"/>
    <w:rsid w:val="00F84037"/>
    <w:rsid w:val="00F8429E"/>
    <w:rsid w:val="00F850FF"/>
    <w:rsid w:val="00F853F3"/>
    <w:rsid w:val="00F8569C"/>
    <w:rsid w:val="00F868DF"/>
    <w:rsid w:val="00F86B3C"/>
    <w:rsid w:val="00F86B5F"/>
    <w:rsid w:val="00F9074F"/>
    <w:rsid w:val="00F91199"/>
    <w:rsid w:val="00F913B7"/>
    <w:rsid w:val="00F924BD"/>
    <w:rsid w:val="00F92A64"/>
    <w:rsid w:val="00F92E14"/>
    <w:rsid w:val="00F947BA"/>
    <w:rsid w:val="00F95A21"/>
    <w:rsid w:val="00F95C69"/>
    <w:rsid w:val="00F962F8"/>
    <w:rsid w:val="00F96977"/>
    <w:rsid w:val="00F97132"/>
    <w:rsid w:val="00F97D8F"/>
    <w:rsid w:val="00FA155A"/>
    <w:rsid w:val="00FA1DE0"/>
    <w:rsid w:val="00FA29FE"/>
    <w:rsid w:val="00FA3A8B"/>
    <w:rsid w:val="00FA4F20"/>
    <w:rsid w:val="00FA5037"/>
    <w:rsid w:val="00FA5B54"/>
    <w:rsid w:val="00FA792D"/>
    <w:rsid w:val="00FB026E"/>
    <w:rsid w:val="00FB06DF"/>
    <w:rsid w:val="00FB08C1"/>
    <w:rsid w:val="00FB1601"/>
    <w:rsid w:val="00FB1FC1"/>
    <w:rsid w:val="00FB2BF7"/>
    <w:rsid w:val="00FB3023"/>
    <w:rsid w:val="00FB401B"/>
    <w:rsid w:val="00FB43B1"/>
    <w:rsid w:val="00FB46A1"/>
    <w:rsid w:val="00FB4C86"/>
    <w:rsid w:val="00FB5F1A"/>
    <w:rsid w:val="00FB6E45"/>
    <w:rsid w:val="00FB723F"/>
    <w:rsid w:val="00FB766C"/>
    <w:rsid w:val="00FB77B4"/>
    <w:rsid w:val="00FB7BD0"/>
    <w:rsid w:val="00FC2A6A"/>
    <w:rsid w:val="00FC2BE3"/>
    <w:rsid w:val="00FC3245"/>
    <w:rsid w:val="00FC361F"/>
    <w:rsid w:val="00FC38D0"/>
    <w:rsid w:val="00FC478D"/>
    <w:rsid w:val="00FC4BFB"/>
    <w:rsid w:val="00FC6C6B"/>
    <w:rsid w:val="00FC7556"/>
    <w:rsid w:val="00FD04B8"/>
    <w:rsid w:val="00FD141A"/>
    <w:rsid w:val="00FD1FF7"/>
    <w:rsid w:val="00FD471C"/>
    <w:rsid w:val="00FD5502"/>
    <w:rsid w:val="00FD6188"/>
    <w:rsid w:val="00FD792A"/>
    <w:rsid w:val="00FD7AB8"/>
    <w:rsid w:val="00FE1EF1"/>
    <w:rsid w:val="00FE262D"/>
    <w:rsid w:val="00FE64ED"/>
    <w:rsid w:val="00FE68B5"/>
    <w:rsid w:val="00FF03BB"/>
    <w:rsid w:val="00FF0972"/>
    <w:rsid w:val="00FF12BA"/>
    <w:rsid w:val="00FF1657"/>
    <w:rsid w:val="00FF1B0B"/>
    <w:rsid w:val="00FF2DB7"/>
    <w:rsid w:val="00FF3473"/>
    <w:rsid w:val="00FF35A2"/>
    <w:rsid w:val="00FF3CBA"/>
    <w:rsid w:val="00FF41EE"/>
    <w:rsid w:val="00FF6813"/>
    <w:rsid w:val="00FF7F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07130"/>
  <w15:docId w15:val="{D17CEEE1-3FB9-4661-8F5B-AC865A69B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344F8"/>
    <w:rPr>
      <w:rFonts w:ascii="Times New Roman" w:eastAsia="Times New Roman" w:hAnsi="Times New Roman"/>
      <w:sz w:val="28"/>
    </w:rPr>
  </w:style>
  <w:style w:type="paragraph" w:styleId="1">
    <w:name w:val="heading 1"/>
    <w:basedOn w:val="a0"/>
    <w:next w:val="a1"/>
    <w:link w:val="1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jc w:val="center"/>
      <w:outlineLvl w:val="0"/>
    </w:pPr>
    <w:rPr>
      <w:b/>
    </w:rPr>
  </w:style>
  <w:style w:type="paragraph" w:styleId="2">
    <w:name w:val="heading 2"/>
    <w:basedOn w:val="a0"/>
    <w:next w:val="a0"/>
    <w:link w:val="20"/>
    <w:qFormat/>
    <w:rsid w:val="00187DA2"/>
    <w:pPr>
      <w:keepNext/>
      <w:tabs>
        <w:tab w:val="left" w:pos="142"/>
        <w:tab w:val="left" w:pos="426"/>
        <w:tab w:val="left" w:pos="1560"/>
        <w:tab w:val="left" w:pos="2552"/>
        <w:tab w:val="left" w:pos="3261"/>
      </w:tabs>
      <w:outlineLvl w:val="1"/>
    </w:pPr>
    <w:rPr>
      <w:b/>
    </w:rPr>
  </w:style>
  <w:style w:type="paragraph" w:styleId="3">
    <w:name w:val="heading 3"/>
    <w:basedOn w:val="a0"/>
    <w:next w:val="a0"/>
    <w:link w:val="30"/>
    <w:qFormat/>
    <w:rsid w:val="00187DA2"/>
    <w:pPr>
      <w:keepNext/>
      <w:jc w:val="center"/>
      <w:outlineLvl w:val="2"/>
    </w:pPr>
    <w:rPr>
      <w:b/>
      <w:sz w:val="32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rsid w:val="00EF34A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EF34A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0">
    <w:name w:val="Заголовок 2 Знак"/>
    <w:link w:val="2"/>
    <w:rsid w:val="00187DA2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30">
    <w:name w:val="Заголовок 3 Знак"/>
    <w:link w:val="3"/>
    <w:rsid w:val="00187DA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styleId="a5">
    <w:name w:val="Body Text Indent"/>
    <w:basedOn w:val="a0"/>
    <w:link w:val="a6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</w:pPr>
  </w:style>
  <w:style w:type="character" w:customStyle="1" w:styleId="a6">
    <w:name w:val="Основной текст с отступом Знак"/>
    <w:link w:val="a5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Indent 2"/>
    <w:basedOn w:val="a0"/>
    <w:link w:val="22"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4"/>
      <w:jc w:val="both"/>
    </w:pPr>
  </w:style>
  <w:style w:type="character" w:customStyle="1" w:styleId="22">
    <w:name w:val="Основной текст с отступом 2 Знак"/>
    <w:link w:val="21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31">
    <w:name w:val="Body Text Indent 3"/>
    <w:basedOn w:val="a0"/>
    <w:link w:val="32"/>
    <w:semiHidden/>
    <w:rsid w:val="00187DA2"/>
    <w:pPr>
      <w:tabs>
        <w:tab w:val="left" w:pos="142"/>
        <w:tab w:val="left" w:pos="426"/>
        <w:tab w:val="left" w:pos="1560"/>
        <w:tab w:val="left" w:pos="2552"/>
        <w:tab w:val="left" w:pos="3261"/>
      </w:tabs>
      <w:ind w:left="113" w:firstLine="1021"/>
      <w:jc w:val="both"/>
    </w:pPr>
  </w:style>
  <w:style w:type="character" w:customStyle="1" w:styleId="32">
    <w:name w:val="Основной текст с отступом 3 Знак"/>
    <w:link w:val="31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7">
    <w:name w:val="line number"/>
    <w:basedOn w:val="a2"/>
    <w:semiHidden/>
    <w:rsid w:val="00187DA2"/>
  </w:style>
  <w:style w:type="paragraph" w:styleId="a8">
    <w:name w:val="header"/>
    <w:basedOn w:val="a0"/>
    <w:link w:val="a9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9">
    <w:name w:val="Верхний колонтитул Знак"/>
    <w:link w:val="a8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a">
    <w:name w:val="page number"/>
    <w:basedOn w:val="a2"/>
    <w:semiHidden/>
    <w:rsid w:val="00187DA2"/>
  </w:style>
  <w:style w:type="paragraph" w:styleId="ab">
    <w:name w:val="footer"/>
    <w:basedOn w:val="a0"/>
    <w:link w:val="ac"/>
    <w:uiPriority w:val="99"/>
    <w:rsid w:val="00187DA2"/>
    <w:pPr>
      <w:tabs>
        <w:tab w:val="center" w:pos="4153"/>
        <w:tab w:val="right" w:pos="8306"/>
      </w:tabs>
    </w:pPr>
  </w:style>
  <w:style w:type="character" w:customStyle="1" w:styleId="ac">
    <w:name w:val="Нижний колонтитул Знак"/>
    <w:link w:val="ab"/>
    <w:uiPriority w:val="99"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d">
    <w:name w:val="Body Text"/>
    <w:basedOn w:val="a0"/>
    <w:link w:val="ae"/>
    <w:semiHidden/>
    <w:rsid w:val="00187DA2"/>
    <w:pPr>
      <w:jc w:val="both"/>
    </w:pPr>
  </w:style>
  <w:style w:type="character" w:customStyle="1" w:styleId="ae">
    <w:name w:val="Основной текст Знак"/>
    <w:link w:val="ad"/>
    <w:semiHidden/>
    <w:rsid w:val="00187DA2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">
    <w:name w:val="Hyperlink"/>
    <w:uiPriority w:val="99"/>
    <w:rsid w:val="00187DA2"/>
    <w:rPr>
      <w:color w:val="0000FF"/>
      <w:u w:val="single"/>
    </w:rPr>
  </w:style>
  <w:style w:type="paragraph" w:styleId="af0">
    <w:name w:val="Balloon Text"/>
    <w:basedOn w:val="a0"/>
    <w:link w:val="af1"/>
    <w:uiPriority w:val="99"/>
    <w:semiHidden/>
    <w:unhideWhenUsed/>
    <w:rsid w:val="00187DA2"/>
    <w:rPr>
      <w:rFonts w:ascii="Tahoma" w:hAnsi="Tahoma"/>
      <w:sz w:val="16"/>
      <w:szCs w:val="16"/>
    </w:rPr>
  </w:style>
  <w:style w:type="character" w:customStyle="1" w:styleId="af1">
    <w:name w:val="Текст выноски Знак"/>
    <w:link w:val="af0"/>
    <w:uiPriority w:val="99"/>
    <w:semiHidden/>
    <w:rsid w:val="00187DA2"/>
    <w:rPr>
      <w:rFonts w:ascii="Tahoma" w:eastAsia="Times New Roman" w:hAnsi="Tahoma" w:cs="Tahoma"/>
      <w:sz w:val="16"/>
      <w:szCs w:val="16"/>
      <w:lang w:eastAsia="ru-RU"/>
    </w:rPr>
  </w:style>
  <w:style w:type="table" w:styleId="af2">
    <w:name w:val="Table Grid"/>
    <w:basedOn w:val="a3"/>
    <w:uiPriority w:val="59"/>
    <w:rsid w:val="00187DA2"/>
    <w:rPr>
      <w:rFonts w:ascii="Times New Roman" w:eastAsia="Times New Roman" w:hAnsi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3">
    <w:name w:val="annotation reference"/>
    <w:uiPriority w:val="99"/>
    <w:semiHidden/>
    <w:unhideWhenUsed/>
    <w:rsid w:val="00187DA2"/>
    <w:rPr>
      <w:sz w:val="16"/>
      <w:szCs w:val="16"/>
    </w:rPr>
  </w:style>
  <w:style w:type="paragraph" w:styleId="af4">
    <w:name w:val="annotation text"/>
    <w:basedOn w:val="a0"/>
    <w:link w:val="af5"/>
    <w:uiPriority w:val="99"/>
    <w:semiHidden/>
    <w:unhideWhenUsed/>
    <w:rsid w:val="00187DA2"/>
    <w:rPr>
      <w:sz w:val="20"/>
    </w:rPr>
  </w:style>
  <w:style w:type="character" w:customStyle="1" w:styleId="af5">
    <w:name w:val="Текст примечания Знак"/>
    <w:link w:val="af4"/>
    <w:uiPriority w:val="99"/>
    <w:semiHidden/>
    <w:rsid w:val="00187DA2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187DA2"/>
    <w:rPr>
      <w:b/>
      <w:bCs/>
    </w:rPr>
  </w:style>
  <w:style w:type="character" w:customStyle="1" w:styleId="af7">
    <w:name w:val="Тема примечания Знак"/>
    <w:link w:val="af6"/>
    <w:uiPriority w:val="99"/>
    <w:semiHidden/>
    <w:rsid w:val="00187DA2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8">
    <w:name w:val="Revision"/>
    <w:hidden/>
    <w:uiPriority w:val="99"/>
    <w:semiHidden/>
    <w:rsid w:val="00187DA2"/>
    <w:rPr>
      <w:rFonts w:ascii="Times New Roman" w:eastAsia="Times New Roman" w:hAnsi="Times New Roman"/>
      <w:sz w:val="28"/>
    </w:rPr>
  </w:style>
  <w:style w:type="paragraph" w:styleId="af9">
    <w:name w:val="footnote text"/>
    <w:basedOn w:val="a0"/>
    <w:link w:val="afa"/>
    <w:uiPriority w:val="99"/>
    <w:unhideWhenUsed/>
    <w:rsid w:val="007E0CBC"/>
    <w:rPr>
      <w:sz w:val="20"/>
      <w:lang w:eastAsia="ar-SA"/>
    </w:rPr>
  </w:style>
  <w:style w:type="character" w:customStyle="1" w:styleId="afa">
    <w:name w:val="Текст сноски Знак"/>
    <w:link w:val="af9"/>
    <w:uiPriority w:val="99"/>
    <w:rsid w:val="007E0CBC"/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customStyle="1" w:styleId="afb">
    <w:name w:val="Символ сноски"/>
    <w:rsid w:val="007E0CBC"/>
    <w:rPr>
      <w:vertAlign w:val="superscript"/>
    </w:rPr>
  </w:style>
  <w:style w:type="character" w:styleId="afc">
    <w:name w:val="FollowedHyperlink"/>
    <w:uiPriority w:val="99"/>
    <w:semiHidden/>
    <w:unhideWhenUsed/>
    <w:rsid w:val="000E0AEC"/>
    <w:rPr>
      <w:color w:val="800080"/>
      <w:u w:val="single"/>
    </w:rPr>
  </w:style>
  <w:style w:type="paragraph" w:styleId="afd">
    <w:name w:val="List Paragraph"/>
    <w:basedOn w:val="a0"/>
    <w:uiPriority w:val="34"/>
    <w:qFormat/>
    <w:rsid w:val="000E0AEC"/>
    <w:pPr>
      <w:ind w:left="720"/>
      <w:contextualSpacing/>
    </w:pPr>
  </w:style>
  <w:style w:type="paragraph" w:customStyle="1" w:styleId="afe">
    <w:name w:val="Чертежный"/>
    <w:rsid w:val="007E7863"/>
    <w:pPr>
      <w:jc w:val="both"/>
    </w:pPr>
    <w:rPr>
      <w:rFonts w:ascii="ISOCPEUR" w:eastAsia="Times New Roman" w:hAnsi="ISOCPEUR"/>
      <w:i/>
      <w:sz w:val="28"/>
      <w:lang w:val="uk-UA"/>
    </w:rPr>
  </w:style>
  <w:style w:type="paragraph" w:styleId="aff">
    <w:name w:val="No Spacing"/>
    <w:link w:val="aff0"/>
    <w:uiPriority w:val="99"/>
    <w:qFormat/>
    <w:rsid w:val="003B6A57"/>
    <w:rPr>
      <w:rFonts w:ascii="Times New Roman" w:eastAsia="Times New Roman" w:hAnsi="Times New Roman"/>
      <w:sz w:val="28"/>
    </w:rPr>
  </w:style>
  <w:style w:type="paragraph" w:customStyle="1" w:styleId="11">
    <w:name w:val="Стиль1"/>
    <w:basedOn w:val="a0"/>
    <w:link w:val="12"/>
    <w:qFormat/>
    <w:rsid w:val="00EF24F3"/>
    <w:pPr>
      <w:tabs>
        <w:tab w:val="left" w:pos="142"/>
        <w:tab w:val="left" w:pos="426"/>
        <w:tab w:val="left" w:pos="1560"/>
        <w:tab w:val="left" w:pos="2552"/>
        <w:tab w:val="left" w:pos="3261"/>
      </w:tabs>
      <w:jc w:val="center"/>
    </w:pPr>
    <w:rPr>
      <w:b/>
      <w:sz w:val="36"/>
      <w:szCs w:val="28"/>
    </w:rPr>
  </w:style>
  <w:style w:type="paragraph" w:styleId="aff1">
    <w:name w:val="TOC Heading"/>
    <w:basedOn w:val="1"/>
    <w:next w:val="a0"/>
    <w:uiPriority w:val="39"/>
    <w:unhideWhenUsed/>
    <w:qFormat/>
    <w:rsid w:val="00E5007F"/>
    <w:pPr>
      <w:keepLines/>
      <w:tabs>
        <w:tab w:val="clear" w:pos="142"/>
        <w:tab w:val="clear" w:pos="426"/>
        <w:tab w:val="clear" w:pos="1560"/>
        <w:tab w:val="clear" w:pos="2552"/>
        <w:tab w:val="clear" w:pos="3261"/>
      </w:tabs>
      <w:spacing w:before="480" w:line="276" w:lineRule="auto"/>
      <w:jc w:val="left"/>
      <w:outlineLvl w:val="9"/>
    </w:pPr>
    <w:rPr>
      <w:rFonts w:ascii="Cambria" w:hAnsi="Cambria"/>
      <w:bCs/>
      <w:color w:val="365F91"/>
      <w:szCs w:val="28"/>
      <w:lang w:eastAsia="en-US"/>
    </w:rPr>
  </w:style>
  <w:style w:type="character" w:customStyle="1" w:styleId="12">
    <w:name w:val="Стиль1 Знак"/>
    <w:link w:val="11"/>
    <w:rsid w:val="00EF24F3"/>
    <w:rPr>
      <w:rFonts w:ascii="Times New Roman" w:eastAsia="Times New Roman" w:hAnsi="Times New Roman"/>
      <w:b/>
      <w:sz w:val="36"/>
      <w:szCs w:val="28"/>
    </w:rPr>
  </w:style>
  <w:style w:type="paragraph" w:styleId="23">
    <w:name w:val="toc 2"/>
    <w:basedOn w:val="a0"/>
    <w:next w:val="a0"/>
    <w:autoRedefine/>
    <w:uiPriority w:val="39"/>
    <w:unhideWhenUsed/>
    <w:qFormat/>
    <w:rsid w:val="00E87726"/>
    <w:pPr>
      <w:tabs>
        <w:tab w:val="right" w:leader="dot" w:pos="9345"/>
      </w:tabs>
      <w:spacing w:line="360" w:lineRule="auto"/>
      <w:ind w:left="709"/>
    </w:pPr>
    <w:rPr>
      <w:rFonts w:cs="Calibri"/>
      <w:bCs/>
    </w:rPr>
  </w:style>
  <w:style w:type="paragraph" w:styleId="13">
    <w:name w:val="toc 1"/>
    <w:basedOn w:val="11"/>
    <w:next w:val="24"/>
    <w:link w:val="14"/>
    <w:autoRedefine/>
    <w:uiPriority w:val="39"/>
    <w:unhideWhenUsed/>
    <w:qFormat/>
    <w:rsid w:val="0070364C"/>
    <w:pPr>
      <w:tabs>
        <w:tab w:val="clear" w:pos="142"/>
        <w:tab w:val="clear" w:pos="426"/>
        <w:tab w:val="clear" w:pos="1560"/>
        <w:tab w:val="clear" w:pos="2552"/>
        <w:tab w:val="clear" w:pos="3261"/>
        <w:tab w:val="right" w:leader="dot" w:pos="9345"/>
      </w:tabs>
      <w:spacing w:line="360" w:lineRule="auto"/>
      <w:jc w:val="left"/>
    </w:pPr>
    <w:rPr>
      <w:b w:val="0"/>
      <w:bCs/>
      <w:caps/>
      <w:sz w:val="28"/>
      <w:szCs w:val="24"/>
    </w:rPr>
  </w:style>
  <w:style w:type="paragraph" w:styleId="33">
    <w:name w:val="toc 3"/>
    <w:basedOn w:val="a0"/>
    <w:next w:val="a0"/>
    <w:autoRedefine/>
    <w:uiPriority w:val="39"/>
    <w:unhideWhenUsed/>
    <w:qFormat/>
    <w:rsid w:val="00E87726"/>
    <w:pPr>
      <w:tabs>
        <w:tab w:val="right" w:leader="dot" w:pos="9345"/>
      </w:tabs>
      <w:spacing w:line="360" w:lineRule="auto"/>
      <w:ind w:left="1418"/>
    </w:pPr>
    <w:rPr>
      <w:rFonts w:cs="Calibri"/>
    </w:rPr>
  </w:style>
  <w:style w:type="paragraph" w:customStyle="1" w:styleId="24">
    <w:name w:val="Стиль2"/>
    <w:basedOn w:val="ad"/>
    <w:link w:val="25"/>
    <w:qFormat/>
    <w:rsid w:val="00EF24F3"/>
    <w:pPr>
      <w:tabs>
        <w:tab w:val="left" w:pos="708"/>
      </w:tabs>
      <w:jc w:val="center"/>
    </w:pPr>
    <w:rPr>
      <w:b/>
      <w:szCs w:val="28"/>
    </w:rPr>
  </w:style>
  <w:style w:type="paragraph" w:customStyle="1" w:styleId="aff2">
    <w:name w:val="СТО Абзац"/>
    <w:basedOn w:val="a0"/>
    <w:rsid w:val="00061E9F"/>
    <w:pPr>
      <w:ind w:firstLine="709"/>
      <w:jc w:val="both"/>
    </w:pPr>
  </w:style>
  <w:style w:type="character" w:customStyle="1" w:styleId="25">
    <w:name w:val="Стиль2 Знак"/>
    <w:link w:val="24"/>
    <w:rsid w:val="00EF24F3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4">
    <w:name w:val="toc 4"/>
    <w:basedOn w:val="a0"/>
    <w:next w:val="a0"/>
    <w:autoRedefine/>
    <w:uiPriority w:val="39"/>
    <w:unhideWhenUsed/>
    <w:rsid w:val="00C836CA"/>
    <w:pPr>
      <w:ind w:left="560"/>
    </w:pPr>
    <w:rPr>
      <w:rFonts w:ascii="Calibri" w:hAnsi="Calibri" w:cs="Calibri"/>
      <w:sz w:val="20"/>
    </w:rPr>
  </w:style>
  <w:style w:type="paragraph" w:styleId="51">
    <w:name w:val="toc 5"/>
    <w:basedOn w:val="a0"/>
    <w:next w:val="a0"/>
    <w:autoRedefine/>
    <w:uiPriority w:val="39"/>
    <w:unhideWhenUsed/>
    <w:rsid w:val="00C836CA"/>
    <w:pPr>
      <w:ind w:left="840"/>
    </w:pPr>
    <w:rPr>
      <w:rFonts w:ascii="Calibri" w:hAnsi="Calibri" w:cs="Calibri"/>
      <w:sz w:val="20"/>
    </w:rPr>
  </w:style>
  <w:style w:type="paragraph" w:styleId="6">
    <w:name w:val="toc 6"/>
    <w:basedOn w:val="a0"/>
    <w:next w:val="a0"/>
    <w:autoRedefine/>
    <w:uiPriority w:val="39"/>
    <w:unhideWhenUsed/>
    <w:rsid w:val="00C836CA"/>
    <w:pPr>
      <w:ind w:left="1120"/>
    </w:pPr>
    <w:rPr>
      <w:rFonts w:ascii="Calibri" w:hAnsi="Calibri" w:cs="Calibri"/>
      <w:sz w:val="20"/>
    </w:rPr>
  </w:style>
  <w:style w:type="paragraph" w:styleId="7">
    <w:name w:val="toc 7"/>
    <w:basedOn w:val="a0"/>
    <w:next w:val="a0"/>
    <w:autoRedefine/>
    <w:uiPriority w:val="39"/>
    <w:unhideWhenUsed/>
    <w:rsid w:val="00C836CA"/>
    <w:pPr>
      <w:ind w:left="1400"/>
    </w:pPr>
    <w:rPr>
      <w:rFonts w:ascii="Calibri" w:hAnsi="Calibri" w:cs="Calibri"/>
      <w:sz w:val="20"/>
    </w:rPr>
  </w:style>
  <w:style w:type="paragraph" w:styleId="8">
    <w:name w:val="toc 8"/>
    <w:basedOn w:val="a0"/>
    <w:next w:val="a0"/>
    <w:autoRedefine/>
    <w:uiPriority w:val="39"/>
    <w:unhideWhenUsed/>
    <w:rsid w:val="00C836CA"/>
    <w:pPr>
      <w:ind w:left="1680"/>
    </w:pPr>
    <w:rPr>
      <w:rFonts w:ascii="Calibri" w:hAnsi="Calibri" w:cs="Calibri"/>
      <w:sz w:val="20"/>
    </w:rPr>
  </w:style>
  <w:style w:type="paragraph" w:styleId="91">
    <w:name w:val="toc 9"/>
    <w:basedOn w:val="a0"/>
    <w:next w:val="a0"/>
    <w:autoRedefine/>
    <w:uiPriority w:val="39"/>
    <w:unhideWhenUsed/>
    <w:rsid w:val="00C836CA"/>
    <w:pPr>
      <w:ind w:left="1960"/>
    </w:pPr>
    <w:rPr>
      <w:rFonts w:ascii="Calibri" w:hAnsi="Calibri" w:cs="Calibri"/>
      <w:sz w:val="20"/>
    </w:rPr>
  </w:style>
  <w:style w:type="character" w:customStyle="1" w:styleId="14">
    <w:name w:val="Оглавление 1 Знак"/>
    <w:link w:val="13"/>
    <w:uiPriority w:val="39"/>
    <w:rsid w:val="0070364C"/>
    <w:rPr>
      <w:rFonts w:ascii="Times New Roman" w:eastAsia="Times New Roman" w:hAnsi="Times New Roman"/>
      <w:bCs/>
      <w:caps/>
      <w:sz w:val="28"/>
      <w:szCs w:val="24"/>
    </w:rPr>
  </w:style>
  <w:style w:type="paragraph" w:styleId="a1">
    <w:name w:val="List Continue"/>
    <w:basedOn w:val="a0"/>
    <w:uiPriority w:val="99"/>
    <w:semiHidden/>
    <w:unhideWhenUsed/>
    <w:rsid w:val="000B6402"/>
    <w:pPr>
      <w:spacing w:after="120"/>
      <w:ind w:left="283"/>
      <w:contextualSpacing/>
    </w:pPr>
  </w:style>
  <w:style w:type="character" w:styleId="aff3">
    <w:name w:val="footnote reference"/>
    <w:uiPriority w:val="99"/>
    <w:semiHidden/>
    <w:unhideWhenUsed/>
    <w:rsid w:val="00F04418"/>
    <w:rPr>
      <w:vertAlign w:val="superscript"/>
    </w:rPr>
  </w:style>
  <w:style w:type="character" w:styleId="aff4">
    <w:name w:val="Placeholder Text"/>
    <w:uiPriority w:val="99"/>
    <w:semiHidden/>
    <w:rsid w:val="007A3EB4"/>
    <w:rPr>
      <w:color w:val="808080"/>
    </w:rPr>
  </w:style>
  <w:style w:type="paragraph" w:customStyle="1" w:styleId="formattext">
    <w:name w:val="formattext"/>
    <w:basedOn w:val="a0"/>
    <w:rsid w:val="005B6C1B"/>
    <w:pPr>
      <w:spacing w:before="100" w:beforeAutospacing="1" w:after="100" w:afterAutospacing="1"/>
    </w:pPr>
    <w:rPr>
      <w:sz w:val="24"/>
      <w:szCs w:val="24"/>
    </w:rPr>
  </w:style>
  <w:style w:type="character" w:customStyle="1" w:styleId="50">
    <w:name w:val="Заголовок 5 Знак"/>
    <w:link w:val="5"/>
    <w:uiPriority w:val="9"/>
    <w:semiHidden/>
    <w:rsid w:val="00EF34AF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90">
    <w:name w:val="Заголовок 9 Знак"/>
    <w:link w:val="9"/>
    <w:uiPriority w:val="9"/>
    <w:semiHidden/>
    <w:rsid w:val="00EF34AF"/>
    <w:rPr>
      <w:rFonts w:ascii="Cambria" w:eastAsia="Times New Roman" w:hAnsi="Cambria" w:cs="Times New Roman"/>
      <w:sz w:val="22"/>
      <w:szCs w:val="22"/>
    </w:rPr>
  </w:style>
  <w:style w:type="paragraph" w:styleId="aff5">
    <w:name w:val="Normal (Web)"/>
    <w:basedOn w:val="a0"/>
    <w:uiPriority w:val="99"/>
    <w:unhideWhenUsed/>
    <w:rsid w:val="006D0017"/>
    <w:pPr>
      <w:spacing w:before="100" w:beforeAutospacing="1" w:after="100" w:afterAutospacing="1"/>
    </w:pPr>
    <w:rPr>
      <w:sz w:val="24"/>
      <w:szCs w:val="24"/>
    </w:rPr>
  </w:style>
  <w:style w:type="character" w:styleId="aff6">
    <w:name w:val="Strong"/>
    <w:basedOn w:val="a2"/>
    <w:uiPriority w:val="22"/>
    <w:qFormat/>
    <w:rsid w:val="006D0017"/>
    <w:rPr>
      <w:b/>
      <w:bCs/>
    </w:rPr>
  </w:style>
  <w:style w:type="paragraph" w:customStyle="1" w:styleId="a">
    <w:name w:val="Пункты задания"/>
    <w:next w:val="a0"/>
    <w:link w:val="aff7"/>
    <w:qFormat/>
    <w:rsid w:val="003A2D05"/>
    <w:pPr>
      <w:numPr>
        <w:numId w:val="1"/>
      </w:numPr>
      <w:tabs>
        <w:tab w:val="left" w:pos="992"/>
      </w:tabs>
      <w:spacing w:after="120" w:line="360" w:lineRule="auto"/>
      <w:jc w:val="both"/>
    </w:pPr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7">
    <w:name w:val="Пункты задания Знак"/>
    <w:link w:val="a"/>
    <w:rsid w:val="003A2D05"/>
    <w:rPr>
      <w:rFonts w:ascii="Times New Roman" w:eastAsia="Times New Roman" w:hAnsi="Times New Roman"/>
      <w:color w:val="000000"/>
      <w:sz w:val="28"/>
      <w:szCs w:val="28"/>
    </w:rPr>
  </w:style>
  <w:style w:type="character" w:customStyle="1" w:styleId="aff0">
    <w:name w:val="Без интервала Знак"/>
    <w:link w:val="aff"/>
    <w:uiPriority w:val="99"/>
    <w:rsid w:val="00976F9D"/>
    <w:rPr>
      <w:rFonts w:ascii="Times New Roman" w:eastAsia="Times New Roman" w:hAnsi="Times New Roman"/>
      <w:sz w:val="28"/>
    </w:rPr>
  </w:style>
  <w:style w:type="paragraph" w:customStyle="1" w:styleId="Default">
    <w:name w:val="Default"/>
    <w:uiPriority w:val="99"/>
    <w:rsid w:val="00976F9D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  <w:lang w:eastAsia="en-US"/>
    </w:rPr>
  </w:style>
  <w:style w:type="paragraph" w:customStyle="1" w:styleId="aff8">
    <w:name w:val="Ахэлп"/>
    <w:basedOn w:val="a0"/>
    <w:uiPriority w:val="99"/>
    <w:rsid w:val="00721372"/>
    <w:pPr>
      <w:spacing w:line="360" w:lineRule="auto"/>
      <w:ind w:left="851" w:firstLine="709"/>
      <w:jc w:val="both"/>
    </w:pPr>
    <w:rPr>
      <w:color w:val="000000"/>
      <w:szCs w:val="28"/>
      <w:lang w:eastAsia="en-US"/>
    </w:rPr>
  </w:style>
  <w:style w:type="paragraph" w:customStyle="1" w:styleId="aff9">
    <w:name w:val="Апрост"/>
    <w:basedOn w:val="a0"/>
    <w:uiPriority w:val="99"/>
    <w:rsid w:val="00721372"/>
    <w:pPr>
      <w:spacing w:line="360" w:lineRule="auto"/>
      <w:ind w:firstLine="709"/>
      <w:contextualSpacing/>
      <w:jc w:val="both"/>
    </w:pPr>
    <w:rPr>
      <w:rFonts w:eastAsia="Calibri"/>
      <w:szCs w:val="28"/>
      <w:lang w:eastAsia="en-US"/>
    </w:rPr>
  </w:style>
  <w:style w:type="paragraph" w:customStyle="1" w:styleId="affa">
    <w:name w:val="АПодпись"/>
    <w:basedOn w:val="afd"/>
    <w:uiPriority w:val="99"/>
    <w:rsid w:val="00721372"/>
    <w:pPr>
      <w:spacing w:after="360" w:line="360" w:lineRule="auto"/>
      <w:ind w:left="0"/>
      <w:contextualSpacing w:val="0"/>
      <w:jc w:val="center"/>
    </w:pPr>
    <w:rPr>
      <w:rFonts w:eastAsia="Calibri"/>
      <w:szCs w:val="28"/>
      <w:lang w:eastAsia="en-US"/>
    </w:rPr>
  </w:style>
  <w:style w:type="paragraph" w:customStyle="1" w:styleId="34">
    <w:name w:val="Стиль3"/>
    <w:basedOn w:val="1"/>
    <w:link w:val="35"/>
    <w:qFormat/>
    <w:rsid w:val="00EC709C"/>
    <w:pPr>
      <w:spacing w:line="360" w:lineRule="auto"/>
    </w:pPr>
    <w:rPr>
      <w:bCs/>
      <w:szCs w:val="28"/>
    </w:rPr>
  </w:style>
  <w:style w:type="character" w:customStyle="1" w:styleId="35">
    <w:name w:val="Стиль3 Знак"/>
    <w:basedOn w:val="10"/>
    <w:link w:val="34"/>
    <w:rsid w:val="00EC709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15">
    <w:name w:val="Неразрешенное упоминание1"/>
    <w:basedOn w:val="a2"/>
    <w:uiPriority w:val="99"/>
    <w:semiHidden/>
    <w:unhideWhenUsed/>
    <w:rsid w:val="004B4B1E"/>
    <w:rPr>
      <w:color w:val="605E5C"/>
      <w:shd w:val="clear" w:color="auto" w:fill="E1DFDD"/>
    </w:rPr>
  </w:style>
  <w:style w:type="character" w:styleId="affb">
    <w:name w:val="Unresolved Mention"/>
    <w:basedOn w:val="a2"/>
    <w:uiPriority w:val="99"/>
    <w:semiHidden/>
    <w:unhideWhenUsed/>
    <w:rsid w:val="00481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6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18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9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84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6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1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1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8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9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2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9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75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8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60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77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8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4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3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72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8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6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6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9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0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8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9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10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2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97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2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5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10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0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3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28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7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66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62633">
          <w:marLeft w:val="0"/>
          <w:marRight w:val="0"/>
          <w:marTop w:val="0"/>
          <w:marBottom w:val="0"/>
          <w:divBdr>
            <w:top w:val="inset" w:sz="2" w:space="0" w:color="auto"/>
            <w:left w:val="inset" w:sz="2" w:space="1" w:color="auto"/>
            <w:bottom w:val="inset" w:sz="2" w:space="0" w:color="auto"/>
            <w:right w:val="inset" w:sz="2" w:space="1" w:color="auto"/>
          </w:divBdr>
        </w:div>
      </w:divsChild>
    </w:div>
    <w:div w:id="209165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gif"/><Relationship Id="rId17" Type="http://schemas.openxmlformats.org/officeDocument/2006/relationships/hyperlink" Target="https://urait.ru/bcode/520462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rajeevratan84/%20datascienceforbusiness/blob/master/spam.csv" TargetMode="External"/><Relationship Id="rId14" Type="http://schemas.openxmlformats.org/officeDocument/2006/relationships/hyperlink" Target="https://web.archive.org/web/20090528101113/http:/www.chemometrics.ru/materials/textbooks/projection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D1762-3C49-4946-81D5-9170B26FB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2506</TotalTime>
  <Pages>41</Pages>
  <Words>7531</Words>
  <Characters>42931</Characters>
  <Application>Microsoft Office Word</Application>
  <DocSecurity>0</DocSecurity>
  <Lines>357</Lines>
  <Paragraphs>100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Орешкин Сергей</dc:creator>
  <cp:lastModifiedBy>Артём Конышев</cp:lastModifiedBy>
  <cp:revision>87</cp:revision>
  <cp:lastPrinted>2023-06-08T21:11:00Z</cp:lastPrinted>
  <dcterms:created xsi:type="dcterms:W3CDTF">2022-03-02T14:17:00Z</dcterms:created>
  <dcterms:modified xsi:type="dcterms:W3CDTF">2023-06-08T21:12:00Z</dcterms:modified>
</cp:coreProperties>
</file>